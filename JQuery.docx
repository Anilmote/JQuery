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332687" w:rsidRPr="00332687" w:rsidRDefault="006A4A16" w:rsidP="006A4A16">
      <w:pPr>
        <w:pStyle w:val="Heading1"/>
      </w:pPr>
      <w:r>
        <w:t>JQuery</w:t>
      </w:r>
      <w:r w:rsidR="00332687">
        <w:t>:</w:t>
      </w:r>
    </w:p>
    <w:p w:rsidR="00332687" w:rsidRDefault="00332687" w:rsidP="00332687">
      <w:pPr>
        <w:rPr>
          <w:szCs w:val="24"/>
        </w:rPr>
      </w:pPr>
      <w:r>
        <w:rPr>
          <w:szCs w:val="24"/>
        </w:rPr>
        <w:t>1.</w:t>
      </w:r>
      <w:r w:rsidRPr="00332687">
        <w:rPr>
          <w:szCs w:val="24"/>
        </w:rPr>
        <w:t>jQuery is a JavaScript Library.</w:t>
      </w:r>
    </w:p>
    <w:p w:rsidR="00332687" w:rsidRPr="00332687" w:rsidRDefault="00332687" w:rsidP="00332687">
      <w:pPr>
        <w:rPr>
          <w:szCs w:val="24"/>
        </w:rPr>
      </w:pPr>
      <w:r>
        <w:rPr>
          <w:szCs w:val="24"/>
        </w:rPr>
        <w:t>2.</w:t>
      </w:r>
      <w:r w:rsidRPr="00332687">
        <w:rPr>
          <w:szCs w:val="24"/>
        </w:rPr>
        <w:t>jQuery greatly simplifies JavaScript programming.</w:t>
      </w:r>
    </w:p>
    <w:p w:rsidR="00332687" w:rsidRDefault="00332687" w:rsidP="00332687">
      <w:pPr>
        <w:rPr>
          <w:szCs w:val="24"/>
        </w:rPr>
      </w:pPr>
      <w:r>
        <w:rPr>
          <w:szCs w:val="24"/>
        </w:rPr>
        <w:t>3.</w:t>
      </w:r>
      <w:r w:rsidRPr="00332687">
        <w:rPr>
          <w:szCs w:val="24"/>
        </w:rPr>
        <w:t>jQuery is easy to learn.</w:t>
      </w:r>
    </w:p>
    <w:p w:rsidR="005131AA" w:rsidRDefault="005131AA" w:rsidP="005131AA">
      <w:pPr>
        <w:pStyle w:val="Heading1"/>
      </w:pPr>
      <w:r>
        <w:t>What is JQuery:</w:t>
      </w:r>
    </w:p>
    <w:p w:rsidR="005131AA" w:rsidRPr="005131AA" w:rsidRDefault="005131AA" w:rsidP="005131AA">
      <w:pPr>
        <w:rPr>
          <w:szCs w:val="24"/>
        </w:rPr>
      </w:pPr>
      <w:r>
        <w:rPr>
          <w:szCs w:val="24"/>
        </w:rPr>
        <w:t>1.</w:t>
      </w:r>
      <w:r w:rsidRPr="005131AA">
        <w:rPr>
          <w:szCs w:val="24"/>
        </w:rPr>
        <w:t>jQuery is a lightweight, "write less, do more", JavaScript library.</w:t>
      </w:r>
    </w:p>
    <w:p w:rsidR="005131AA" w:rsidRPr="005131AA" w:rsidRDefault="005131AA" w:rsidP="005131AA">
      <w:pPr>
        <w:rPr>
          <w:szCs w:val="24"/>
        </w:rPr>
      </w:pPr>
      <w:r>
        <w:rPr>
          <w:szCs w:val="24"/>
        </w:rPr>
        <w:t>2.</w:t>
      </w:r>
      <w:r w:rsidRPr="005131AA">
        <w:rPr>
          <w:szCs w:val="24"/>
        </w:rPr>
        <w:t>The purpose of jQuery is to make it much easier to use JavaScript on your website.</w:t>
      </w:r>
    </w:p>
    <w:p w:rsidR="005131AA" w:rsidRPr="005131AA" w:rsidRDefault="005131AA" w:rsidP="005131AA">
      <w:pPr>
        <w:rPr>
          <w:szCs w:val="24"/>
        </w:rPr>
      </w:pPr>
      <w:r>
        <w:rPr>
          <w:szCs w:val="24"/>
        </w:rPr>
        <w:t>3.</w:t>
      </w:r>
      <w:r w:rsidRPr="005131AA">
        <w:rPr>
          <w:szCs w:val="24"/>
        </w:rPr>
        <w:t>jQuery takes a lot of common tasks that require many lines of JavaScript code to accomplish, and wraps them into methods that you can call with a single line of code.</w:t>
      </w:r>
    </w:p>
    <w:p w:rsidR="005131AA" w:rsidRPr="005131AA" w:rsidRDefault="005131AA" w:rsidP="005131AA">
      <w:pPr>
        <w:rPr>
          <w:szCs w:val="24"/>
        </w:rPr>
      </w:pPr>
      <w:r>
        <w:rPr>
          <w:szCs w:val="24"/>
        </w:rPr>
        <w:t>4.</w:t>
      </w:r>
      <w:r w:rsidRPr="005131AA">
        <w:rPr>
          <w:szCs w:val="24"/>
        </w:rPr>
        <w:t>jQuery also simplifies a lot of the complicated things from JavaScript, like AJAX calls and DOM manipulation.</w:t>
      </w:r>
    </w:p>
    <w:p w:rsidR="005131AA" w:rsidRPr="005131AA" w:rsidRDefault="005131AA" w:rsidP="005131AA">
      <w:pPr>
        <w:rPr>
          <w:szCs w:val="24"/>
        </w:rPr>
      </w:pPr>
      <w:r>
        <w:rPr>
          <w:szCs w:val="24"/>
        </w:rPr>
        <w:t>5.</w:t>
      </w:r>
      <w:r w:rsidRPr="005131AA">
        <w:rPr>
          <w:szCs w:val="24"/>
        </w:rPr>
        <w:t>The jQuery library contains the following features:</w:t>
      </w:r>
    </w:p>
    <w:p w:rsidR="005131AA" w:rsidRPr="005131AA" w:rsidRDefault="005131AA" w:rsidP="005131AA">
      <w:pPr>
        <w:rPr>
          <w:szCs w:val="24"/>
        </w:rPr>
      </w:pPr>
      <w:r w:rsidRPr="005131AA">
        <w:rPr>
          <w:szCs w:val="24"/>
        </w:rPr>
        <w:t>HTML/DOM manipulation</w:t>
      </w:r>
    </w:p>
    <w:p w:rsidR="005131AA" w:rsidRPr="005131AA" w:rsidRDefault="005131AA" w:rsidP="005131AA">
      <w:pPr>
        <w:rPr>
          <w:szCs w:val="24"/>
        </w:rPr>
      </w:pPr>
      <w:r w:rsidRPr="005131AA">
        <w:rPr>
          <w:szCs w:val="24"/>
        </w:rPr>
        <w:t>CSS manipulation</w:t>
      </w:r>
    </w:p>
    <w:p w:rsidR="005131AA" w:rsidRPr="005131AA" w:rsidRDefault="005131AA" w:rsidP="005131AA">
      <w:pPr>
        <w:rPr>
          <w:szCs w:val="24"/>
        </w:rPr>
      </w:pPr>
      <w:r w:rsidRPr="005131AA">
        <w:rPr>
          <w:szCs w:val="24"/>
        </w:rPr>
        <w:t>HTML event methods</w:t>
      </w:r>
    </w:p>
    <w:p w:rsidR="005131AA" w:rsidRPr="005131AA" w:rsidRDefault="005131AA" w:rsidP="005131AA">
      <w:pPr>
        <w:rPr>
          <w:szCs w:val="24"/>
        </w:rPr>
      </w:pPr>
      <w:r w:rsidRPr="005131AA">
        <w:rPr>
          <w:szCs w:val="24"/>
        </w:rPr>
        <w:t>Effects and animations</w:t>
      </w:r>
    </w:p>
    <w:p w:rsidR="005131AA" w:rsidRPr="005131AA" w:rsidRDefault="005131AA" w:rsidP="005131AA">
      <w:pPr>
        <w:rPr>
          <w:szCs w:val="24"/>
        </w:rPr>
      </w:pPr>
      <w:r w:rsidRPr="005131AA">
        <w:rPr>
          <w:szCs w:val="24"/>
        </w:rPr>
        <w:t>AJAX</w:t>
      </w:r>
    </w:p>
    <w:p w:rsidR="005131AA" w:rsidRPr="005131AA" w:rsidRDefault="005131AA" w:rsidP="005131AA">
      <w:pPr>
        <w:rPr>
          <w:szCs w:val="24"/>
        </w:rPr>
      </w:pPr>
      <w:r w:rsidRPr="005131AA">
        <w:rPr>
          <w:szCs w:val="24"/>
        </w:rPr>
        <w:t>Utilities</w:t>
      </w:r>
    </w:p>
    <w:p w:rsidR="005131AA" w:rsidRPr="005131AA" w:rsidRDefault="005131AA" w:rsidP="005131AA">
      <w:pPr>
        <w:rPr>
          <w:szCs w:val="24"/>
        </w:rPr>
      </w:pPr>
      <w:r w:rsidRPr="005131AA">
        <w:rPr>
          <w:szCs w:val="24"/>
        </w:rPr>
        <w:t>Tip: In addition, jQuery has plugins for almost any task out there.</w:t>
      </w:r>
    </w:p>
    <w:p w:rsidR="005131AA" w:rsidRPr="005131AA" w:rsidRDefault="005131AA" w:rsidP="005131AA">
      <w:pPr>
        <w:rPr>
          <w:szCs w:val="24"/>
        </w:rPr>
      </w:pPr>
    </w:p>
    <w:p w:rsidR="005131AA" w:rsidRPr="005131AA" w:rsidRDefault="005131AA" w:rsidP="005131AA">
      <w:pPr>
        <w:pStyle w:val="Heading1"/>
      </w:pPr>
      <w:r>
        <w:t>Why jQuery:</w:t>
      </w:r>
    </w:p>
    <w:p w:rsidR="005131AA" w:rsidRPr="005131AA" w:rsidRDefault="005131AA" w:rsidP="005131AA">
      <w:pPr>
        <w:rPr>
          <w:szCs w:val="24"/>
        </w:rPr>
      </w:pPr>
      <w:r>
        <w:rPr>
          <w:szCs w:val="24"/>
        </w:rPr>
        <w:t>1.</w:t>
      </w:r>
      <w:r w:rsidRPr="005131AA">
        <w:rPr>
          <w:szCs w:val="24"/>
        </w:rPr>
        <w:t>There are lots of other JavaScript frameworks out there, but jQuery seems to be the most popular, and also the most extendable.</w:t>
      </w:r>
    </w:p>
    <w:p w:rsidR="005131AA" w:rsidRPr="005131AA" w:rsidRDefault="005131AA" w:rsidP="005131AA">
      <w:pPr>
        <w:rPr>
          <w:szCs w:val="24"/>
        </w:rPr>
      </w:pPr>
      <w:r>
        <w:rPr>
          <w:szCs w:val="24"/>
        </w:rPr>
        <w:t>2.</w:t>
      </w:r>
      <w:r w:rsidRPr="005131AA">
        <w:rPr>
          <w:szCs w:val="24"/>
        </w:rPr>
        <w:t>Many of the biggest companies on the Web use jQuery, such as:</w:t>
      </w:r>
    </w:p>
    <w:p w:rsidR="005131AA" w:rsidRPr="005131AA" w:rsidRDefault="005131AA" w:rsidP="005131AA">
      <w:pPr>
        <w:rPr>
          <w:szCs w:val="24"/>
        </w:rPr>
      </w:pPr>
      <w:r w:rsidRPr="005131AA">
        <w:rPr>
          <w:szCs w:val="24"/>
        </w:rPr>
        <w:t>Google</w:t>
      </w:r>
    </w:p>
    <w:p w:rsidR="005131AA" w:rsidRPr="005131AA" w:rsidRDefault="005131AA" w:rsidP="005131AA">
      <w:pPr>
        <w:rPr>
          <w:szCs w:val="24"/>
        </w:rPr>
      </w:pPr>
      <w:r w:rsidRPr="005131AA">
        <w:rPr>
          <w:szCs w:val="24"/>
        </w:rPr>
        <w:t>Microsoft</w:t>
      </w:r>
    </w:p>
    <w:p w:rsidR="005131AA" w:rsidRPr="005131AA" w:rsidRDefault="005131AA" w:rsidP="005131AA">
      <w:pPr>
        <w:rPr>
          <w:szCs w:val="24"/>
        </w:rPr>
      </w:pPr>
      <w:r w:rsidRPr="005131AA">
        <w:rPr>
          <w:szCs w:val="24"/>
        </w:rPr>
        <w:lastRenderedPageBreak/>
        <w:t>IBM</w:t>
      </w:r>
    </w:p>
    <w:p w:rsidR="005131AA" w:rsidRDefault="005131AA" w:rsidP="005131AA">
      <w:pPr>
        <w:rPr>
          <w:szCs w:val="24"/>
        </w:rPr>
      </w:pPr>
      <w:r w:rsidRPr="005131AA">
        <w:rPr>
          <w:szCs w:val="24"/>
        </w:rPr>
        <w:t>Netflix</w:t>
      </w:r>
    </w:p>
    <w:p w:rsidR="00332687" w:rsidRDefault="00255551" w:rsidP="006A4A16">
      <w:pPr>
        <w:pStyle w:val="Heading1"/>
      </w:pPr>
      <w:r>
        <w:t>1.</w:t>
      </w:r>
      <w:r w:rsidR="006A4A16">
        <w:t>Program to disappear the lines:</w:t>
      </w:r>
    </w:p>
    <w:p w:rsidR="006A4A16" w:rsidRPr="006A4A16" w:rsidRDefault="006A4A16" w:rsidP="006A4A16">
      <w:pPr>
        <w:rPr>
          <w:szCs w:val="24"/>
        </w:rPr>
      </w:pPr>
      <w:r>
        <w:rPr>
          <w:szCs w:val="24"/>
        </w:rPr>
        <w:t xml:space="preserve"> </w:t>
      </w:r>
      <w:r w:rsidRPr="006A4A16">
        <w:rPr>
          <w:szCs w:val="24"/>
        </w:rPr>
        <w:t>&lt;!DOCTYPE html&gt;</w:t>
      </w:r>
    </w:p>
    <w:p w:rsidR="006A4A16" w:rsidRPr="006A4A16" w:rsidRDefault="006A4A16" w:rsidP="006A4A16">
      <w:pPr>
        <w:rPr>
          <w:szCs w:val="24"/>
        </w:rPr>
      </w:pPr>
      <w:r w:rsidRPr="006A4A16">
        <w:rPr>
          <w:szCs w:val="24"/>
        </w:rPr>
        <w:t>&lt;html&gt;</w:t>
      </w:r>
    </w:p>
    <w:p w:rsidR="006A4A16" w:rsidRPr="006A4A16" w:rsidRDefault="006A4A16" w:rsidP="006A4A16">
      <w:pPr>
        <w:rPr>
          <w:szCs w:val="24"/>
        </w:rPr>
      </w:pPr>
      <w:r w:rsidRPr="006A4A16">
        <w:rPr>
          <w:szCs w:val="24"/>
        </w:rPr>
        <w:t>&lt;head&gt;</w:t>
      </w:r>
    </w:p>
    <w:p w:rsidR="006A4A16" w:rsidRPr="006A4A16" w:rsidRDefault="006A4A16" w:rsidP="006A4A16">
      <w:pPr>
        <w:rPr>
          <w:szCs w:val="24"/>
        </w:rPr>
      </w:pPr>
      <w:r w:rsidRPr="006A4A16">
        <w:rPr>
          <w:szCs w:val="24"/>
        </w:rPr>
        <w:t>&lt;script src="</w:t>
      </w:r>
      <w:r w:rsidR="00507C96">
        <w:rPr>
          <w:szCs w:val="24"/>
        </w:rPr>
        <w:t>./Plugin.js</w:t>
      </w:r>
      <w:r w:rsidR="00507C96" w:rsidRPr="006A4A16">
        <w:rPr>
          <w:szCs w:val="24"/>
        </w:rPr>
        <w:t xml:space="preserve"> </w:t>
      </w:r>
      <w:r w:rsidRPr="006A4A16">
        <w:rPr>
          <w:szCs w:val="24"/>
        </w:rPr>
        <w:t>"&gt;&lt;/script&gt;</w:t>
      </w:r>
    </w:p>
    <w:p w:rsidR="006A4A16" w:rsidRPr="006A4A16" w:rsidRDefault="006A4A16" w:rsidP="006A4A16">
      <w:pPr>
        <w:rPr>
          <w:szCs w:val="24"/>
        </w:rPr>
      </w:pPr>
      <w:r w:rsidRPr="006A4A16">
        <w:rPr>
          <w:szCs w:val="24"/>
        </w:rPr>
        <w:t>&lt;script&gt;</w:t>
      </w:r>
    </w:p>
    <w:p w:rsidR="006A4A16" w:rsidRPr="006A4A16" w:rsidRDefault="006A4A16" w:rsidP="006A4A16">
      <w:pPr>
        <w:rPr>
          <w:szCs w:val="24"/>
        </w:rPr>
      </w:pPr>
      <w:r w:rsidRPr="006A4A16">
        <w:rPr>
          <w:szCs w:val="24"/>
        </w:rPr>
        <w:t>$(document).ready(function(){</w:t>
      </w:r>
    </w:p>
    <w:p w:rsidR="006A4A16" w:rsidRPr="006A4A16" w:rsidRDefault="006A4A16" w:rsidP="006A4A16">
      <w:pPr>
        <w:rPr>
          <w:szCs w:val="24"/>
        </w:rPr>
      </w:pPr>
      <w:r w:rsidRPr="006A4A16">
        <w:rPr>
          <w:szCs w:val="24"/>
        </w:rPr>
        <w:t xml:space="preserve">    $("p").click(function(){</w:t>
      </w:r>
    </w:p>
    <w:p w:rsidR="006A4A16" w:rsidRPr="006A4A16" w:rsidRDefault="006A4A16" w:rsidP="006A4A16">
      <w:pPr>
        <w:rPr>
          <w:szCs w:val="24"/>
        </w:rPr>
      </w:pPr>
      <w:r w:rsidRPr="006A4A16">
        <w:rPr>
          <w:szCs w:val="24"/>
        </w:rPr>
        <w:t xml:space="preserve">        $(this).hide();</w:t>
      </w:r>
    </w:p>
    <w:p w:rsidR="006A4A16" w:rsidRPr="006A4A16" w:rsidRDefault="006A4A16" w:rsidP="006A4A16">
      <w:pPr>
        <w:rPr>
          <w:szCs w:val="24"/>
        </w:rPr>
      </w:pPr>
      <w:r w:rsidRPr="006A4A16">
        <w:rPr>
          <w:szCs w:val="24"/>
        </w:rPr>
        <w:t xml:space="preserve">    });</w:t>
      </w:r>
    </w:p>
    <w:p w:rsidR="006A4A16" w:rsidRPr="006A4A16" w:rsidRDefault="006A4A16" w:rsidP="006A4A16">
      <w:pPr>
        <w:rPr>
          <w:szCs w:val="24"/>
        </w:rPr>
      </w:pPr>
      <w:r w:rsidRPr="006A4A16">
        <w:rPr>
          <w:szCs w:val="24"/>
        </w:rPr>
        <w:t>});</w:t>
      </w:r>
    </w:p>
    <w:p w:rsidR="006A4A16" w:rsidRPr="006A4A16" w:rsidRDefault="006A4A16" w:rsidP="006A4A16">
      <w:pPr>
        <w:rPr>
          <w:szCs w:val="24"/>
        </w:rPr>
      </w:pPr>
      <w:r w:rsidRPr="006A4A16">
        <w:rPr>
          <w:szCs w:val="24"/>
        </w:rPr>
        <w:t>&lt;/script&gt;</w:t>
      </w:r>
    </w:p>
    <w:p w:rsidR="006A4A16" w:rsidRPr="006A4A16" w:rsidRDefault="006A4A16" w:rsidP="006A4A16">
      <w:pPr>
        <w:rPr>
          <w:szCs w:val="24"/>
        </w:rPr>
      </w:pPr>
      <w:r w:rsidRPr="006A4A16">
        <w:rPr>
          <w:szCs w:val="24"/>
        </w:rPr>
        <w:t>&lt;/head&gt;</w:t>
      </w:r>
    </w:p>
    <w:p w:rsidR="006A4A16" w:rsidRPr="006A4A16" w:rsidRDefault="006A4A16" w:rsidP="006A4A16">
      <w:pPr>
        <w:rPr>
          <w:szCs w:val="24"/>
        </w:rPr>
      </w:pPr>
      <w:r w:rsidRPr="006A4A16">
        <w:rPr>
          <w:szCs w:val="24"/>
        </w:rPr>
        <w:t>&lt;body&gt;</w:t>
      </w:r>
    </w:p>
    <w:p w:rsidR="006A4A16" w:rsidRPr="006A4A16" w:rsidRDefault="006A4A16" w:rsidP="006A4A16">
      <w:pPr>
        <w:rPr>
          <w:szCs w:val="24"/>
        </w:rPr>
      </w:pPr>
      <w:r w:rsidRPr="006A4A16">
        <w:rPr>
          <w:szCs w:val="24"/>
        </w:rPr>
        <w:t>&lt;p&gt;If you click on me, I will disappear.&lt;/p&gt;</w:t>
      </w:r>
    </w:p>
    <w:p w:rsidR="006A4A16" w:rsidRPr="006A4A16" w:rsidRDefault="006A4A16" w:rsidP="006A4A16">
      <w:pPr>
        <w:rPr>
          <w:szCs w:val="24"/>
        </w:rPr>
      </w:pPr>
      <w:r w:rsidRPr="006A4A16">
        <w:rPr>
          <w:szCs w:val="24"/>
        </w:rPr>
        <w:t>&lt;p&gt;Click me away!&lt;/p&gt;</w:t>
      </w:r>
    </w:p>
    <w:p w:rsidR="006A4A16" w:rsidRPr="006A4A16" w:rsidRDefault="006A4A16" w:rsidP="006A4A16">
      <w:pPr>
        <w:rPr>
          <w:szCs w:val="24"/>
        </w:rPr>
      </w:pPr>
      <w:r w:rsidRPr="006A4A16">
        <w:rPr>
          <w:szCs w:val="24"/>
        </w:rPr>
        <w:t>&lt;p&gt;Click me too!&lt;/p&gt;</w:t>
      </w:r>
    </w:p>
    <w:p w:rsidR="006A4A16" w:rsidRPr="006A4A16" w:rsidRDefault="006A4A16" w:rsidP="006A4A16">
      <w:pPr>
        <w:rPr>
          <w:szCs w:val="24"/>
        </w:rPr>
      </w:pPr>
      <w:r w:rsidRPr="006A4A16">
        <w:rPr>
          <w:szCs w:val="24"/>
        </w:rPr>
        <w:t>&lt;/body&gt;</w:t>
      </w:r>
    </w:p>
    <w:p w:rsidR="006A4A16" w:rsidRPr="00332687" w:rsidRDefault="006A4A16" w:rsidP="006A4A16">
      <w:pPr>
        <w:rPr>
          <w:szCs w:val="24"/>
        </w:rPr>
      </w:pPr>
      <w:r w:rsidRPr="006A4A16">
        <w:rPr>
          <w:szCs w:val="24"/>
        </w:rPr>
        <w:t>&lt;/html&gt;</w:t>
      </w:r>
    </w:p>
    <w:p w:rsidR="006A4A16" w:rsidRPr="006A4A16" w:rsidRDefault="00255551" w:rsidP="006A4A16">
      <w:pPr>
        <w:pStyle w:val="Heading1"/>
        <w:rPr>
          <w:sz w:val="36"/>
          <w:szCs w:val="36"/>
        </w:rPr>
      </w:pPr>
      <w:r>
        <w:t>2.</w:t>
      </w:r>
      <w:r w:rsidR="006A4A16">
        <w:t>Program to hide the lines:</w:t>
      </w:r>
    </w:p>
    <w:p w:rsidR="006A4A16" w:rsidRPr="006A4A16" w:rsidRDefault="006A4A16" w:rsidP="006A4A16">
      <w:pPr>
        <w:rPr>
          <w:szCs w:val="24"/>
        </w:rPr>
      </w:pPr>
      <w:r w:rsidRPr="006A4A16">
        <w:rPr>
          <w:szCs w:val="24"/>
        </w:rPr>
        <w:t>&lt;!DOCTYPE html&gt;</w:t>
      </w:r>
    </w:p>
    <w:p w:rsidR="006A4A16" w:rsidRPr="006A4A16" w:rsidRDefault="006A4A16" w:rsidP="006A4A16">
      <w:pPr>
        <w:rPr>
          <w:szCs w:val="24"/>
        </w:rPr>
      </w:pPr>
      <w:r w:rsidRPr="006A4A16">
        <w:rPr>
          <w:szCs w:val="24"/>
        </w:rPr>
        <w:t>&lt;html&gt;</w:t>
      </w:r>
    </w:p>
    <w:p w:rsidR="006A4A16" w:rsidRPr="006A4A16" w:rsidRDefault="006A4A16" w:rsidP="006A4A16">
      <w:pPr>
        <w:rPr>
          <w:szCs w:val="24"/>
        </w:rPr>
      </w:pPr>
      <w:r w:rsidRPr="006A4A16">
        <w:rPr>
          <w:szCs w:val="24"/>
        </w:rPr>
        <w:t>&lt;head&gt;</w:t>
      </w:r>
    </w:p>
    <w:p w:rsidR="006A4A16" w:rsidRPr="006A4A16" w:rsidRDefault="006A4A16" w:rsidP="006A4A16">
      <w:pPr>
        <w:rPr>
          <w:szCs w:val="24"/>
        </w:rPr>
      </w:pPr>
      <w:r w:rsidRPr="006A4A16">
        <w:rPr>
          <w:szCs w:val="24"/>
        </w:rPr>
        <w:t>&lt;script src="</w:t>
      </w:r>
      <w:r w:rsidR="00507C96">
        <w:rPr>
          <w:szCs w:val="24"/>
        </w:rPr>
        <w:t>./Plugin.js</w:t>
      </w:r>
      <w:r w:rsidRPr="006A4A16">
        <w:rPr>
          <w:szCs w:val="24"/>
        </w:rPr>
        <w:t>"&gt;&lt;/script&gt;</w:t>
      </w:r>
    </w:p>
    <w:p w:rsidR="006A4A16" w:rsidRPr="006A4A16" w:rsidRDefault="006A4A16" w:rsidP="006A4A16">
      <w:pPr>
        <w:rPr>
          <w:szCs w:val="24"/>
        </w:rPr>
      </w:pPr>
      <w:r w:rsidRPr="006A4A16">
        <w:rPr>
          <w:szCs w:val="24"/>
        </w:rPr>
        <w:lastRenderedPageBreak/>
        <w:t>&lt;script&gt;</w:t>
      </w:r>
    </w:p>
    <w:p w:rsidR="006A4A16" w:rsidRPr="006A4A16" w:rsidRDefault="006A4A16" w:rsidP="006A4A16">
      <w:pPr>
        <w:rPr>
          <w:szCs w:val="24"/>
        </w:rPr>
      </w:pPr>
      <w:r w:rsidRPr="006A4A16">
        <w:rPr>
          <w:szCs w:val="24"/>
        </w:rPr>
        <w:t>$(document).ready(function(){</w:t>
      </w:r>
    </w:p>
    <w:p w:rsidR="006A4A16" w:rsidRPr="006A4A16" w:rsidRDefault="006A4A16" w:rsidP="006A4A16">
      <w:pPr>
        <w:rPr>
          <w:szCs w:val="24"/>
        </w:rPr>
      </w:pPr>
      <w:r w:rsidRPr="006A4A16">
        <w:rPr>
          <w:szCs w:val="24"/>
        </w:rPr>
        <w:t xml:space="preserve">    $("button").click(function(){</w:t>
      </w:r>
    </w:p>
    <w:p w:rsidR="006A4A16" w:rsidRPr="006A4A16" w:rsidRDefault="006A4A16" w:rsidP="006A4A16">
      <w:pPr>
        <w:rPr>
          <w:szCs w:val="24"/>
        </w:rPr>
      </w:pPr>
      <w:r w:rsidRPr="006A4A16">
        <w:rPr>
          <w:szCs w:val="24"/>
        </w:rPr>
        <w:t xml:space="preserve">        $("p").hide();</w:t>
      </w:r>
    </w:p>
    <w:p w:rsidR="006A4A16" w:rsidRPr="006A4A16" w:rsidRDefault="006A4A16" w:rsidP="006A4A16">
      <w:pPr>
        <w:rPr>
          <w:szCs w:val="24"/>
        </w:rPr>
      </w:pPr>
      <w:r w:rsidRPr="006A4A16">
        <w:rPr>
          <w:szCs w:val="24"/>
        </w:rPr>
        <w:t xml:space="preserve">    });</w:t>
      </w:r>
    </w:p>
    <w:p w:rsidR="006A4A16" w:rsidRPr="006A4A16" w:rsidRDefault="006A4A16" w:rsidP="006A4A16">
      <w:pPr>
        <w:rPr>
          <w:szCs w:val="24"/>
        </w:rPr>
      </w:pPr>
      <w:r w:rsidRPr="006A4A16">
        <w:rPr>
          <w:szCs w:val="24"/>
        </w:rPr>
        <w:t>});</w:t>
      </w:r>
    </w:p>
    <w:p w:rsidR="006A4A16" w:rsidRPr="006A4A16" w:rsidRDefault="006A4A16" w:rsidP="006A4A16">
      <w:pPr>
        <w:rPr>
          <w:szCs w:val="24"/>
        </w:rPr>
      </w:pPr>
      <w:r w:rsidRPr="006A4A16">
        <w:rPr>
          <w:szCs w:val="24"/>
        </w:rPr>
        <w:t>&lt;/script&gt;</w:t>
      </w:r>
    </w:p>
    <w:p w:rsidR="006A4A16" w:rsidRPr="006A4A16" w:rsidRDefault="006A4A16" w:rsidP="006A4A16">
      <w:pPr>
        <w:rPr>
          <w:szCs w:val="24"/>
        </w:rPr>
      </w:pPr>
      <w:r w:rsidRPr="006A4A16">
        <w:rPr>
          <w:szCs w:val="24"/>
        </w:rPr>
        <w:t>&lt;/head&gt;</w:t>
      </w:r>
    </w:p>
    <w:p w:rsidR="006A4A16" w:rsidRPr="006A4A16" w:rsidRDefault="006A4A16" w:rsidP="006A4A16">
      <w:pPr>
        <w:rPr>
          <w:szCs w:val="24"/>
        </w:rPr>
      </w:pPr>
      <w:r w:rsidRPr="006A4A16">
        <w:rPr>
          <w:szCs w:val="24"/>
        </w:rPr>
        <w:t>&lt;body&gt;</w:t>
      </w:r>
    </w:p>
    <w:p w:rsidR="006A4A16" w:rsidRPr="006A4A16" w:rsidRDefault="006A4A16" w:rsidP="006A4A16">
      <w:pPr>
        <w:rPr>
          <w:szCs w:val="24"/>
        </w:rPr>
      </w:pPr>
      <w:r w:rsidRPr="006A4A16">
        <w:rPr>
          <w:szCs w:val="24"/>
        </w:rPr>
        <w:t>&lt;h2&gt;This is a heading&lt;/h2&gt;</w:t>
      </w:r>
    </w:p>
    <w:p w:rsidR="006A4A16" w:rsidRPr="006A4A16" w:rsidRDefault="006A4A16" w:rsidP="006A4A16">
      <w:pPr>
        <w:rPr>
          <w:szCs w:val="24"/>
        </w:rPr>
      </w:pPr>
      <w:r w:rsidRPr="006A4A16">
        <w:rPr>
          <w:szCs w:val="24"/>
        </w:rPr>
        <w:t>&lt;p&gt;This is a paragraph.&lt;/p&gt;</w:t>
      </w:r>
    </w:p>
    <w:p w:rsidR="006A4A16" w:rsidRPr="006A4A16" w:rsidRDefault="006A4A16" w:rsidP="006A4A16">
      <w:pPr>
        <w:rPr>
          <w:szCs w:val="24"/>
        </w:rPr>
      </w:pPr>
      <w:r w:rsidRPr="006A4A16">
        <w:rPr>
          <w:szCs w:val="24"/>
        </w:rPr>
        <w:t>&lt;p&gt;This is another paragraph.&lt;/p&gt;</w:t>
      </w:r>
    </w:p>
    <w:p w:rsidR="006A4A16" w:rsidRPr="006A4A16" w:rsidRDefault="006A4A16" w:rsidP="006A4A16">
      <w:pPr>
        <w:rPr>
          <w:szCs w:val="24"/>
        </w:rPr>
      </w:pPr>
      <w:r w:rsidRPr="006A4A16">
        <w:rPr>
          <w:szCs w:val="24"/>
        </w:rPr>
        <w:t>&lt;button&gt;Click me&lt;/button&gt;</w:t>
      </w:r>
    </w:p>
    <w:p w:rsidR="006A4A16" w:rsidRPr="006A4A16" w:rsidRDefault="006A4A16" w:rsidP="006A4A16">
      <w:pPr>
        <w:rPr>
          <w:szCs w:val="24"/>
        </w:rPr>
      </w:pPr>
      <w:r w:rsidRPr="006A4A16">
        <w:rPr>
          <w:szCs w:val="24"/>
        </w:rPr>
        <w:t>&lt;/body&gt;</w:t>
      </w:r>
    </w:p>
    <w:p w:rsidR="006A4A16" w:rsidRDefault="006A4A16" w:rsidP="006A4A16">
      <w:pPr>
        <w:rPr>
          <w:szCs w:val="24"/>
        </w:rPr>
      </w:pPr>
      <w:r w:rsidRPr="006A4A16">
        <w:rPr>
          <w:szCs w:val="24"/>
        </w:rPr>
        <w:t>&lt;/html&gt;</w:t>
      </w:r>
    </w:p>
    <w:p w:rsidR="00BF397C" w:rsidRPr="00BF397C" w:rsidRDefault="00BF397C" w:rsidP="00BF397C">
      <w:pPr>
        <w:pStyle w:val="Heading1"/>
      </w:pPr>
      <w:r w:rsidRPr="00BF397C">
        <w:t>Adding jQuery to Your Web Pages</w:t>
      </w:r>
    </w:p>
    <w:p w:rsidR="00BF397C" w:rsidRPr="00BF397C" w:rsidRDefault="00BF397C" w:rsidP="00BF397C">
      <w:pPr>
        <w:rPr>
          <w:szCs w:val="24"/>
        </w:rPr>
      </w:pPr>
      <w:r w:rsidRPr="00BF397C">
        <w:rPr>
          <w:szCs w:val="24"/>
        </w:rPr>
        <w:t>There are several ways to start using jQuery on your web site. You can:</w:t>
      </w:r>
    </w:p>
    <w:p w:rsidR="00BF397C" w:rsidRPr="00BF397C" w:rsidRDefault="00BF397C" w:rsidP="00BF397C">
      <w:pPr>
        <w:rPr>
          <w:szCs w:val="24"/>
        </w:rPr>
      </w:pPr>
      <w:r>
        <w:rPr>
          <w:szCs w:val="24"/>
        </w:rPr>
        <w:t>1.</w:t>
      </w:r>
      <w:r w:rsidRPr="00BF397C">
        <w:rPr>
          <w:szCs w:val="24"/>
        </w:rPr>
        <w:t>Download the jQuery library from jQuery.com</w:t>
      </w:r>
    </w:p>
    <w:p w:rsidR="00BF397C" w:rsidRPr="00BF397C" w:rsidRDefault="00BF397C" w:rsidP="00BF397C">
      <w:pPr>
        <w:rPr>
          <w:szCs w:val="24"/>
        </w:rPr>
      </w:pPr>
      <w:r>
        <w:rPr>
          <w:szCs w:val="24"/>
        </w:rPr>
        <w:t>2.I</w:t>
      </w:r>
      <w:r w:rsidRPr="00BF397C">
        <w:rPr>
          <w:szCs w:val="24"/>
        </w:rPr>
        <w:t>nclude jQuery from a CDN, like Google</w:t>
      </w:r>
    </w:p>
    <w:p w:rsidR="00BF397C" w:rsidRPr="00BF397C" w:rsidRDefault="00BF397C" w:rsidP="00BF397C">
      <w:pPr>
        <w:pStyle w:val="Heading1"/>
      </w:pPr>
      <w:r w:rsidRPr="00BF397C">
        <w:t>Downloading jQuery</w:t>
      </w:r>
    </w:p>
    <w:p w:rsidR="00BF397C" w:rsidRPr="00BF397C" w:rsidRDefault="00BF397C" w:rsidP="00BF397C">
      <w:r w:rsidRPr="00BF397C">
        <w:t>There are two versions of jQuery available for downloading:</w:t>
      </w:r>
    </w:p>
    <w:p w:rsidR="00BF397C" w:rsidRPr="00BF397C" w:rsidRDefault="00BF397C" w:rsidP="00BF397C">
      <w:pPr>
        <w:rPr>
          <w:szCs w:val="24"/>
        </w:rPr>
      </w:pPr>
      <w:r>
        <w:rPr>
          <w:szCs w:val="24"/>
        </w:rPr>
        <w:t>1.</w:t>
      </w:r>
      <w:r w:rsidRPr="00BF397C">
        <w:rPr>
          <w:szCs w:val="24"/>
        </w:rPr>
        <w:t>Production version - this is for your live website because it has been minified and compressed</w:t>
      </w:r>
    </w:p>
    <w:p w:rsidR="00BF397C" w:rsidRPr="00BF397C" w:rsidRDefault="00BF397C" w:rsidP="00BF397C">
      <w:pPr>
        <w:rPr>
          <w:szCs w:val="24"/>
        </w:rPr>
      </w:pPr>
      <w:r>
        <w:rPr>
          <w:szCs w:val="24"/>
        </w:rPr>
        <w:t>2.</w:t>
      </w:r>
      <w:r w:rsidRPr="00BF397C">
        <w:rPr>
          <w:szCs w:val="24"/>
        </w:rPr>
        <w:t>Development version - this is for testing and development (uncompressed and readable code)</w:t>
      </w:r>
    </w:p>
    <w:p w:rsidR="00BF397C" w:rsidRPr="00BF397C" w:rsidRDefault="00BF397C" w:rsidP="00BF397C">
      <w:pPr>
        <w:rPr>
          <w:szCs w:val="24"/>
        </w:rPr>
      </w:pPr>
      <w:r w:rsidRPr="00BF397C">
        <w:rPr>
          <w:szCs w:val="24"/>
        </w:rPr>
        <w:t>Both versions can be downloaded from jQuery.com.</w:t>
      </w:r>
    </w:p>
    <w:p w:rsidR="00BF397C" w:rsidRPr="00BF397C" w:rsidRDefault="00BF397C" w:rsidP="00BF397C">
      <w:pPr>
        <w:rPr>
          <w:szCs w:val="24"/>
        </w:rPr>
      </w:pPr>
      <w:r w:rsidRPr="00BF397C">
        <w:rPr>
          <w:szCs w:val="24"/>
        </w:rPr>
        <w:t>The jQuery library is a single JavaScript file, and you reference it with the HTML &lt;script&gt; tag (notice that the &lt;script&gt; tag should be inside the &lt;head&gt; section):</w:t>
      </w:r>
    </w:p>
    <w:p w:rsidR="00BF397C" w:rsidRPr="00BF397C" w:rsidRDefault="00BF397C" w:rsidP="00BF397C">
      <w:pPr>
        <w:rPr>
          <w:szCs w:val="24"/>
        </w:rPr>
      </w:pPr>
      <w:r w:rsidRPr="00BF397C">
        <w:rPr>
          <w:szCs w:val="24"/>
        </w:rPr>
        <w:lastRenderedPageBreak/>
        <w:t>&lt;head&gt;</w:t>
      </w:r>
    </w:p>
    <w:p w:rsidR="00BF397C" w:rsidRPr="00BF397C" w:rsidRDefault="00BF397C" w:rsidP="00BF397C">
      <w:pPr>
        <w:rPr>
          <w:szCs w:val="24"/>
        </w:rPr>
      </w:pPr>
      <w:r w:rsidRPr="00BF397C">
        <w:rPr>
          <w:szCs w:val="24"/>
        </w:rPr>
        <w:t>&lt;script src="jquery-1.12.4.min.js"&gt;&lt;/script&gt;</w:t>
      </w:r>
    </w:p>
    <w:p w:rsidR="00BF397C" w:rsidRDefault="00BF397C" w:rsidP="00BF397C">
      <w:pPr>
        <w:rPr>
          <w:szCs w:val="24"/>
        </w:rPr>
      </w:pPr>
      <w:r w:rsidRPr="00BF397C">
        <w:rPr>
          <w:szCs w:val="24"/>
        </w:rPr>
        <w:t>&lt;/head&gt;</w:t>
      </w:r>
    </w:p>
    <w:p w:rsidR="00D56D10" w:rsidRPr="00D56D10" w:rsidRDefault="00D56D10" w:rsidP="00D56D10">
      <w:pPr>
        <w:pStyle w:val="Heading1"/>
      </w:pPr>
      <w:r w:rsidRPr="00D56D10">
        <w:t>jQuery Syntax</w:t>
      </w:r>
    </w:p>
    <w:p w:rsidR="00D56D10" w:rsidRPr="00D56D10" w:rsidRDefault="00D56D10" w:rsidP="00D56D10">
      <w:pPr>
        <w:rPr>
          <w:szCs w:val="24"/>
        </w:rPr>
      </w:pPr>
      <w:r w:rsidRPr="00D56D10">
        <w:rPr>
          <w:szCs w:val="24"/>
        </w:rPr>
        <w:t xml:space="preserve"> </w:t>
      </w:r>
      <w:r>
        <w:rPr>
          <w:szCs w:val="24"/>
        </w:rPr>
        <w:t>W</w:t>
      </w:r>
      <w:r w:rsidRPr="00D56D10">
        <w:rPr>
          <w:szCs w:val="24"/>
        </w:rPr>
        <w:t>ith jQuery you select (query) HTML elements and perform "actions" on them.</w:t>
      </w:r>
    </w:p>
    <w:p w:rsidR="00D56D10" w:rsidRPr="00D56D10" w:rsidRDefault="00D56D10" w:rsidP="00D56D10">
      <w:pPr>
        <w:pStyle w:val="Heading1"/>
      </w:pPr>
      <w:r w:rsidRPr="00D56D10">
        <w:t>jQuery Syntax</w:t>
      </w:r>
    </w:p>
    <w:p w:rsidR="00D56D10" w:rsidRPr="00D56D10" w:rsidRDefault="00D56D10" w:rsidP="00D56D10">
      <w:pPr>
        <w:rPr>
          <w:szCs w:val="24"/>
        </w:rPr>
      </w:pPr>
      <w:r w:rsidRPr="00D56D10">
        <w:rPr>
          <w:szCs w:val="24"/>
        </w:rPr>
        <w:t>The jQuery syntax is tailor-made for selecting HTML elements and performing some action on the element(s).</w:t>
      </w:r>
    </w:p>
    <w:p w:rsidR="00D56D10" w:rsidRDefault="00D56D10" w:rsidP="00D56D10">
      <w:pPr>
        <w:rPr>
          <w:szCs w:val="24"/>
        </w:rPr>
      </w:pPr>
      <w:r w:rsidRPr="00D56D10">
        <w:rPr>
          <w:szCs w:val="24"/>
        </w:rPr>
        <w:t xml:space="preserve">Basic syntax is: </w:t>
      </w:r>
    </w:p>
    <w:p w:rsidR="00D56D10" w:rsidRPr="00D56D10" w:rsidRDefault="00D56D10" w:rsidP="00D56D10">
      <w:pPr>
        <w:ind w:firstLine="720"/>
        <w:rPr>
          <w:szCs w:val="24"/>
        </w:rPr>
      </w:pPr>
      <w:r w:rsidRPr="00D56D10">
        <w:rPr>
          <w:szCs w:val="24"/>
        </w:rPr>
        <w:t>$(selector).action()</w:t>
      </w:r>
    </w:p>
    <w:p w:rsidR="00D56D10" w:rsidRPr="00D56D10" w:rsidRDefault="00D56D10" w:rsidP="00D56D10">
      <w:pPr>
        <w:rPr>
          <w:szCs w:val="24"/>
        </w:rPr>
      </w:pPr>
      <w:r>
        <w:rPr>
          <w:szCs w:val="24"/>
        </w:rPr>
        <w:t>1.</w:t>
      </w:r>
      <w:r w:rsidRPr="00D56D10">
        <w:rPr>
          <w:szCs w:val="24"/>
        </w:rPr>
        <w:t>A $ sign to define/access jQuery</w:t>
      </w:r>
    </w:p>
    <w:p w:rsidR="00D56D10" w:rsidRPr="00D56D10" w:rsidRDefault="00D56D10" w:rsidP="00D56D10">
      <w:pPr>
        <w:rPr>
          <w:szCs w:val="24"/>
        </w:rPr>
      </w:pPr>
      <w:r>
        <w:rPr>
          <w:szCs w:val="24"/>
        </w:rPr>
        <w:t>2.</w:t>
      </w:r>
      <w:r w:rsidRPr="00D56D10">
        <w:rPr>
          <w:szCs w:val="24"/>
        </w:rPr>
        <w:t>A (selector) to "query (or find)" HTML elements</w:t>
      </w:r>
    </w:p>
    <w:p w:rsidR="00D56D10" w:rsidRPr="00D56D10" w:rsidRDefault="00D56D10" w:rsidP="00D56D10">
      <w:pPr>
        <w:rPr>
          <w:szCs w:val="24"/>
        </w:rPr>
      </w:pPr>
      <w:r>
        <w:rPr>
          <w:szCs w:val="24"/>
        </w:rPr>
        <w:t>3.</w:t>
      </w:r>
      <w:r w:rsidRPr="00D56D10">
        <w:rPr>
          <w:szCs w:val="24"/>
        </w:rPr>
        <w:t>A jQuery action() to be performed on the element(s)</w:t>
      </w:r>
    </w:p>
    <w:p w:rsidR="00D56D10" w:rsidRPr="00D56D10" w:rsidRDefault="00D56D10" w:rsidP="00D56D10">
      <w:pPr>
        <w:rPr>
          <w:szCs w:val="24"/>
        </w:rPr>
      </w:pPr>
      <w:r w:rsidRPr="00D56D10">
        <w:rPr>
          <w:szCs w:val="24"/>
        </w:rPr>
        <w:t>Examples:</w:t>
      </w:r>
    </w:p>
    <w:p w:rsidR="00D56D10" w:rsidRPr="00D56D10" w:rsidRDefault="00D56D10" w:rsidP="00D56D10">
      <w:pPr>
        <w:rPr>
          <w:szCs w:val="24"/>
        </w:rPr>
      </w:pPr>
      <w:r>
        <w:rPr>
          <w:szCs w:val="24"/>
        </w:rPr>
        <w:t>1.</w:t>
      </w:r>
      <w:r w:rsidRPr="00D56D10">
        <w:rPr>
          <w:szCs w:val="24"/>
        </w:rPr>
        <w:t>$(this).hide() - hides the current element.</w:t>
      </w:r>
    </w:p>
    <w:p w:rsidR="00D56D10" w:rsidRPr="00D56D10" w:rsidRDefault="00D56D10" w:rsidP="00D56D10">
      <w:pPr>
        <w:rPr>
          <w:szCs w:val="24"/>
        </w:rPr>
      </w:pPr>
      <w:r>
        <w:rPr>
          <w:szCs w:val="24"/>
        </w:rPr>
        <w:t>2.</w:t>
      </w:r>
      <w:r w:rsidRPr="00D56D10">
        <w:rPr>
          <w:szCs w:val="24"/>
        </w:rPr>
        <w:t>$("p").hide() - hides all &lt;p&gt; elements.</w:t>
      </w:r>
    </w:p>
    <w:p w:rsidR="00D56D10" w:rsidRPr="00D56D10" w:rsidRDefault="00D56D10" w:rsidP="00D56D10">
      <w:pPr>
        <w:rPr>
          <w:szCs w:val="24"/>
        </w:rPr>
      </w:pPr>
      <w:r>
        <w:rPr>
          <w:szCs w:val="24"/>
        </w:rPr>
        <w:t>3.</w:t>
      </w:r>
      <w:r w:rsidRPr="00D56D10">
        <w:rPr>
          <w:szCs w:val="24"/>
        </w:rPr>
        <w:t>$(".test").hide() - hides all elements with class="test".</w:t>
      </w:r>
    </w:p>
    <w:p w:rsidR="00D56D10" w:rsidRPr="00D56D10" w:rsidRDefault="00D56D10" w:rsidP="00D56D10">
      <w:pPr>
        <w:rPr>
          <w:szCs w:val="24"/>
        </w:rPr>
      </w:pPr>
      <w:r>
        <w:rPr>
          <w:szCs w:val="24"/>
        </w:rPr>
        <w:t>4.</w:t>
      </w:r>
      <w:r w:rsidRPr="00D56D10">
        <w:rPr>
          <w:szCs w:val="24"/>
        </w:rPr>
        <w:t>$("#test").hide() - hides the element with id="test".</w:t>
      </w:r>
    </w:p>
    <w:p w:rsidR="00D56D10" w:rsidRPr="00D56D10" w:rsidRDefault="00D56D10" w:rsidP="00D56D10">
      <w:pPr>
        <w:rPr>
          <w:szCs w:val="24"/>
        </w:rPr>
      </w:pPr>
    </w:p>
    <w:p w:rsidR="00D56D10" w:rsidRPr="00D56D10" w:rsidRDefault="00D56D10" w:rsidP="00D56D10">
      <w:pPr>
        <w:pStyle w:val="Heading1"/>
      </w:pPr>
      <w:r w:rsidRPr="00D56D10">
        <w:t>The Document Ready Event</w:t>
      </w:r>
    </w:p>
    <w:p w:rsidR="00D56D10" w:rsidRPr="00D56D10" w:rsidRDefault="00D56D10" w:rsidP="00D56D10">
      <w:pPr>
        <w:rPr>
          <w:szCs w:val="24"/>
        </w:rPr>
      </w:pPr>
      <w:r w:rsidRPr="00D56D10">
        <w:rPr>
          <w:szCs w:val="24"/>
        </w:rPr>
        <w:t>You might have noticed that all jQuery methods in our examples, are inside a document ready event:</w:t>
      </w:r>
    </w:p>
    <w:p w:rsidR="00D56D10" w:rsidRDefault="00D56D10" w:rsidP="00D56D10">
      <w:pPr>
        <w:rPr>
          <w:szCs w:val="24"/>
        </w:rPr>
      </w:pPr>
      <w:r>
        <w:rPr>
          <w:szCs w:val="24"/>
        </w:rPr>
        <w:t xml:space="preserve">       </w:t>
      </w:r>
      <w:r w:rsidRPr="00D56D10">
        <w:rPr>
          <w:szCs w:val="24"/>
        </w:rPr>
        <w:t>$(document).ready(function()</w:t>
      </w:r>
    </w:p>
    <w:p w:rsidR="00D56D10" w:rsidRPr="00D56D10" w:rsidRDefault="00D56D10" w:rsidP="00D56D10">
      <w:pPr>
        <w:rPr>
          <w:szCs w:val="24"/>
        </w:rPr>
      </w:pPr>
      <w:r>
        <w:rPr>
          <w:szCs w:val="24"/>
        </w:rPr>
        <w:t xml:space="preserve">       </w:t>
      </w:r>
      <w:r w:rsidRPr="00D56D10">
        <w:rPr>
          <w:szCs w:val="24"/>
        </w:rPr>
        <w:t>{</w:t>
      </w:r>
    </w:p>
    <w:p w:rsidR="00D56D10" w:rsidRDefault="00D56D10" w:rsidP="00D56D10">
      <w:pPr>
        <w:rPr>
          <w:szCs w:val="24"/>
        </w:rPr>
      </w:pPr>
      <w:r>
        <w:rPr>
          <w:szCs w:val="24"/>
        </w:rPr>
        <w:t xml:space="preserve">                 </w:t>
      </w:r>
      <w:r w:rsidRPr="00D56D10">
        <w:rPr>
          <w:szCs w:val="24"/>
        </w:rPr>
        <w:t>// jQuery methods go here...</w:t>
      </w:r>
    </w:p>
    <w:p w:rsidR="00D56D10" w:rsidRPr="00D56D10" w:rsidRDefault="00D56D10" w:rsidP="00D56D10">
      <w:pPr>
        <w:rPr>
          <w:szCs w:val="24"/>
        </w:rPr>
      </w:pPr>
      <w:r>
        <w:rPr>
          <w:szCs w:val="24"/>
        </w:rPr>
        <w:t xml:space="preserve">       </w:t>
      </w:r>
      <w:r w:rsidRPr="00D56D10">
        <w:rPr>
          <w:szCs w:val="24"/>
        </w:rPr>
        <w:t>});</w:t>
      </w:r>
    </w:p>
    <w:p w:rsidR="00D56D10" w:rsidRPr="00D56D10" w:rsidRDefault="00D56D10" w:rsidP="00D56D10">
      <w:pPr>
        <w:rPr>
          <w:szCs w:val="24"/>
        </w:rPr>
      </w:pPr>
      <w:r w:rsidRPr="00D56D10">
        <w:rPr>
          <w:szCs w:val="24"/>
        </w:rPr>
        <w:lastRenderedPageBreak/>
        <w:t>This is to prevent any jQuery code from running before the document is finished loading (is ready).</w:t>
      </w:r>
    </w:p>
    <w:p w:rsidR="00D56D10" w:rsidRPr="00D56D10" w:rsidRDefault="00D56D10" w:rsidP="00D56D10">
      <w:pPr>
        <w:rPr>
          <w:szCs w:val="24"/>
        </w:rPr>
      </w:pPr>
    </w:p>
    <w:p w:rsidR="00D56D10" w:rsidRPr="00D56D10" w:rsidRDefault="00D56D10" w:rsidP="00D56D10">
      <w:pPr>
        <w:rPr>
          <w:szCs w:val="24"/>
        </w:rPr>
      </w:pPr>
      <w:r w:rsidRPr="00D56D10">
        <w:rPr>
          <w:szCs w:val="24"/>
        </w:rPr>
        <w:t>It is good practice to wait for the document to be fully loaded and ready before working with it. This also allows you to have your JavaScript code before the body of your document, in the head section.</w:t>
      </w:r>
    </w:p>
    <w:p w:rsidR="00D56D10" w:rsidRPr="00D56D10" w:rsidRDefault="00D56D10" w:rsidP="00D56D10">
      <w:pPr>
        <w:rPr>
          <w:szCs w:val="24"/>
        </w:rPr>
      </w:pPr>
    </w:p>
    <w:p w:rsidR="00D56D10" w:rsidRPr="00D56D10" w:rsidRDefault="00D56D10" w:rsidP="00D56D10">
      <w:pPr>
        <w:rPr>
          <w:szCs w:val="24"/>
        </w:rPr>
      </w:pPr>
      <w:r w:rsidRPr="00D56D10">
        <w:rPr>
          <w:szCs w:val="24"/>
        </w:rPr>
        <w:t>Here are some examples of actions that can fail if methods are run before the document is fully loaded:</w:t>
      </w:r>
    </w:p>
    <w:p w:rsidR="00D56D10" w:rsidRPr="00D56D10" w:rsidRDefault="00D56D10" w:rsidP="00D56D10">
      <w:pPr>
        <w:rPr>
          <w:szCs w:val="24"/>
        </w:rPr>
      </w:pPr>
      <w:r>
        <w:rPr>
          <w:szCs w:val="24"/>
        </w:rPr>
        <w:t>1.</w:t>
      </w:r>
      <w:r w:rsidRPr="00D56D10">
        <w:rPr>
          <w:szCs w:val="24"/>
        </w:rPr>
        <w:t>Trying to hide an element that is not created yet</w:t>
      </w:r>
    </w:p>
    <w:p w:rsidR="00D56D10" w:rsidRPr="00D56D10" w:rsidRDefault="00D56D10" w:rsidP="00D56D10">
      <w:pPr>
        <w:rPr>
          <w:szCs w:val="24"/>
        </w:rPr>
      </w:pPr>
      <w:r>
        <w:rPr>
          <w:szCs w:val="24"/>
        </w:rPr>
        <w:t>2.</w:t>
      </w:r>
      <w:r w:rsidRPr="00D56D10">
        <w:rPr>
          <w:szCs w:val="24"/>
        </w:rPr>
        <w:t>Trying to get the size of an image that is not loaded yet</w:t>
      </w:r>
    </w:p>
    <w:p w:rsidR="00D56D10" w:rsidRPr="00D56D10" w:rsidRDefault="00D56D10" w:rsidP="00D56D10">
      <w:pPr>
        <w:rPr>
          <w:szCs w:val="24"/>
        </w:rPr>
      </w:pPr>
      <w:r w:rsidRPr="00D56D10">
        <w:rPr>
          <w:szCs w:val="24"/>
        </w:rPr>
        <w:t>Tip: The jQuery team has also created an even shorter method for the document ready event:</w:t>
      </w:r>
    </w:p>
    <w:p w:rsidR="00D56D10" w:rsidRPr="00D56D10" w:rsidRDefault="00D56D10" w:rsidP="00D56D10">
      <w:pPr>
        <w:rPr>
          <w:szCs w:val="24"/>
        </w:rPr>
      </w:pPr>
    </w:p>
    <w:p w:rsidR="00D56D10" w:rsidRDefault="00D56D10" w:rsidP="00D56D10">
      <w:pPr>
        <w:rPr>
          <w:szCs w:val="24"/>
        </w:rPr>
      </w:pPr>
      <w:r w:rsidRPr="00D56D10">
        <w:rPr>
          <w:szCs w:val="24"/>
        </w:rPr>
        <w:t>$(function()</w:t>
      </w:r>
    </w:p>
    <w:p w:rsidR="00D56D10" w:rsidRDefault="00D56D10" w:rsidP="00D56D10">
      <w:pPr>
        <w:rPr>
          <w:szCs w:val="24"/>
        </w:rPr>
      </w:pPr>
      <w:r w:rsidRPr="00D56D10">
        <w:rPr>
          <w:szCs w:val="24"/>
        </w:rPr>
        <w:t>{</w:t>
      </w:r>
    </w:p>
    <w:p w:rsidR="00D56D10" w:rsidRPr="00D56D10" w:rsidRDefault="00D56D10" w:rsidP="00D56D10">
      <w:pPr>
        <w:rPr>
          <w:szCs w:val="24"/>
        </w:rPr>
      </w:pPr>
      <w:r>
        <w:rPr>
          <w:szCs w:val="24"/>
        </w:rPr>
        <w:t xml:space="preserve">      </w:t>
      </w:r>
      <w:r w:rsidRPr="00D56D10">
        <w:rPr>
          <w:szCs w:val="24"/>
        </w:rPr>
        <w:t xml:space="preserve"> // jQuery methods go here...</w:t>
      </w:r>
    </w:p>
    <w:p w:rsidR="00D56D10" w:rsidRDefault="00D56D10" w:rsidP="00D56D10">
      <w:pPr>
        <w:rPr>
          <w:szCs w:val="24"/>
        </w:rPr>
      </w:pPr>
      <w:r w:rsidRPr="00D56D10">
        <w:rPr>
          <w:szCs w:val="24"/>
        </w:rPr>
        <w:t>});</w:t>
      </w:r>
    </w:p>
    <w:p w:rsidR="00D56D10" w:rsidRPr="00D56D10" w:rsidRDefault="00D56D10" w:rsidP="00D56D10">
      <w:pPr>
        <w:pStyle w:val="Heading1"/>
      </w:pPr>
      <w:r w:rsidRPr="00D56D10">
        <w:t>jQuery Selectors</w:t>
      </w:r>
    </w:p>
    <w:p w:rsidR="00D56D10" w:rsidRPr="00D56D10" w:rsidRDefault="00D56D10" w:rsidP="00D56D10">
      <w:pPr>
        <w:rPr>
          <w:szCs w:val="24"/>
        </w:rPr>
      </w:pPr>
      <w:r w:rsidRPr="00D56D10">
        <w:rPr>
          <w:szCs w:val="24"/>
        </w:rPr>
        <w:t>jQuery selectors are one of the most important parts of the jQuery library.</w:t>
      </w:r>
    </w:p>
    <w:p w:rsidR="00D56D10" w:rsidRPr="00D56D10" w:rsidRDefault="00D56D10" w:rsidP="00D56D10">
      <w:pPr>
        <w:pStyle w:val="Heading1"/>
      </w:pPr>
      <w:r w:rsidRPr="00D56D10">
        <w:t>jQuery Selectors</w:t>
      </w:r>
    </w:p>
    <w:p w:rsidR="00D56D10" w:rsidRPr="00D56D10" w:rsidRDefault="00D56D10" w:rsidP="00D56D10">
      <w:pPr>
        <w:rPr>
          <w:szCs w:val="24"/>
        </w:rPr>
      </w:pPr>
      <w:r w:rsidRPr="00D56D10">
        <w:rPr>
          <w:szCs w:val="24"/>
        </w:rPr>
        <w:t>jQuery selectors allow you to select and manipulate HTML element(s).</w:t>
      </w:r>
    </w:p>
    <w:p w:rsidR="00D56D10" w:rsidRPr="00D56D10" w:rsidRDefault="00D56D10" w:rsidP="00D56D10">
      <w:pPr>
        <w:rPr>
          <w:szCs w:val="24"/>
        </w:rPr>
      </w:pPr>
      <w:r w:rsidRPr="00D56D10">
        <w:rPr>
          <w:szCs w:val="24"/>
        </w:rPr>
        <w:t>jQuery selectors are used to "find" (or select) HTML elements based on their name, id, classes, types, attributes, values of attributes and much more. It's based on the existing CSS Selectors, and in addition, it has some own custom selectors.</w:t>
      </w:r>
    </w:p>
    <w:p w:rsidR="00D56D10" w:rsidRPr="00D56D10" w:rsidRDefault="00D56D10" w:rsidP="00D56D10">
      <w:pPr>
        <w:rPr>
          <w:szCs w:val="24"/>
        </w:rPr>
      </w:pPr>
      <w:r w:rsidRPr="00D56D10">
        <w:rPr>
          <w:szCs w:val="24"/>
        </w:rPr>
        <w:t>All selectors in jQuery start with the dollar sign and parentheses: $().</w:t>
      </w:r>
    </w:p>
    <w:p w:rsidR="00D56D10" w:rsidRPr="00D56D10" w:rsidRDefault="00D56D10" w:rsidP="00D56D10">
      <w:pPr>
        <w:rPr>
          <w:szCs w:val="24"/>
        </w:rPr>
      </w:pPr>
    </w:p>
    <w:p w:rsidR="00D56D10" w:rsidRPr="00D56D10" w:rsidRDefault="00D56D10" w:rsidP="00D56D10">
      <w:pPr>
        <w:pStyle w:val="Heading1"/>
      </w:pPr>
      <w:r w:rsidRPr="00D56D10">
        <w:t>The element Selector</w:t>
      </w:r>
    </w:p>
    <w:p w:rsidR="00D56D10" w:rsidRPr="00D56D10" w:rsidRDefault="00D56D10" w:rsidP="00D56D10">
      <w:pPr>
        <w:rPr>
          <w:szCs w:val="24"/>
        </w:rPr>
      </w:pPr>
      <w:r w:rsidRPr="00D56D10">
        <w:rPr>
          <w:szCs w:val="24"/>
        </w:rPr>
        <w:t>The jQuery element selector selects elements based on the element name.</w:t>
      </w:r>
    </w:p>
    <w:p w:rsidR="00D56D10" w:rsidRDefault="00D56D10" w:rsidP="00D56D10">
      <w:pPr>
        <w:rPr>
          <w:szCs w:val="24"/>
        </w:rPr>
      </w:pPr>
      <w:r w:rsidRPr="00D56D10">
        <w:rPr>
          <w:szCs w:val="24"/>
        </w:rPr>
        <w:t>You can select all &lt;p&gt; elements on a page like this:</w:t>
      </w:r>
    </w:p>
    <w:p w:rsidR="00D56D10" w:rsidRPr="00D56D10" w:rsidRDefault="00D56D10" w:rsidP="00D56D10">
      <w:pPr>
        <w:rPr>
          <w:szCs w:val="24"/>
        </w:rPr>
      </w:pPr>
      <w:r w:rsidRPr="00D56D10">
        <w:rPr>
          <w:szCs w:val="24"/>
        </w:rPr>
        <w:lastRenderedPageBreak/>
        <w:t>$("p")</w:t>
      </w:r>
    </w:p>
    <w:p w:rsidR="00D56D10" w:rsidRDefault="00255551" w:rsidP="00C15923">
      <w:pPr>
        <w:pStyle w:val="Heading1"/>
      </w:pPr>
      <w:r>
        <w:t>3.</w:t>
      </w:r>
      <w:r w:rsidR="00D56D10" w:rsidRPr="00D56D10">
        <w:t>Example</w:t>
      </w:r>
      <w:r w:rsidR="00C15923">
        <w:t>:</w:t>
      </w:r>
    </w:p>
    <w:p w:rsidR="00C15923" w:rsidRPr="00D56D10" w:rsidRDefault="00C15923" w:rsidP="00C15923">
      <w:pPr>
        <w:ind w:firstLine="720"/>
        <w:rPr>
          <w:szCs w:val="24"/>
        </w:rPr>
      </w:pPr>
      <w:r w:rsidRPr="00C15923">
        <w:rPr>
          <w:szCs w:val="24"/>
        </w:rPr>
        <w:t>When a user clicks on a button, all &lt;p&gt; elements will be hidden:</w:t>
      </w:r>
    </w:p>
    <w:p w:rsidR="00D56D10" w:rsidRPr="00D56D10" w:rsidRDefault="00D56D10" w:rsidP="00D56D10">
      <w:pPr>
        <w:rPr>
          <w:szCs w:val="24"/>
        </w:rPr>
      </w:pPr>
    </w:p>
    <w:p w:rsidR="00C15923" w:rsidRPr="00C15923" w:rsidRDefault="00C15923" w:rsidP="00C15923">
      <w:pPr>
        <w:rPr>
          <w:szCs w:val="24"/>
        </w:rPr>
      </w:pPr>
      <w:r w:rsidRPr="00C15923">
        <w:rPr>
          <w:szCs w:val="24"/>
        </w:rPr>
        <w:t>&lt;!DOCTYPE html&gt;</w:t>
      </w:r>
    </w:p>
    <w:p w:rsidR="00C15923" w:rsidRPr="00C15923" w:rsidRDefault="00C15923" w:rsidP="00C15923">
      <w:pPr>
        <w:rPr>
          <w:szCs w:val="24"/>
        </w:rPr>
      </w:pPr>
      <w:r w:rsidRPr="00C15923">
        <w:rPr>
          <w:szCs w:val="24"/>
        </w:rPr>
        <w:t>&lt;html&gt;</w:t>
      </w:r>
    </w:p>
    <w:p w:rsidR="00C15923" w:rsidRPr="00C15923" w:rsidRDefault="00C15923" w:rsidP="00C15923">
      <w:pPr>
        <w:rPr>
          <w:szCs w:val="24"/>
        </w:rPr>
      </w:pPr>
      <w:r w:rsidRPr="00C15923">
        <w:rPr>
          <w:szCs w:val="24"/>
        </w:rPr>
        <w:t>&lt;head&gt;</w:t>
      </w:r>
    </w:p>
    <w:p w:rsidR="00C15923" w:rsidRPr="00C15923" w:rsidRDefault="002C5CBD" w:rsidP="00C15923">
      <w:pPr>
        <w:rPr>
          <w:szCs w:val="24"/>
        </w:rPr>
      </w:pPr>
      <w:r>
        <w:rPr>
          <w:szCs w:val="24"/>
        </w:rPr>
        <w:t>&lt;script src="./</w:t>
      </w:r>
      <w:r w:rsidR="00C80E01">
        <w:rPr>
          <w:szCs w:val="24"/>
        </w:rPr>
        <w:t>Plugin.js</w:t>
      </w:r>
      <w:r w:rsidR="00C80E01" w:rsidRPr="00C15923">
        <w:rPr>
          <w:szCs w:val="24"/>
        </w:rPr>
        <w:t xml:space="preserve"> </w:t>
      </w:r>
      <w:r w:rsidR="00C15923" w:rsidRPr="00C15923">
        <w:rPr>
          <w:szCs w:val="24"/>
        </w:rPr>
        <w:t>"&gt;&lt;/script&gt;</w:t>
      </w:r>
    </w:p>
    <w:p w:rsidR="00C15923" w:rsidRPr="00C15923" w:rsidRDefault="00C15923" w:rsidP="00C15923">
      <w:pPr>
        <w:rPr>
          <w:szCs w:val="24"/>
        </w:rPr>
      </w:pPr>
      <w:r w:rsidRPr="00C15923">
        <w:rPr>
          <w:szCs w:val="24"/>
        </w:rPr>
        <w:t>&lt;script&gt;</w:t>
      </w:r>
    </w:p>
    <w:p w:rsidR="00C15923" w:rsidRPr="00C15923" w:rsidRDefault="00C15923" w:rsidP="00C15923">
      <w:pPr>
        <w:rPr>
          <w:szCs w:val="24"/>
        </w:rPr>
      </w:pPr>
      <w:r w:rsidRPr="00C15923">
        <w:rPr>
          <w:szCs w:val="24"/>
        </w:rPr>
        <w:t>$(document).ready(function(){</w:t>
      </w:r>
    </w:p>
    <w:p w:rsidR="00C15923" w:rsidRPr="00C15923" w:rsidRDefault="00C15923" w:rsidP="00C15923">
      <w:pPr>
        <w:rPr>
          <w:szCs w:val="24"/>
        </w:rPr>
      </w:pPr>
      <w:r w:rsidRPr="00C15923">
        <w:rPr>
          <w:szCs w:val="24"/>
        </w:rPr>
        <w:t xml:space="preserve">    $("button").click(function(){</w:t>
      </w:r>
    </w:p>
    <w:p w:rsidR="00C15923" w:rsidRPr="00C15923" w:rsidRDefault="00C15923" w:rsidP="00C15923">
      <w:pPr>
        <w:rPr>
          <w:szCs w:val="24"/>
        </w:rPr>
      </w:pPr>
      <w:r w:rsidRPr="00C15923">
        <w:rPr>
          <w:szCs w:val="24"/>
        </w:rPr>
        <w:t xml:space="preserve">        $("p").hide();</w:t>
      </w:r>
    </w:p>
    <w:p w:rsidR="00C15923" w:rsidRPr="00C15923" w:rsidRDefault="00C15923" w:rsidP="00C15923">
      <w:pPr>
        <w:rPr>
          <w:szCs w:val="24"/>
        </w:rPr>
      </w:pPr>
      <w:r w:rsidRPr="00C15923">
        <w:rPr>
          <w:szCs w:val="24"/>
        </w:rPr>
        <w:t xml:space="preserve">    });</w:t>
      </w:r>
    </w:p>
    <w:p w:rsidR="00C15923" w:rsidRPr="00C15923" w:rsidRDefault="00C15923" w:rsidP="00C15923">
      <w:pPr>
        <w:rPr>
          <w:szCs w:val="24"/>
        </w:rPr>
      </w:pPr>
      <w:r w:rsidRPr="00C15923">
        <w:rPr>
          <w:szCs w:val="24"/>
        </w:rPr>
        <w:t>});</w:t>
      </w:r>
    </w:p>
    <w:p w:rsidR="00C15923" w:rsidRPr="00C15923" w:rsidRDefault="00C15923" w:rsidP="00C15923">
      <w:pPr>
        <w:rPr>
          <w:szCs w:val="24"/>
        </w:rPr>
      </w:pPr>
      <w:r w:rsidRPr="00C15923">
        <w:rPr>
          <w:szCs w:val="24"/>
        </w:rPr>
        <w:t>&lt;/script&gt;</w:t>
      </w:r>
    </w:p>
    <w:p w:rsidR="00C15923" w:rsidRPr="00C15923" w:rsidRDefault="00C15923" w:rsidP="00C15923">
      <w:pPr>
        <w:rPr>
          <w:szCs w:val="24"/>
        </w:rPr>
      </w:pPr>
      <w:r w:rsidRPr="00C15923">
        <w:rPr>
          <w:szCs w:val="24"/>
        </w:rPr>
        <w:t>&lt;/head&gt;</w:t>
      </w:r>
    </w:p>
    <w:p w:rsidR="00C15923" w:rsidRPr="00C15923" w:rsidRDefault="00C15923" w:rsidP="00C15923">
      <w:pPr>
        <w:rPr>
          <w:szCs w:val="24"/>
        </w:rPr>
      </w:pPr>
      <w:r w:rsidRPr="00C15923">
        <w:rPr>
          <w:szCs w:val="24"/>
        </w:rPr>
        <w:t>&lt;body&gt;</w:t>
      </w:r>
    </w:p>
    <w:p w:rsidR="00C15923" w:rsidRPr="00C15923" w:rsidRDefault="00C15923" w:rsidP="00C15923">
      <w:pPr>
        <w:rPr>
          <w:szCs w:val="24"/>
        </w:rPr>
      </w:pPr>
      <w:r w:rsidRPr="00C15923">
        <w:rPr>
          <w:szCs w:val="24"/>
        </w:rPr>
        <w:t>&lt;h2&gt;This is a heading&lt;/h2&gt;</w:t>
      </w:r>
    </w:p>
    <w:p w:rsidR="00C15923" w:rsidRPr="00C15923" w:rsidRDefault="00C15923" w:rsidP="00C15923">
      <w:pPr>
        <w:rPr>
          <w:szCs w:val="24"/>
        </w:rPr>
      </w:pPr>
      <w:r w:rsidRPr="00C15923">
        <w:rPr>
          <w:szCs w:val="24"/>
        </w:rPr>
        <w:t>&lt;p&gt;This is a paragraph.&lt;/p&gt;</w:t>
      </w:r>
    </w:p>
    <w:p w:rsidR="00C15923" w:rsidRPr="00C15923" w:rsidRDefault="00C15923" w:rsidP="00C15923">
      <w:pPr>
        <w:rPr>
          <w:szCs w:val="24"/>
        </w:rPr>
      </w:pPr>
      <w:r w:rsidRPr="00C15923">
        <w:rPr>
          <w:szCs w:val="24"/>
        </w:rPr>
        <w:t>&lt;p&gt;This is another paragraph.&lt;/p&gt;</w:t>
      </w:r>
    </w:p>
    <w:p w:rsidR="00C15923" w:rsidRPr="00C15923" w:rsidRDefault="00C15923" w:rsidP="00C15923">
      <w:pPr>
        <w:rPr>
          <w:szCs w:val="24"/>
        </w:rPr>
      </w:pPr>
      <w:r w:rsidRPr="00C15923">
        <w:rPr>
          <w:szCs w:val="24"/>
        </w:rPr>
        <w:t>&lt;button&gt;Click me to hide paragraphs&lt;/button&gt;</w:t>
      </w:r>
    </w:p>
    <w:p w:rsidR="00C15923" w:rsidRPr="00C15923" w:rsidRDefault="00C15923" w:rsidP="00C15923">
      <w:pPr>
        <w:rPr>
          <w:szCs w:val="24"/>
        </w:rPr>
      </w:pPr>
      <w:r w:rsidRPr="00C15923">
        <w:rPr>
          <w:szCs w:val="24"/>
        </w:rPr>
        <w:t>&lt;/body&gt;</w:t>
      </w:r>
    </w:p>
    <w:p w:rsidR="002C5F2B" w:rsidRDefault="00C15923" w:rsidP="00C15923">
      <w:pPr>
        <w:rPr>
          <w:szCs w:val="24"/>
        </w:rPr>
      </w:pPr>
      <w:r w:rsidRPr="00C15923">
        <w:rPr>
          <w:szCs w:val="24"/>
        </w:rPr>
        <w:t>&lt;/html&gt;</w:t>
      </w:r>
    </w:p>
    <w:p w:rsidR="00C15923" w:rsidRDefault="00C15923" w:rsidP="00C15923">
      <w:pPr>
        <w:rPr>
          <w:szCs w:val="24"/>
        </w:rPr>
      </w:pPr>
    </w:p>
    <w:p w:rsidR="00C15923" w:rsidRPr="00C15923" w:rsidRDefault="00C15923" w:rsidP="00C15923">
      <w:pPr>
        <w:pStyle w:val="Heading1"/>
      </w:pPr>
      <w:r w:rsidRPr="00C15923">
        <w:t>The #id Selector</w:t>
      </w:r>
    </w:p>
    <w:p w:rsidR="00C15923" w:rsidRPr="00C15923" w:rsidRDefault="00C15923" w:rsidP="00C15923">
      <w:pPr>
        <w:rPr>
          <w:szCs w:val="24"/>
        </w:rPr>
      </w:pPr>
      <w:r w:rsidRPr="00C15923">
        <w:rPr>
          <w:szCs w:val="24"/>
        </w:rPr>
        <w:t>The jQuery #id selector uses the id attribute of an HTML tag to find the specific element.</w:t>
      </w:r>
    </w:p>
    <w:p w:rsidR="00C15923" w:rsidRPr="00C15923" w:rsidRDefault="00C15923" w:rsidP="00C15923">
      <w:pPr>
        <w:rPr>
          <w:szCs w:val="24"/>
        </w:rPr>
      </w:pPr>
      <w:r w:rsidRPr="00C15923">
        <w:rPr>
          <w:szCs w:val="24"/>
        </w:rPr>
        <w:lastRenderedPageBreak/>
        <w:t>An id should be unique within a page, so you should use the #id selector when you want to find a single, unique element.</w:t>
      </w:r>
    </w:p>
    <w:p w:rsidR="00C15923" w:rsidRPr="00C15923" w:rsidRDefault="00C15923" w:rsidP="00C15923">
      <w:pPr>
        <w:rPr>
          <w:szCs w:val="24"/>
        </w:rPr>
      </w:pPr>
      <w:r w:rsidRPr="00C15923">
        <w:rPr>
          <w:szCs w:val="24"/>
        </w:rPr>
        <w:t>To find an element with a specific id, write a hash character, followed by the id of the HTML element:</w:t>
      </w:r>
    </w:p>
    <w:p w:rsidR="00C15923" w:rsidRPr="00C15923" w:rsidRDefault="00C15923" w:rsidP="00C15923">
      <w:pPr>
        <w:rPr>
          <w:szCs w:val="24"/>
        </w:rPr>
      </w:pPr>
      <w:r w:rsidRPr="00C15923">
        <w:rPr>
          <w:szCs w:val="24"/>
        </w:rPr>
        <w:t>$("#test")</w:t>
      </w:r>
    </w:p>
    <w:p w:rsidR="00C15923" w:rsidRPr="00C15923" w:rsidRDefault="00255551" w:rsidP="00C15923">
      <w:pPr>
        <w:pStyle w:val="Heading1"/>
      </w:pPr>
      <w:r>
        <w:t>4.</w:t>
      </w:r>
      <w:r w:rsidR="00C15923" w:rsidRPr="00C15923">
        <w:t>Example</w:t>
      </w:r>
      <w:r w:rsidR="00C15923">
        <w:t>:</w:t>
      </w:r>
    </w:p>
    <w:p w:rsidR="00C15923" w:rsidRDefault="00C15923" w:rsidP="00C15923">
      <w:pPr>
        <w:ind w:firstLine="720"/>
        <w:rPr>
          <w:szCs w:val="24"/>
        </w:rPr>
      </w:pPr>
      <w:r w:rsidRPr="00C15923">
        <w:rPr>
          <w:szCs w:val="24"/>
        </w:rPr>
        <w:t>When a user clicks on a button, the element with id="test" will be hidden:</w:t>
      </w:r>
    </w:p>
    <w:p w:rsidR="00C15923" w:rsidRDefault="00C15923" w:rsidP="00C15923">
      <w:pPr>
        <w:ind w:firstLine="720"/>
        <w:rPr>
          <w:szCs w:val="24"/>
        </w:rPr>
      </w:pPr>
    </w:p>
    <w:p w:rsidR="00C15923" w:rsidRPr="00C15923" w:rsidRDefault="00C15923" w:rsidP="00C15923">
      <w:pPr>
        <w:ind w:firstLine="720"/>
        <w:rPr>
          <w:szCs w:val="24"/>
        </w:rPr>
      </w:pPr>
      <w:r w:rsidRPr="00C15923">
        <w:rPr>
          <w:szCs w:val="24"/>
        </w:rPr>
        <w:t>&lt;!DOCTYPE html&gt;</w:t>
      </w:r>
    </w:p>
    <w:p w:rsidR="00C15923" w:rsidRPr="00C15923" w:rsidRDefault="00C15923" w:rsidP="00C15923">
      <w:pPr>
        <w:ind w:firstLine="720"/>
        <w:rPr>
          <w:szCs w:val="24"/>
        </w:rPr>
      </w:pPr>
      <w:r w:rsidRPr="00C15923">
        <w:rPr>
          <w:szCs w:val="24"/>
        </w:rPr>
        <w:t>&lt;html&gt;</w:t>
      </w:r>
    </w:p>
    <w:p w:rsidR="00C15923" w:rsidRPr="00C15923" w:rsidRDefault="00C15923" w:rsidP="00C15923">
      <w:pPr>
        <w:ind w:firstLine="720"/>
        <w:rPr>
          <w:szCs w:val="24"/>
        </w:rPr>
      </w:pPr>
      <w:r w:rsidRPr="00C15923">
        <w:rPr>
          <w:szCs w:val="24"/>
        </w:rPr>
        <w:t>&lt;head&gt;</w:t>
      </w:r>
    </w:p>
    <w:p w:rsidR="00C15923" w:rsidRPr="00C15923" w:rsidRDefault="00882E36" w:rsidP="00C15923">
      <w:pPr>
        <w:ind w:firstLine="720"/>
        <w:rPr>
          <w:szCs w:val="24"/>
        </w:rPr>
      </w:pPr>
      <w:r>
        <w:rPr>
          <w:szCs w:val="24"/>
        </w:rPr>
        <w:t>&lt;script src="./</w:t>
      </w:r>
      <w:r w:rsidR="00C80E01">
        <w:rPr>
          <w:szCs w:val="24"/>
        </w:rPr>
        <w:t>Plugin.js</w:t>
      </w:r>
      <w:r w:rsidR="00C80E01" w:rsidRPr="00C15923">
        <w:rPr>
          <w:szCs w:val="24"/>
        </w:rPr>
        <w:t xml:space="preserve"> </w:t>
      </w:r>
      <w:r w:rsidR="00C15923" w:rsidRPr="00C15923">
        <w:rPr>
          <w:szCs w:val="24"/>
        </w:rPr>
        <w:t>"&gt;&lt;/script&gt;</w:t>
      </w:r>
    </w:p>
    <w:p w:rsidR="00C15923" w:rsidRPr="00C15923" w:rsidRDefault="00C15923" w:rsidP="00C15923">
      <w:pPr>
        <w:ind w:firstLine="720"/>
        <w:rPr>
          <w:szCs w:val="24"/>
        </w:rPr>
      </w:pPr>
      <w:r w:rsidRPr="00C15923">
        <w:rPr>
          <w:szCs w:val="24"/>
        </w:rPr>
        <w:t>&lt;script&gt;</w:t>
      </w:r>
    </w:p>
    <w:p w:rsidR="00C15923" w:rsidRPr="00C15923" w:rsidRDefault="00C15923" w:rsidP="00C15923">
      <w:pPr>
        <w:ind w:firstLine="720"/>
        <w:rPr>
          <w:szCs w:val="24"/>
        </w:rPr>
      </w:pPr>
      <w:r w:rsidRPr="00C15923">
        <w:rPr>
          <w:szCs w:val="24"/>
        </w:rPr>
        <w:t>$(document).ready(function(){</w:t>
      </w:r>
    </w:p>
    <w:p w:rsidR="00C15923" w:rsidRPr="00C15923" w:rsidRDefault="00C15923" w:rsidP="00C15923">
      <w:pPr>
        <w:ind w:firstLine="720"/>
        <w:rPr>
          <w:szCs w:val="24"/>
        </w:rPr>
      </w:pPr>
      <w:r w:rsidRPr="00C15923">
        <w:rPr>
          <w:szCs w:val="24"/>
        </w:rPr>
        <w:t xml:space="preserve">    $("button").click(function(){</w:t>
      </w:r>
    </w:p>
    <w:p w:rsidR="00C15923" w:rsidRPr="00C15923" w:rsidRDefault="00C15923" w:rsidP="00C15923">
      <w:pPr>
        <w:ind w:firstLine="720"/>
        <w:rPr>
          <w:szCs w:val="24"/>
        </w:rPr>
      </w:pPr>
      <w:r w:rsidRPr="00C15923">
        <w:rPr>
          <w:szCs w:val="24"/>
        </w:rPr>
        <w:t xml:space="preserve">        $("#test").hide();</w:t>
      </w:r>
    </w:p>
    <w:p w:rsidR="00C15923" w:rsidRPr="00C15923" w:rsidRDefault="00C15923" w:rsidP="00C15923">
      <w:pPr>
        <w:ind w:firstLine="720"/>
        <w:rPr>
          <w:szCs w:val="24"/>
        </w:rPr>
      </w:pPr>
      <w:r w:rsidRPr="00C15923">
        <w:rPr>
          <w:szCs w:val="24"/>
        </w:rPr>
        <w:t xml:space="preserve">    });</w:t>
      </w:r>
    </w:p>
    <w:p w:rsidR="00C15923" w:rsidRPr="00C15923" w:rsidRDefault="00C15923" w:rsidP="00C15923">
      <w:pPr>
        <w:ind w:firstLine="720"/>
        <w:rPr>
          <w:szCs w:val="24"/>
        </w:rPr>
      </w:pPr>
      <w:r w:rsidRPr="00C15923">
        <w:rPr>
          <w:szCs w:val="24"/>
        </w:rPr>
        <w:t>});</w:t>
      </w:r>
    </w:p>
    <w:p w:rsidR="00C15923" w:rsidRPr="00C15923" w:rsidRDefault="00C15923" w:rsidP="00C15923">
      <w:pPr>
        <w:ind w:firstLine="720"/>
        <w:rPr>
          <w:szCs w:val="24"/>
        </w:rPr>
      </w:pPr>
      <w:r w:rsidRPr="00C15923">
        <w:rPr>
          <w:szCs w:val="24"/>
        </w:rPr>
        <w:t>&lt;/script&gt;</w:t>
      </w:r>
    </w:p>
    <w:p w:rsidR="00C15923" w:rsidRPr="00C15923" w:rsidRDefault="00C15923" w:rsidP="00C15923">
      <w:pPr>
        <w:ind w:firstLine="720"/>
        <w:rPr>
          <w:szCs w:val="24"/>
        </w:rPr>
      </w:pPr>
      <w:r w:rsidRPr="00C15923">
        <w:rPr>
          <w:szCs w:val="24"/>
        </w:rPr>
        <w:t>&lt;/head&gt;</w:t>
      </w:r>
    </w:p>
    <w:p w:rsidR="00C15923" w:rsidRPr="00C15923" w:rsidRDefault="00C15923" w:rsidP="00C15923">
      <w:pPr>
        <w:ind w:firstLine="720"/>
        <w:rPr>
          <w:szCs w:val="24"/>
        </w:rPr>
      </w:pPr>
      <w:r w:rsidRPr="00C15923">
        <w:rPr>
          <w:szCs w:val="24"/>
        </w:rPr>
        <w:t>&lt;body&gt;</w:t>
      </w:r>
    </w:p>
    <w:p w:rsidR="00C15923" w:rsidRDefault="00C15923" w:rsidP="00C15923">
      <w:pPr>
        <w:rPr>
          <w:szCs w:val="24"/>
        </w:rPr>
      </w:pPr>
      <w:r>
        <w:rPr>
          <w:szCs w:val="24"/>
        </w:rPr>
        <w:t xml:space="preserve">              </w:t>
      </w:r>
      <w:r w:rsidRPr="00C15923">
        <w:rPr>
          <w:szCs w:val="24"/>
        </w:rPr>
        <w:t>&lt;h2&gt;This is a heading&lt;/h2&gt;</w:t>
      </w:r>
    </w:p>
    <w:p w:rsidR="00C15923" w:rsidRPr="00C15923" w:rsidRDefault="00C15923" w:rsidP="00C15923">
      <w:pPr>
        <w:rPr>
          <w:szCs w:val="24"/>
        </w:rPr>
      </w:pPr>
      <w:r>
        <w:rPr>
          <w:szCs w:val="24"/>
        </w:rPr>
        <w:t xml:space="preserve">              </w:t>
      </w:r>
      <w:r w:rsidRPr="00C15923">
        <w:rPr>
          <w:szCs w:val="24"/>
        </w:rPr>
        <w:t>&lt;p&gt;This is a paragraph.&lt;/p&gt;</w:t>
      </w:r>
    </w:p>
    <w:p w:rsidR="00C15923" w:rsidRPr="00C15923" w:rsidRDefault="00C15923" w:rsidP="00C15923">
      <w:pPr>
        <w:ind w:firstLine="720"/>
        <w:rPr>
          <w:szCs w:val="24"/>
        </w:rPr>
      </w:pPr>
      <w:r w:rsidRPr="00C15923">
        <w:rPr>
          <w:szCs w:val="24"/>
        </w:rPr>
        <w:t>&lt;p id="test"&gt;This is another paragraph.&lt;/p&gt;</w:t>
      </w:r>
    </w:p>
    <w:p w:rsidR="00C15923" w:rsidRPr="00C15923" w:rsidRDefault="00C15923" w:rsidP="00C15923">
      <w:pPr>
        <w:rPr>
          <w:szCs w:val="24"/>
        </w:rPr>
      </w:pPr>
      <w:r>
        <w:rPr>
          <w:szCs w:val="24"/>
        </w:rPr>
        <w:t xml:space="preserve">             </w:t>
      </w:r>
      <w:r w:rsidRPr="00C15923">
        <w:rPr>
          <w:szCs w:val="24"/>
        </w:rPr>
        <w:t>&lt;button&gt;Click me&lt;/button&gt;</w:t>
      </w:r>
    </w:p>
    <w:p w:rsidR="00C15923" w:rsidRPr="00C15923" w:rsidRDefault="00C15923" w:rsidP="00C15923">
      <w:pPr>
        <w:rPr>
          <w:szCs w:val="24"/>
        </w:rPr>
      </w:pPr>
      <w:r>
        <w:rPr>
          <w:szCs w:val="24"/>
        </w:rPr>
        <w:t xml:space="preserve">              </w:t>
      </w:r>
      <w:r w:rsidRPr="00C15923">
        <w:rPr>
          <w:szCs w:val="24"/>
        </w:rPr>
        <w:t>&lt;/body&gt;</w:t>
      </w:r>
    </w:p>
    <w:p w:rsidR="00C15923" w:rsidRDefault="00C15923" w:rsidP="00C15923">
      <w:pPr>
        <w:ind w:firstLine="720"/>
        <w:rPr>
          <w:szCs w:val="24"/>
        </w:rPr>
      </w:pPr>
      <w:r w:rsidRPr="00C15923">
        <w:rPr>
          <w:szCs w:val="24"/>
        </w:rPr>
        <w:t>&lt;/html&gt;</w:t>
      </w:r>
    </w:p>
    <w:p w:rsidR="005F41FD" w:rsidRPr="005F41FD" w:rsidRDefault="005F41FD" w:rsidP="005F41FD">
      <w:pPr>
        <w:pStyle w:val="Heading1"/>
      </w:pPr>
      <w:r w:rsidRPr="005F41FD">
        <w:lastRenderedPageBreak/>
        <w:t>The .class Selector</w:t>
      </w:r>
    </w:p>
    <w:p w:rsidR="005F41FD" w:rsidRPr="005F41FD" w:rsidRDefault="005F41FD" w:rsidP="005F41FD">
      <w:pPr>
        <w:ind w:firstLine="720"/>
        <w:rPr>
          <w:szCs w:val="24"/>
        </w:rPr>
      </w:pPr>
      <w:r w:rsidRPr="005F41FD">
        <w:rPr>
          <w:szCs w:val="24"/>
        </w:rPr>
        <w:t>The jQuery class selector finds elements with a specific class.</w:t>
      </w:r>
    </w:p>
    <w:p w:rsidR="005F41FD" w:rsidRPr="005F41FD" w:rsidRDefault="005F41FD" w:rsidP="005F41FD">
      <w:pPr>
        <w:rPr>
          <w:szCs w:val="24"/>
        </w:rPr>
      </w:pPr>
      <w:r>
        <w:rPr>
          <w:szCs w:val="24"/>
        </w:rPr>
        <w:t xml:space="preserve">    </w:t>
      </w:r>
      <w:r w:rsidRPr="005F41FD">
        <w:rPr>
          <w:szCs w:val="24"/>
        </w:rPr>
        <w:t>To find elements with a specific class, write a period character, followed by the name of the class:</w:t>
      </w:r>
    </w:p>
    <w:p w:rsidR="005F41FD" w:rsidRPr="005F41FD" w:rsidRDefault="005F41FD" w:rsidP="005F41FD">
      <w:pPr>
        <w:ind w:firstLine="720"/>
        <w:rPr>
          <w:szCs w:val="24"/>
        </w:rPr>
      </w:pPr>
    </w:p>
    <w:p w:rsidR="005F41FD" w:rsidRPr="005F41FD" w:rsidRDefault="005F41FD" w:rsidP="005F41FD">
      <w:pPr>
        <w:ind w:firstLine="720"/>
        <w:rPr>
          <w:szCs w:val="24"/>
        </w:rPr>
      </w:pPr>
      <w:r w:rsidRPr="005F41FD">
        <w:rPr>
          <w:szCs w:val="24"/>
        </w:rPr>
        <w:t>$(".test")</w:t>
      </w:r>
    </w:p>
    <w:p w:rsidR="005F41FD" w:rsidRPr="005F41FD" w:rsidRDefault="002C5CBD" w:rsidP="005F41FD">
      <w:pPr>
        <w:pStyle w:val="Heading1"/>
      </w:pPr>
      <w:r>
        <w:t>5</w:t>
      </w:r>
      <w:r w:rsidR="00255551">
        <w:t>.</w:t>
      </w:r>
      <w:r w:rsidR="005F41FD" w:rsidRPr="005F41FD">
        <w:t>Example</w:t>
      </w:r>
    </w:p>
    <w:p w:rsidR="005F41FD" w:rsidRDefault="005F41FD" w:rsidP="005F41FD">
      <w:pPr>
        <w:ind w:firstLine="720"/>
        <w:rPr>
          <w:szCs w:val="24"/>
        </w:rPr>
      </w:pPr>
      <w:r w:rsidRPr="005F41FD">
        <w:rPr>
          <w:szCs w:val="24"/>
        </w:rPr>
        <w:t>When a user clicks on a button, the elements with class="test" will be hidden:</w:t>
      </w:r>
    </w:p>
    <w:p w:rsidR="00280ECE" w:rsidRPr="00280ECE" w:rsidRDefault="00280ECE" w:rsidP="00280ECE">
      <w:pPr>
        <w:ind w:firstLine="720"/>
        <w:rPr>
          <w:szCs w:val="24"/>
        </w:rPr>
      </w:pPr>
      <w:r w:rsidRPr="00280ECE">
        <w:rPr>
          <w:szCs w:val="24"/>
        </w:rPr>
        <w:t>&lt;!DOCTYPE html&gt;</w:t>
      </w:r>
    </w:p>
    <w:p w:rsidR="00280ECE" w:rsidRPr="00280ECE" w:rsidRDefault="00280ECE" w:rsidP="00280ECE">
      <w:pPr>
        <w:ind w:firstLine="720"/>
        <w:rPr>
          <w:szCs w:val="24"/>
        </w:rPr>
      </w:pPr>
      <w:r w:rsidRPr="00280ECE">
        <w:rPr>
          <w:szCs w:val="24"/>
        </w:rPr>
        <w:t>&lt;html&gt;</w:t>
      </w:r>
    </w:p>
    <w:p w:rsidR="00280ECE" w:rsidRPr="00280ECE" w:rsidRDefault="00280ECE" w:rsidP="00280ECE">
      <w:pPr>
        <w:ind w:firstLine="720"/>
        <w:rPr>
          <w:szCs w:val="24"/>
        </w:rPr>
      </w:pPr>
      <w:r w:rsidRPr="00280ECE">
        <w:rPr>
          <w:szCs w:val="24"/>
        </w:rPr>
        <w:t>&lt;head&gt;</w:t>
      </w:r>
    </w:p>
    <w:p w:rsidR="00280ECE" w:rsidRPr="00280ECE" w:rsidRDefault="00280ECE" w:rsidP="00280ECE">
      <w:pPr>
        <w:ind w:firstLine="720"/>
        <w:rPr>
          <w:szCs w:val="24"/>
        </w:rPr>
      </w:pPr>
      <w:r w:rsidRPr="00280ECE">
        <w:rPr>
          <w:szCs w:val="24"/>
        </w:rPr>
        <w:t>&lt;script src="</w:t>
      </w:r>
      <w:r w:rsidR="00882E36">
        <w:rPr>
          <w:szCs w:val="24"/>
        </w:rPr>
        <w:t>./</w:t>
      </w:r>
      <w:r w:rsidR="00C80E01">
        <w:rPr>
          <w:szCs w:val="24"/>
        </w:rPr>
        <w:t>Plugin.js</w:t>
      </w:r>
      <w:r w:rsidR="00C80E01" w:rsidRPr="00280ECE">
        <w:rPr>
          <w:szCs w:val="24"/>
        </w:rPr>
        <w:t xml:space="preserve"> </w:t>
      </w:r>
      <w:r w:rsidRPr="00280ECE">
        <w:rPr>
          <w:szCs w:val="24"/>
        </w:rPr>
        <w:t>"&gt;&lt;/script&gt;</w:t>
      </w:r>
    </w:p>
    <w:p w:rsidR="00280ECE" w:rsidRPr="00280ECE" w:rsidRDefault="00280ECE" w:rsidP="00280ECE">
      <w:pPr>
        <w:ind w:firstLine="720"/>
        <w:rPr>
          <w:szCs w:val="24"/>
        </w:rPr>
      </w:pPr>
      <w:r w:rsidRPr="00280ECE">
        <w:rPr>
          <w:szCs w:val="24"/>
        </w:rPr>
        <w:t>&lt;script&gt;</w:t>
      </w:r>
    </w:p>
    <w:p w:rsidR="00280ECE" w:rsidRPr="00280ECE" w:rsidRDefault="00280ECE" w:rsidP="00280ECE">
      <w:pPr>
        <w:ind w:firstLine="720"/>
        <w:rPr>
          <w:szCs w:val="24"/>
        </w:rPr>
      </w:pPr>
      <w:r w:rsidRPr="00280ECE">
        <w:rPr>
          <w:szCs w:val="24"/>
        </w:rPr>
        <w:t>$(document).ready(function(){</w:t>
      </w:r>
    </w:p>
    <w:p w:rsidR="00280ECE" w:rsidRPr="00280ECE" w:rsidRDefault="00280ECE" w:rsidP="00280ECE">
      <w:pPr>
        <w:ind w:firstLine="720"/>
        <w:rPr>
          <w:szCs w:val="24"/>
        </w:rPr>
      </w:pPr>
      <w:r w:rsidRPr="00280ECE">
        <w:rPr>
          <w:szCs w:val="24"/>
        </w:rPr>
        <w:t xml:space="preserve">    $("button").click(function(){</w:t>
      </w:r>
    </w:p>
    <w:p w:rsidR="00280ECE" w:rsidRPr="00280ECE" w:rsidRDefault="00280ECE" w:rsidP="00280ECE">
      <w:pPr>
        <w:ind w:firstLine="720"/>
        <w:rPr>
          <w:szCs w:val="24"/>
        </w:rPr>
      </w:pPr>
      <w:r w:rsidRPr="00280ECE">
        <w:rPr>
          <w:szCs w:val="24"/>
        </w:rPr>
        <w:t xml:space="preserve">        $(".test").hide();</w:t>
      </w:r>
    </w:p>
    <w:p w:rsidR="00280ECE" w:rsidRPr="00280ECE" w:rsidRDefault="00280ECE" w:rsidP="00280ECE">
      <w:pPr>
        <w:ind w:firstLine="720"/>
        <w:rPr>
          <w:szCs w:val="24"/>
        </w:rPr>
      </w:pPr>
      <w:r w:rsidRPr="00280ECE">
        <w:rPr>
          <w:szCs w:val="24"/>
        </w:rPr>
        <w:t xml:space="preserve">    });</w:t>
      </w:r>
    </w:p>
    <w:p w:rsidR="00280ECE" w:rsidRPr="00280ECE" w:rsidRDefault="00280ECE" w:rsidP="00280ECE">
      <w:pPr>
        <w:ind w:firstLine="720"/>
        <w:rPr>
          <w:szCs w:val="24"/>
        </w:rPr>
      </w:pPr>
      <w:r w:rsidRPr="00280ECE">
        <w:rPr>
          <w:szCs w:val="24"/>
        </w:rPr>
        <w:t>});</w:t>
      </w:r>
    </w:p>
    <w:p w:rsidR="00280ECE" w:rsidRPr="00280ECE" w:rsidRDefault="00280ECE" w:rsidP="00280ECE">
      <w:pPr>
        <w:ind w:firstLine="720"/>
        <w:rPr>
          <w:szCs w:val="24"/>
        </w:rPr>
      </w:pPr>
      <w:r w:rsidRPr="00280ECE">
        <w:rPr>
          <w:szCs w:val="24"/>
        </w:rPr>
        <w:t>&lt;/script&gt;</w:t>
      </w:r>
    </w:p>
    <w:p w:rsidR="00280ECE" w:rsidRPr="00280ECE" w:rsidRDefault="00280ECE" w:rsidP="00280ECE">
      <w:pPr>
        <w:ind w:firstLine="720"/>
        <w:rPr>
          <w:szCs w:val="24"/>
        </w:rPr>
      </w:pPr>
      <w:r w:rsidRPr="00280ECE">
        <w:rPr>
          <w:szCs w:val="24"/>
        </w:rPr>
        <w:t>&lt;/head&gt;</w:t>
      </w:r>
    </w:p>
    <w:p w:rsidR="00280ECE" w:rsidRPr="00280ECE" w:rsidRDefault="00280ECE" w:rsidP="00280ECE">
      <w:pPr>
        <w:ind w:firstLine="720"/>
        <w:rPr>
          <w:szCs w:val="24"/>
        </w:rPr>
      </w:pPr>
      <w:r w:rsidRPr="00280ECE">
        <w:rPr>
          <w:szCs w:val="24"/>
        </w:rPr>
        <w:t>&lt;body&gt;</w:t>
      </w:r>
    </w:p>
    <w:p w:rsidR="00280ECE" w:rsidRPr="00280ECE" w:rsidRDefault="00280ECE" w:rsidP="00280ECE">
      <w:pPr>
        <w:rPr>
          <w:szCs w:val="24"/>
        </w:rPr>
      </w:pPr>
      <w:r>
        <w:rPr>
          <w:szCs w:val="24"/>
        </w:rPr>
        <w:t xml:space="preserve">               </w:t>
      </w:r>
      <w:r w:rsidRPr="00280ECE">
        <w:rPr>
          <w:szCs w:val="24"/>
        </w:rPr>
        <w:t>&lt;h2 class="test"&gt;This is a heading&lt;/h2&gt;</w:t>
      </w:r>
    </w:p>
    <w:p w:rsidR="00280ECE" w:rsidRPr="00280ECE" w:rsidRDefault="00280ECE" w:rsidP="00280ECE">
      <w:pPr>
        <w:rPr>
          <w:szCs w:val="24"/>
        </w:rPr>
      </w:pPr>
      <w:r>
        <w:rPr>
          <w:szCs w:val="24"/>
        </w:rPr>
        <w:t xml:space="preserve">                </w:t>
      </w:r>
      <w:r w:rsidRPr="00280ECE">
        <w:rPr>
          <w:szCs w:val="24"/>
        </w:rPr>
        <w:t>&lt;p class="test"&gt;This is a paragraph.&lt;/p&gt;</w:t>
      </w:r>
    </w:p>
    <w:p w:rsidR="00280ECE" w:rsidRPr="00280ECE" w:rsidRDefault="00280ECE" w:rsidP="00280ECE">
      <w:pPr>
        <w:ind w:firstLine="720"/>
        <w:rPr>
          <w:szCs w:val="24"/>
        </w:rPr>
      </w:pPr>
      <w:r w:rsidRPr="00280ECE">
        <w:rPr>
          <w:szCs w:val="24"/>
        </w:rPr>
        <w:t>&lt;p&gt;This is another paragraph.&lt;/p&gt;</w:t>
      </w:r>
    </w:p>
    <w:p w:rsidR="00280ECE" w:rsidRPr="00280ECE" w:rsidRDefault="00280ECE" w:rsidP="00280ECE">
      <w:pPr>
        <w:rPr>
          <w:szCs w:val="24"/>
        </w:rPr>
      </w:pPr>
      <w:r>
        <w:rPr>
          <w:szCs w:val="24"/>
        </w:rPr>
        <w:t xml:space="preserve">             </w:t>
      </w:r>
      <w:r w:rsidRPr="00280ECE">
        <w:rPr>
          <w:szCs w:val="24"/>
        </w:rPr>
        <w:t>&lt;button&gt;Click me&lt;/button&gt;</w:t>
      </w:r>
    </w:p>
    <w:p w:rsidR="00280ECE" w:rsidRDefault="00280ECE" w:rsidP="00280ECE">
      <w:pPr>
        <w:rPr>
          <w:szCs w:val="24"/>
        </w:rPr>
      </w:pPr>
      <w:r>
        <w:rPr>
          <w:szCs w:val="24"/>
        </w:rPr>
        <w:t xml:space="preserve">           </w:t>
      </w:r>
      <w:r w:rsidRPr="00280ECE">
        <w:rPr>
          <w:szCs w:val="24"/>
        </w:rPr>
        <w:t>&lt;/body&gt;</w:t>
      </w:r>
    </w:p>
    <w:p w:rsidR="005F41FD" w:rsidRDefault="00280ECE" w:rsidP="002C5CBD">
      <w:pPr>
        <w:rPr>
          <w:szCs w:val="24"/>
        </w:rPr>
      </w:pPr>
      <w:r>
        <w:rPr>
          <w:szCs w:val="24"/>
        </w:rPr>
        <w:t xml:space="preserve">   </w:t>
      </w:r>
      <w:r w:rsidRPr="00280ECE">
        <w:rPr>
          <w:szCs w:val="24"/>
        </w:rPr>
        <w:t>&lt;/html&gt;</w:t>
      </w:r>
    </w:p>
    <w:p w:rsidR="002C5CBD" w:rsidRDefault="002C5CBD" w:rsidP="002C5CBD">
      <w:pPr>
        <w:pStyle w:val="Heading1"/>
      </w:pPr>
      <w:r>
        <w:lastRenderedPageBreak/>
        <w:t>Syntax:</w:t>
      </w:r>
    </w:p>
    <w:p w:rsidR="002C5CBD" w:rsidRDefault="00255551" w:rsidP="002C5CBD">
      <w:pPr>
        <w:pStyle w:val="Heading1"/>
      </w:pPr>
      <w:r>
        <w:t>6.</w:t>
      </w:r>
      <w:r w:rsidR="002C5CBD">
        <w:t>$(“*”):</w:t>
      </w:r>
    </w:p>
    <w:p w:rsidR="002C5CBD" w:rsidRDefault="002C5CBD" w:rsidP="002C5CBD">
      <w:pPr>
        <w:pStyle w:val="Heading1"/>
      </w:pPr>
      <w:r>
        <w:t>It is used to selects the all elements.</w:t>
      </w:r>
    </w:p>
    <w:p w:rsidR="002C5CBD" w:rsidRDefault="002C5CBD" w:rsidP="002C5CBD">
      <w:pPr>
        <w:pStyle w:val="Heading1"/>
      </w:pPr>
      <w:r>
        <w:t>Example:</w:t>
      </w:r>
    </w:p>
    <w:p w:rsidR="002C5CBD" w:rsidRDefault="002C5CBD" w:rsidP="002C5CBD">
      <w:r>
        <w:t>&lt;!DOCTYPE html&gt;</w:t>
      </w:r>
    </w:p>
    <w:p w:rsidR="002C5CBD" w:rsidRDefault="002C5CBD" w:rsidP="002C5CBD">
      <w:r>
        <w:t>&lt;html&gt;</w:t>
      </w:r>
    </w:p>
    <w:p w:rsidR="002C5CBD" w:rsidRDefault="002C5CBD" w:rsidP="002C5CBD">
      <w:r>
        <w:t>&lt;head&gt;</w:t>
      </w:r>
    </w:p>
    <w:p w:rsidR="002C5CBD" w:rsidRDefault="002C5CBD" w:rsidP="002C5CBD">
      <w:r>
        <w:t>&lt;script src="./</w:t>
      </w:r>
      <w:r w:rsidR="00882E36">
        <w:t>Plugin</w:t>
      </w:r>
      <w:r>
        <w:t>.js"&gt;&lt;/script&gt;</w:t>
      </w:r>
    </w:p>
    <w:p w:rsidR="002C5CBD" w:rsidRDefault="002C5CBD" w:rsidP="002C5CBD">
      <w:r>
        <w:t>&lt;script&gt;</w:t>
      </w:r>
    </w:p>
    <w:p w:rsidR="002C5CBD" w:rsidRDefault="002C5CBD" w:rsidP="002C5CBD">
      <w:r>
        <w:t>$(document).ready(function(){</w:t>
      </w:r>
    </w:p>
    <w:p w:rsidR="002C5CBD" w:rsidRDefault="002C5CBD" w:rsidP="002C5CBD">
      <w:r>
        <w:t xml:space="preserve">    $("button").click(function(){</w:t>
      </w:r>
    </w:p>
    <w:p w:rsidR="002C5CBD" w:rsidRDefault="002C5CBD" w:rsidP="002C5CBD">
      <w:r>
        <w:t xml:space="preserve">        $("*").hide();</w:t>
      </w:r>
    </w:p>
    <w:p w:rsidR="002C5CBD" w:rsidRDefault="002C5CBD" w:rsidP="002C5CBD">
      <w:r>
        <w:t xml:space="preserve">    });</w:t>
      </w:r>
    </w:p>
    <w:p w:rsidR="002C5CBD" w:rsidRDefault="002C5CBD" w:rsidP="002C5CBD">
      <w:r>
        <w:t>});</w:t>
      </w:r>
    </w:p>
    <w:p w:rsidR="002C5CBD" w:rsidRDefault="002C5CBD" w:rsidP="002C5CBD">
      <w:r>
        <w:t>&lt;/script&gt;</w:t>
      </w:r>
    </w:p>
    <w:p w:rsidR="002C5CBD" w:rsidRDefault="002C5CBD" w:rsidP="002C5CBD">
      <w:r>
        <w:t>&lt;/head&gt;</w:t>
      </w:r>
    </w:p>
    <w:p w:rsidR="002C5CBD" w:rsidRDefault="002C5CBD" w:rsidP="002C5CBD">
      <w:r>
        <w:t>&lt;body&gt;</w:t>
      </w:r>
    </w:p>
    <w:p w:rsidR="002C5CBD" w:rsidRDefault="002C5CBD" w:rsidP="002C5CBD">
      <w:r>
        <w:t>&lt;h2&gt;This is a heading&lt;/h2&gt;</w:t>
      </w:r>
    </w:p>
    <w:p w:rsidR="002C5CBD" w:rsidRDefault="002C5CBD" w:rsidP="002C5CBD">
      <w:r>
        <w:t>&lt;p&gt;This is a paragraph.&lt;/p&gt;</w:t>
      </w:r>
    </w:p>
    <w:p w:rsidR="002C5CBD" w:rsidRDefault="002C5CBD" w:rsidP="002C5CBD">
      <w:r>
        <w:t>&lt;p&gt;This is another paragraph.&lt;/p&gt;</w:t>
      </w:r>
    </w:p>
    <w:p w:rsidR="002C5CBD" w:rsidRDefault="002C5CBD" w:rsidP="002C5CBD">
      <w:r>
        <w:t>&lt;button&gt;Click me&lt;/button&gt;</w:t>
      </w:r>
    </w:p>
    <w:p w:rsidR="002C5CBD" w:rsidRDefault="002C5CBD" w:rsidP="002C5CBD">
      <w:r>
        <w:t>&lt;/body&gt;</w:t>
      </w:r>
    </w:p>
    <w:p w:rsidR="002C5CBD" w:rsidRDefault="002C5CBD" w:rsidP="002C5CBD">
      <w:r>
        <w:t>&lt;/html&gt;</w:t>
      </w:r>
    </w:p>
    <w:p w:rsidR="00882E36" w:rsidRDefault="00882E36" w:rsidP="002C5CBD"/>
    <w:p w:rsidR="00DE6EA1" w:rsidRDefault="00DE6EA1" w:rsidP="002C5CBD"/>
    <w:p w:rsidR="00DE6EA1" w:rsidRDefault="00255551" w:rsidP="00DE6EA1">
      <w:pPr>
        <w:pStyle w:val="Heading1"/>
      </w:pPr>
      <w:r>
        <w:lastRenderedPageBreak/>
        <w:t>7.</w:t>
      </w:r>
      <w:r w:rsidR="00DE6EA1" w:rsidRPr="00DE6EA1">
        <w:t xml:space="preserve"> $("p.intro")</w:t>
      </w:r>
      <w:r w:rsidR="00DE6EA1">
        <w:t>:</w:t>
      </w:r>
    </w:p>
    <w:p w:rsidR="00DE6EA1" w:rsidRDefault="00DE6EA1" w:rsidP="00DE6EA1">
      <w:pPr>
        <w:pStyle w:val="Heading1"/>
      </w:pPr>
      <w:r w:rsidRPr="00DE6EA1">
        <w:t>Selects all &lt;p&gt; elements with class="intro"</w:t>
      </w:r>
    </w:p>
    <w:p w:rsidR="00DE6EA1" w:rsidRDefault="00DE6EA1" w:rsidP="00DE6EA1">
      <w:pPr>
        <w:pStyle w:val="Heading1"/>
      </w:pPr>
      <w:r>
        <w:t>Example:</w:t>
      </w:r>
    </w:p>
    <w:p w:rsidR="00DE6EA1" w:rsidRDefault="00DE6EA1" w:rsidP="00DE6EA1">
      <w:r>
        <w:t>&lt;!DOCTYPE html&gt;</w:t>
      </w:r>
    </w:p>
    <w:p w:rsidR="00DE6EA1" w:rsidRDefault="00DE6EA1" w:rsidP="00DE6EA1">
      <w:r>
        <w:t>&lt;html&gt;</w:t>
      </w:r>
    </w:p>
    <w:p w:rsidR="00DE6EA1" w:rsidRDefault="00DE6EA1" w:rsidP="00DE6EA1">
      <w:r>
        <w:t>&lt;head&gt;</w:t>
      </w:r>
    </w:p>
    <w:p w:rsidR="00DE6EA1" w:rsidRDefault="00DE6EA1" w:rsidP="00DE6EA1">
      <w:r>
        <w:t>&lt;script src="./Plugin.js"&gt;&lt;/script&gt;</w:t>
      </w:r>
    </w:p>
    <w:p w:rsidR="00DE6EA1" w:rsidRDefault="00DE6EA1" w:rsidP="00DE6EA1">
      <w:r>
        <w:t>&lt;script&gt;</w:t>
      </w:r>
    </w:p>
    <w:p w:rsidR="00DE6EA1" w:rsidRDefault="00DE6EA1" w:rsidP="00DE6EA1">
      <w:r>
        <w:t>$(document).ready(function(){</w:t>
      </w:r>
    </w:p>
    <w:p w:rsidR="00DE6EA1" w:rsidRDefault="00DE6EA1" w:rsidP="00DE6EA1">
      <w:r>
        <w:t xml:space="preserve">    $("button").click(function(){</w:t>
      </w:r>
    </w:p>
    <w:p w:rsidR="00DE6EA1" w:rsidRDefault="00DE6EA1" w:rsidP="00DE6EA1">
      <w:r>
        <w:t xml:space="preserve">        $("p.intro").hide();</w:t>
      </w:r>
    </w:p>
    <w:p w:rsidR="00DE6EA1" w:rsidRDefault="00DE6EA1" w:rsidP="00DE6EA1">
      <w:r>
        <w:t xml:space="preserve">    });</w:t>
      </w:r>
    </w:p>
    <w:p w:rsidR="00DE6EA1" w:rsidRDefault="00DE6EA1" w:rsidP="00DE6EA1">
      <w:r>
        <w:t>});</w:t>
      </w:r>
    </w:p>
    <w:p w:rsidR="00DE6EA1" w:rsidRDefault="00DE6EA1" w:rsidP="00DE6EA1">
      <w:r>
        <w:t>&lt;/script&gt;</w:t>
      </w:r>
    </w:p>
    <w:p w:rsidR="00DE6EA1" w:rsidRDefault="00DE6EA1" w:rsidP="00DE6EA1">
      <w:r>
        <w:t>&lt;/head&gt;</w:t>
      </w:r>
    </w:p>
    <w:p w:rsidR="00DE6EA1" w:rsidRDefault="00DE6EA1" w:rsidP="00DE6EA1">
      <w:r>
        <w:t>&lt;body&gt;</w:t>
      </w:r>
    </w:p>
    <w:p w:rsidR="00DE6EA1" w:rsidRDefault="00DE6EA1" w:rsidP="00DE6EA1">
      <w:r>
        <w:t>&lt;h2 class="intro"&gt;This is a heading&lt;/h2&gt;</w:t>
      </w:r>
    </w:p>
    <w:p w:rsidR="00DE6EA1" w:rsidRDefault="00DE6EA1" w:rsidP="00DE6EA1">
      <w:r>
        <w:t>&lt;p class="intro"&gt;This is a paragraph.&lt;/p&gt;</w:t>
      </w:r>
    </w:p>
    <w:p w:rsidR="00DE6EA1" w:rsidRDefault="00DE6EA1" w:rsidP="00DE6EA1">
      <w:r>
        <w:t>&lt;p&gt;This is another paragraph.&lt;/p&gt;</w:t>
      </w:r>
    </w:p>
    <w:p w:rsidR="00DE6EA1" w:rsidRDefault="00DE6EA1" w:rsidP="00DE6EA1">
      <w:r>
        <w:t>&lt;button&gt;Click me&lt;/button&gt;</w:t>
      </w:r>
    </w:p>
    <w:p w:rsidR="00DE6EA1" w:rsidRDefault="00DE6EA1" w:rsidP="00DE6EA1">
      <w:r>
        <w:t>&lt;/body&gt;</w:t>
      </w:r>
    </w:p>
    <w:p w:rsidR="00DE6EA1" w:rsidRDefault="00DE6EA1" w:rsidP="00DE6EA1">
      <w:r>
        <w:t>&lt;/html&gt;</w:t>
      </w:r>
    </w:p>
    <w:p w:rsidR="00DE6EA1" w:rsidRDefault="00255551" w:rsidP="00DE6EA1">
      <w:pPr>
        <w:pStyle w:val="Heading1"/>
      </w:pPr>
      <w:r>
        <w:t>8.</w:t>
      </w:r>
      <w:r w:rsidR="00EE1D3A">
        <w:t>$(“p:first”):</w:t>
      </w:r>
    </w:p>
    <w:p w:rsidR="00EE1D3A" w:rsidRDefault="00EE1D3A" w:rsidP="00EE1D3A">
      <w:pPr>
        <w:pStyle w:val="Heading1"/>
      </w:pPr>
      <w:r w:rsidRPr="00EE1D3A">
        <w:t>Selects the first &lt;p&gt; element</w:t>
      </w:r>
    </w:p>
    <w:p w:rsidR="00DE6EA1" w:rsidRDefault="00DE6EA1" w:rsidP="00DE6EA1">
      <w:pPr>
        <w:pStyle w:val="Heading1"/>
      </w:pPr>
      <w:r>
        <w:lastRenderedPageBreak/>
        <w:t>Example:</w:t>
      </w:r>
    </w:p>
    <w:p w:rsidR="00DE6EA1" w:rsidRDefault="00DE6EA1" w:rsidP="00DE6EA1">
      <w:r>
        <w:t>&lt;!DOCTYPE html&gt;</w:t>
      </w:r>
    </w:p>
    <w:p w:rsidR="00DE6EA1" w:rsidRDefault="00DE6EA1" w:rsidP="00DE6EA1">
      <w:r>
        <w:t>&lt;html&gt;</w:t>
      </w:r>
    </w:p>
    <w:p w:rsidR="00DE6EA1" w:rsidRDefault="00DE6EA1" w:rsidP="00DE6EA1">
      <w:r>
        <w:t>&lt;head&gt;</w:t>
      </w:r>
    </w:p>
    <w:p w:rsidR="00DE6EA1" w:rsidRDefault="00DE6EA1" w:rsidP="00DE6EA1">
      <w:r>
        <w:t>&lt;script src="</w:t>
      </w:r>
      <w:r w:rsidR="008E2961">
        <w:t>./Plugin</w:t>
      </w:r>
      <w:r>
        <w:t>.js"&gt;&lt;/script&gt;</w:t>
      </w:r>
    </w:p>
    <w:p w:rsidR="00DE6EA1" w:rsidRDefault="00DE6EA1" w:rsidP="00DE6EA1">
      <w:r>
        <w:t>&lt;script&gt;</w:t>
      </w:r>
    </w:p>
    <w:p w:rsidR="00DE6EA1" w:rsidRDefault="00DE6EA1" w:rsidP="00DE6EA1">
      <w:r>
        <w:t>$(document).ready(function(){</w:t>
      </w:r>
    </w:p>
    <w:p w:rsidR="00DE6EA1" w:rsidRDefault="00DE6EA1" w:rsidP="00DE6EA1">
      <w:r>
        <w:t xml:space="preserve">    $("button").click(function(){</w:t>
      </w:r>
    </w:p>
    <w:p w:rsidR="00DE6EA1" w:rsidRDefault="00DE6EA1" w:rsidP="00DE6EA1">
      <w:r>
        <w:t xml:space="preserve">        $("p:first").hide();</w:t>
      </w:r>
    </w:p>
    <w:p w:rsidR="00DE6EA1" w:rsidRDefault="00DE6EA1" w:rsidP="00DE6EA1">
      <w:r>
        <w:t xml:space="preserve">    });</w:t>
      </w:r>
    </w:p>
    <w:p w:rsidR="00DE6EA1" w:rsidRDefault="00DE6EA1" w:rsidP="00DE6EA1">
      <w:r>
        <w:t>});</w:t>
      </w:r>
    </w:p>
    <w:p w:rsidR="00DE6EA1" w:rsidRDefault="00DE6EA1" w:rsidP="00DE6EA1">
      <w:r>
        <w:t>&lt;/script&gt;</w:t>
      </w:r>
    </w:p>
    <w:p w:rsidR="00DE6EA1" w:rsidRDefault="00DE6EA1" w:rsidP="00DE6EA1">
      <w:r>
        <w:t>&lt;/head&gt;</w:t>
      </w:r>
    </w:p>
    <w:p w:rsidR="00DE6EA1" w:rsidRDefault="00DE6EA1" w:rsidP="00DE6EA1">
      <w:r>
        <w:t>&lt;body&gt;</w:t>
      </w:r>
    </w:p>
    <w:p w:rsidR="00DE6EA1" w:rsidRDefault="00DE6EA1" w:rsidP="00DE6EA1">
      <w:r>
        <w:t>&lt;h2&gt;This is a heading&lt;/h2&gt;</w:t>
      </w:r>
    </w:p>
    <w:p w:rsidR="00DE6EA1" w:rsidRDefault="00DE6EA1" w:rsidP="00DE6EA1">
      <w:r>
        <w:t>&lt;p&gt;This is a paragraph.&lt;/p&gt;</w:t>
      </w:r>
    </w:p>
    <w:p w:rsidR="00DE6EA1" w:rsidRDefault="00DE6EA1" w:rsidP="00DE6EA1">
      <w:r>
        <w:t>&lt;p&gt;This is another paragraph.&lt;/p&gt;</w:t>
      </w:r>
    </w:p>
    <w:p w:rsidR="00DE6EA1" w:rsidRDefault="00DE6EA1" w:rsidP="00DE6EA1">
      <w:r>
        <w:t>&lt;button&gt;Click me&lt;/button&gt;</w:t>
      </w:r>
    </w:p>
    <w:p w:rsidR="00DE6EA1" w:rsidRDefault="00DE6EA1" w:rsidP="00DE6EA1">
      <w:r>
        <w:t>&lt;/body&gt;</w:t>
      </w:r>
    </w:p>
    <w:p w:rsidR="00DE6EA1" w:rsidRDefault="00DE6EA1" w:rsidP="00DE6EA1">
      <w:r>
        <w:t>&lt;/html&gt;</w:t>
      </w:r>
    </w:p>
    <w:p w:rsidR="007B5416" w:rsidRDefault="00255551" w:rsidP="007B5416">
      <w:pPr>
        <w:pStyle w:val="Heading1"/>
      </w:pPr>
      <w:r>
        <w:t>9.</w:t>
      </w:r>
      <w:r w:rsidR="007B5416" w:rsidRPr="007B5416">
        <w:t xml:space="preserve"> $("ul li:first")</w:t>
      </w:r>
      <w:r w:rsidR="007B5416">
        <w:t>:</w:t>
      </w:r>
    </w:p>
    <w:p w:rsidR="007B5416" w:rsidRDefault="00A909BC" w:rsidP="007B5416">
      <w:pPr>
        <w:pStyle w:val="Heading1"/>
      </w:pPr>
      <w:r w:rsidRPr="00A909BC">
        <w:t>Selects the first &lt;li&gt; element of the first &lt;ul&gt;</w:t>
      </w:r>
    </w:p>
    <w:p w:rsidR="002C5CBD" w:rsidRDefault="00A909BC" w:rsidP="00A909BC">
      <w:pPr>
        <w:pStyle w:val="Heading1"/>
        <w:tabs>
          <w:tab w:val="left" w:pos="1475"/>
        </w:tabs>
      </w:pPr>
      <w:r>
        <w:t>Example:</w:t>
      </w:r>
    </w:p>
    <w:p w:rsidR="00A909BC" w:rsidRDefault="00A909BC" w:rsidP="00A909BC">
      <w:r>
        <w:t>&lt;!DOCTYPE html&gt;</w:t>
      </w:r>
    </w:p>
    <w:p w:rsidR="00A909BC" w:rsidRDefault="00A909BC" w:rsidP="00A909BC">
      <w:r>
        <w:lastRenderedPageBreak/>
        <w:t>&lt;html&gt;</w:t>
      </w:r>
    </w:p>
    <w:p w:rsidR="00A909BC" w:rsidRDefault="00A909BC" w:rsidP="00A909BC">
      <w:r>
        <w:t>&lt;head&gt;</w:t>
      </w:r>
    </w:p>
    <w:p w:rsidR="00A909BC" w:rsidRDefault="00A909BC" w:rsidP="00A909BC">
      <w:r>
        <w:t>&lt;script src="./Plugin. js"&gt;&lt;/script&gt;</w:t>
      </w:r>
    </w:p>
    <w:p w:rsidR="00A909BC" w:rsidRDefault="00A909BC" w:rsidP="00A909BC">
      <w:r>
        <w:t>&lt;script&gt;</w:t>
      </w:r>
    </w:p>
    <w:p w:rsidR="00A909BC" w:rsidRDefault="00A909BC" w:rsidP="00A909BC">
      <w:r>
        <w:t>$(document).ready(function(){</w:t>
      </w:r>
    </w:p>
    <w:p w:rsidR="00A909BC" w:rsidRDefault="00A909BC" w:rsidP="00A909BC">
      <w:r>
        <w:t xml:space="preserve">    $("button").click(function(){</w:t>
      </w:r>
    </w:p>
    <w:p w:rsidR="00A909BC" w:rsidRDefault="00A909BC" w:rsidP="00A909BC">
      <w:r>
        <w:t xml:space="preserve">        $("ul li:first").hide();</w:t>
      </w:r>
    </w:p>
    <w:p w:rsidR="00A909BC" w:rsidRDefault="00A909BC" w:rsidP="00A909BC">
      <w:r>
        <w:t xml:space="preserve">    });</w:t>
      </w:r>
    </w:p>
    <w:p w:rsidR="00A909BC" w:rsidRDefault="00A909BC" w:rsidP="00A909BC">
      <w:r>
        <w:t>});</w:t>
      </w:r>
    </w:p>
    <w:p w:rsidR="00A909BC" w:rsidRDefault="00A909BC" w:rsidP="00A909BC">
      <w:r>
        <w:t>&lt;/script&gt;</w:t>
      </w:r>
    </w:p>
    <w:p w:rsidR="00A909BC" w:rsidRDefault="00A909BC" w:rsidP="00A909BC">
      <w:r>
        <w:t>&lt;/head&gt;</w:t>
      </w:r>
    </w:p>
    <w:p w:rsidR="00A909BC" w:rsidRDefault="00A909BC" w:rsidP="00A909BC">
      <w:r>
        <w:t>&lt;body&gt;</w:t>
      </w:r>
    </w:p>
    <w:p w:rsidR="00A909BC" w:rsidRDefault="00A909BC" w:rsidP="00A909BC">
      <w:r>
        <w:t>&lt;p&gt;List 1:&lt;/p&gt;</w:t>
      </w:r>
    </w:p>
    <w:p w:rsidR="00A909BC" w:rsidRDefault="00A909BC" w:rsidP="00A909BC">
      <w:r>
        <w:t>&lt;ul&gt;</w:t>
      </w:r>
    </w:p>
    <w:p w:rsidR="00A909BC" w:rsidRDefault="00A909BC" w:rsidP="00A909BC">
      <w:r>
        <w:t xml:space="preserve">  &lt;li&gt;Coffee&lt;/li&gt;</w:t>
      </w:r>
    </w:p>
    <w:p w:rsidR="00A909BC" w:rsidRDefault="00A909BC" w:rsidP="00A909BC">
      <w:r>
        <w:t xml:space="preserve">  &lt;li&gt;Milk&lt;/li&gt;</w:t>
      </w:r>
    </w:p>
    <w:p w:rsidR="00A909BC" w:rsidRDefault="00A909BC" w:rsidP="00A909BC">
      <w:r>
        <w:t xml:space="preserve">  &lt;li&gt;Tea&lt;/li&gt;</w:t>
      </w:r>
    </w:p>
    <w:p w:rsidR="00A909BC" w:rsidRDefault="00A909BC" w:rsidP="00A909BC">
      <w:r>
        <w:t>&lt;/ul&gt;</w:t>
      </w:r>
    </w:p>
    <w:p w:rsidR="00A909BC" w:rsidRDefault="00A909BC" w:rsidP="00A909BC">
      <w:r>
        <w:t>&lt;p&gt;List 2:&lt;/p&gt;</w:t>
      </w:r>
    </w:p>
    <w:p w:rsidR="00A909BC" w:rsidRDefault="00A909BC" w:rsidP="00A909BC">
      <w:r>
        <w:t>&lt;ul&gt;</w:t>
      </w:r>
    </w:p>
    <w:p w:rsidR="00A909BC" w:rsidRDefault="00A909BC" w:rsidP="00A909BC">
      <w:r>
        <w:t xml:space="preserve">  &lt;li&gt;Coffee&lt;/li&gt;</w:t>
      </w:r>
    </w:p>
    <w:p w:rsidR="00A909BC" w:rsidRDefault="00A909BC" w:rsidP="00A909BC">
      <w:r>
        <w:t xml:space="preserve">  &lt;li&gt;Milk&lt;/li&gt;</w:t>
      </w:r>
    </w:p>
    <w:p w:rsidR="00A909BC" w:rsidRDefault="00A909BC" w:rsidP="00A909BC">
      <w:r>
        <w:t xml:space="preserve">  &lt;li&gt;Tea&lt;/li&gt;</w:t>
      </w:r>
    </w:p>
    <w:p w:rsidR="00A909BC" w:rsidRDefault="00A909BC" w:rsidP="00A909BC">
      <w:r>
        <w:t>&lt;/ul&gt;</w:t>
      </w:r>
    </w:p>
    <w:p w:rsidR="00A909BC" w:rsidRDefault="00A909BC" w:rsidP="00A909BC">
      <w:r>
        <w:t>&lt;button&gt;Click me&lt;/button&gt;</w:t>
      </w:r>
    </w:p>
    <w:p w:rsidR="00A909BC" w:rsidRDefault="00A909BC" w:rsidP="00A909BC">
      <w:r>
        <w:t>&lt;/body&gt;</w:t>
      </w:r>
    </w:p>
    <w:p w:rsidR="00A909BC" w:rsidRDefault="00A909BC" w:rsidP="00A909BC">
      <w:r>
        <w:t>&lt;/html&gt;</w:t>
      </w:r>
    </w:p>
    <w:p w:rsidR="00A909BC" w:rsidRDefault="00255551" w:rsidP="00A909BC">
      <w:pPr>
        <w:pStyle w:val="Heading1"/>
      </w:pPr>
      <w:r>
        <w:lastRenderedPageBreak/>
        <w:t>10.</w:t>
      </w:r>
      <w:r w:rsidR="00A909BC" w:rsidRPr="00A909BC">
        <w:t xml:space="preserve"> $("ul li:first-child")</w:t>
      </w:r>
      <w:r w:rsidR="00A909BC">
        <w:t>:</w:t>
      </w:r>
    </w:p>
    <w:p w:rsidR="00A909BC" w:rsidRDefault="00A909BC" w:rsidP="00A909BC">
      <w:pPr>
        <w:pStyle w:val="Heading1"/>
      </w:pPr>
      <w:r w:rsidRPr="00A909BC">
        <w:t>Selects the first &lt;li&gt; element of every &lt;ul&gt;</w:t>
      </w:r>
    </w:p>
    <w:p w:rsidR="00A909BC" w:rsidRDefault="00A909BC" w:rsidP="00A909BC">
      <w:pPr>
        <w:pStyle w:val="Heading1"/>
      </w:pPr>
      <w:r>
        <w:t>Example:</w:t>
      </w:r>
    </w:p>
    <w:p w:rsidR="00A909BC" w:rsidRDefault="00A909BC" w:rsidP="00A909BC">
      <w:r>
        <w:t>&lt;!DOCTYPE html&gt;</w:t>
      </w:r>
    </w:p>
    <w:p w:rsidR="00A909BC" w:rsidRDefault="00A909BC" w:rsidP="00A909BC">
      <w:r>
        <w:t>&lt;html&gt;</w:t>
      </w:r>
    </w:p>
    <w:p w:rsidR="00A909BC" w:rsidRDefault="00A909BC" w:rsidP="00A909BC">
      <w:r>
        <w:t>&lt;head&gt;</w:t>
      </w:r>
    </w:p>
    <w:p w:rsidR="00A909BC" w:rsidRDefault="00A909BC" w:rsidP="00A909BC">
      <w:r>
        <w:t>&lt;script src="./Plugin.js"&gt;&lt;/script&gt;</w:t>
      </w:r>
    </w:p>
    <w:p w:rsidR="00A909BC" w:rsidRDefault="00A909BC" w:rsidP="00A909BC">
      <w:r>
        <w:t>&lt;script&gt;</w:t>
      </w:r>
    </w:p>
    <w:p w:rsidR="00A909BC" w:rsidRDefault="00A909BC" w:rsidP="00A909BC">
      <w:r>
        <w:t>$(document).ready(function(){</w:t>
      </w:r>
    </w:p>
    <w:p w:rsidR="00A909BC" w:rsidRDefault="00A909BC" w:rsidP="00A909BC">
      <w:r>
        <w:t xml:space="preserve">    $("button").click(function(){</w:t>
      </w:r>
    </w:p>
    <w:p w:rsidR="00A909BC" w:rsidRDefault="00A909BC" w:rsidP="00A909BC">
      <w:r>
        <w:t xml:space="preserve">        $("ul li:first-child").hide();</w:t>
      </w:r>
    </w:p>
    <w:p w:rsidR="00A909BC" w:rsidRDefault="00A909BC" w:rsidP="00A909BC">
      <w:r>
        <w:t xml:space="preserve">    });</w:t>
      </w:r>
    </w:p>
    <w:p w:rsidR="00A909BC" w:rsidRDefault="00A909BC" w:rsidP="00A909BC">
      <w:r>
        <w:t>});</w:t>
      </w:r>
    </w:p>
    <w:p w:rsidR="00A909BC" w:rsidRDefault="00A909BC" w:rsidP="00A909BC">
      <w:r>
        <w:t>&lt;/script&gt;</w:t>
      </w:r>
    </w:p>
    <w:p w:rsidR="00A909BC" w:rsidRDefault="00A909BC" w:rsidP="00A909BC">
      <w:r>
        <w:t>&lt;/head&gt;</w:t>
      </w:r>
    </w:p>
    <w:p w:rsidR="00A909BC" w:rsidRDefault="00A909BC" w:rsidP="00A909BC">
      <w:r>
        <w:t>&lt;body&gt;</w:t>
      </w:r>
    </w:p>
    <w:p w:rsidR="00A909BC" w:rsidRDefault="00A909BC" w:rsidP="00A909BC">
      <w:r>
        <w:t>&lt;p&gt;List 1:&lt;/p&gt;</w:t>
      </w:r>
    </w:p>
    <w:p w:rsidR="00A909BC" w:rsidRDefault="00A909BC" w:rsidP="00A909BC">
      <w:r>
        <w:t>&lt;ul&gt;</w:t>
      </w:r>
    </w:p>
    <w:p w:rsidR="00A909BC" w:rsidRDefault="00A909BC" w:rsidP="00A909BC">
      <w:r>
        <w:t xml:space="preserve">  &lt;li&gt;Coffee&lt;/li&gt;</w:t>
      </w:r>
    </w:p>
    <w:p w:rsidR="00A909BC" w:rsidRDefault="00A909BC" w:rsidP="00A909BC">
      <w:r>
        <w:t xml:space="preserve">  &lt;li&gt;Milk&lt;/li&gt;</w:t>
      </w:r>
    </w:p>
    <w:p w:rsidR="00A909BC" w:rsidRDefault="00A909BC" w:rsidP="00A909BC">
      <w:r>
        <w:t xml:space="preserve">  &lt;li&gt;Tea&lt;/li&gt;</w:t>
      </w:r>
    </w:p>
    <w:p w:rsidR="00A909BC" w:rsidRDefault="00A909BC" w:rsidP="00A909BC">
      <w:r>
        <w:t>&lt;/ul&gt;</w:t>
      </w:r>
    </w:p>
    <w:p w:rsidR="00A909BC" w:rsidRDefault="00A909BC" w:rsidP="00A909BC">
      <w:r>
        <w:t>&lt;p&gt;List 2:&lt;/p&gt;</w:t>
      </w:r>
    </w:p>
    <w:p w:rsidR="00A909BC" w:rsidRDefault="00A909BC" w:rsidP="00A909BC">
      <w:r>
        <w:t>&lt;ul&gt;</w:t>
      </w:r>
    </w:p>
    <w:p w:rsidR="00A909BC" w:rsidRDefault="00A909BC" w:rsidP="00A909BC">
      <w:r>
        <w:t xml:space="preserve">  &lt;li&gt;Coffee&lt;/li&gt;</w:t>
      </w:r>
    </w:p>
    <w:p w:rsidR="00A909BC" w:rsidRDefault="00A909BC" w:rsidP="00A909BC">
      <w:r>
        <w:lastRenderedPageBreak/>
        <w:t>&lt;li&gt;Milk&lt;/li&gt;</w:t>
      </w:r>
    </w:p>
    <w:p w:rsidR="00A909BC" w:rsidRDefault="00A909BC" w:rsidP="00A909BC">
      <w:r>
        <w:t xml:space="preserve">  &lt;li&gt;Tea&lt;/li&gt;</w:t>
      </w:r>
    </w:p>
    <w:p w:rsidR="00A909BC" w:rsidRDefault="00A909BC" w:rsidP="00A909BC">
      <w:r>
        <w:t>&lt;/ul&gt;</w:t>
      </w:r>
    </w:p>
    <w:p w:rsidR="00A909BC" w:rsidRDefault="00A909BC" w:rsidP="00A909BC">
      <w:r>
        <w:t>&lt;button&gt;Click me&lt;/button&gt;</w:t>
      </w:r>
    </w:p>
    <w:p w:rsidR="00A909BC" w:rsidRDefault="00A909BC" w:rsidP="00A909BC">
      <w:r>
        <w:t>&lt;/body&gt;</w:t>
      </w:r>
    </w:p>
    <w:p w:rsidR="00A909BC" w:rsidRDefault="00A909BC" w:rsidP="00A909BC">
      <w:r>
        <w:t>&lt;/html&gt;</w:t>
      </w:r>
    </w:p>
    <w:p w:rsidR="00A909BC" w:rsidRDefault="00255551" w:rsidP="00A909BC">
      <w:pPr>
        <w:pStyle w:val="Heading1"/>
      </w:pPr>
      <w:r>
        <w:t>11.</w:t>
      </w:r>
      <w:r w:rsidR="00C25B47" w:rsidRPr="00C25B47">
        <w:t xml:space="preserve"> $("[href]")</w:t>
      </w:r>
      <w:r w:rsidR="00A909BC">
        <w:t>:</w:t>
      </w:r>
    </w:p>
    <w:p w:rsidR="00A909BC" w:rsidRDefault="00A909BC" w:rsidP="00A909BC">
      <w:pPr>
        <w:pStyle w:val="Heading1"/>
      </w:pPr>
      <w:r w:rsidRPr="00A909BC">
        <w:t>Selects all elements with an href attribute</w:t>
      </w:r>
    </w:p>
    <w:p w:rsidR="00A909BC" w:rsidRDefault="00A909BC" w:rsidP="00A909BC">
      <w:pPr>
        <w:pStyle w:val="Heading1"/>
      </w:pPr>
      <w:r>
        <w:t>Example:</w:t>
      </w:r>
    </w:p>
    <w:p w:rsidR="00DB5F56" w:rsidRDefault="00DB5F56" w:rsidP="00DB5F56">
      <w:r>
        <w:t>&lt;!DOCTYPE html&gt;</w:t>
      </w:r>
    </w:p>
    <w:p w:rsidR="00DB5F56" w:rsidRDefault="00DB5F56" w:rsidP="00DB5F56">
      <w:r>
        <w:t>&lt;html&gt;</w:t>
      </w:r>
    </w:p>
    <w:p w:rsidR="00DB5F56" w:rsidRDefault="00DB5F56" w:rsidP="00DB5F56">
      <w:r>
        <w:t>&lt;head&gt;</w:t>
      </w:r>
    </w:p>
    <w:p w:rsidR="00DB5F56" w:rsidRDefault="00DB5F56" w:rsidP="00DB5F56">
      <w:r>
        <w:t>&lt;script src="</w:t>
      </w:r>
      <w:r w:rsidR="005B14F7">
        <w:t xml:space="preserve">./Plugin. </w:t>
      </w:r>
      <w:r>
        <w:t>js"&gt;&lt;/script&gt;</w:t>
      </w:r>
    </w:p>
    <w:p w:rsidR="00DB5F56" w:rsidRDefault="00DB5F56" w:rsidP="00DB5F56">
      <w:r>
        <w:t>&lt;script&gt;</w:t>
      </w:r>
    </w:p>
    <w:p w:rsidR="00DB5F56" w:rsidRDefault="00DB5F56" w:rsidP="00DB5F56">
      <w:r>
        <w:t>$(document).ready(function(){</w:t>
      </w:r>
    </w:p>
    <w:p w:rsidR="00DB5F56" w:rsidRDefault="00DB5F56" w:rsidP="00DB5F56">
      <w:r>
        <w:t xml:space="preserve">    $("button").click(function(){</w:t>
      </w:r>
    </w:p>
    <w:p w:rsidR="00DB5F56" w:rsidRDefault="00DB5F56" w:rsidP="00DB5F56">
      <w:r>
        <w:t xml:space="preserve">        $("[href]").hide();</w:t>
      </w:r>
    </w:p>
    <w:p w:rsidR="00DB5F56" w:rsidRDefault="00DB5F56" w:rsidP="00DB5F56">
      <w:r>
        <w:t xml:space="preserve">    });</w:t>
      </w:r>
    </w:p>
    <w:p w:rsidR="00DB5F56" w:rsidRDefault="00DB5F56" w:rsidP="00DB5F56">
      <w:r>
        <w:t>});</w:t>
      </w:r>
    </w:p>
    <w:p w:rsidR="00DB5F56" w:rsidRDefault="00DB5F56" w:rsidP="00DB5F56">
      <w:r>
        <w:t>&lt;/script&gt;</w:t>
      </w:r>
    </w:p>
    <w:p w:rsidR="00DB5F56" w:rsidRDefault="00DB5F56" w:rsidP="00DB5F56">
      <w:r>
        <w:t>&lt;/head&gt;</w:t>
      </w:r>
    </w:p>
    <w:p w:rsidR="00DB5F56" w:rsidRDefault="00DB5F56" w:rsidP="00DB5F56">
      <w:r>
        <w:t>&lt;body&gt;</w:t>
      </w:r>
    </w:p>
    <w:p w:rsidR="00DB5F56" w:rsidRDefault="00DB5F56" w:rsidP="00DB5F56">
      <w:r>
        <w:t>&lt;h2&gt;This is a heading&lt;/h2&gt;</w:t>
      </w:r>
    </w:p>
    <w:p w:rsidR="00DB5F56" w:rsidRDefault="00DB5F56" w:rsidP="00DB5F56">
      <w:r>
        <w:t>&lt;p&gt;This is a paragraph.&lt;/p&gt;</w:t>
      </w:r>
    </w:p>
    <w:p w:rsidR="00DB5F56" w:rsidRDefault="00DB5F56" w:rsidP="00DB5F56">
      <w:r>
        <w:t>&lt;p&gt;This is another paragraph.&lt;/p&gt;</w:t>
      </w:r>
    </w:p>
    <w:p w:rsidR="00DB5F56" w:rsidRDefault="00DB5F56" w:rsidP="00DB5F56">
      <w:r>
        <w:lastRenderedPageBreak/>
        <w:t>&lt;p&gt;&lt;a href="http://www.w3schools.com/html/"&gt;HTML Tutorial&lt;/a&gt;&lt;/p&gt;</w:t>
      </w:r>
    </w:p>
    <w:p w:rsidR="00DB5F56" w:rsidRDefault="00DB5F56" w:rsidP="00DB5F56">
      <w:r>
        <w:t>&lt;p&gt;&lt;a href="http://www.w3schools.com/css/"&gt;CSS Tutorial&lt;/a&gt;&lt;/p&gt;</w:t>
      </w:r>
    </w:p>
    <w:p w:rsidR="00DB5F56" w:rsidRDefault="00DB5F56" w:rsidP="00DB5F56">
      <w:r>
        <w:t>&lt;button&gt;Click me&lt;/button&gt;</w:t>
      </w:r>
    </w:p>
    <w:p w:rsidR="00DB5F56" w:rsidRDefault="00DB5F56" w:rsidP="00DB5F56">
      <w:r>
        <w:t>&lt;/body&gt;</w:t>
      </w:r>
    </w:p>
    <w:p w:rsidR="00DB5F56" w:rsidRDefault="00DB5F56" w:rsidP="008C59A5">
      <w:pPr>
        <w:tabs>
          <w:tab w:val="left" w:pos="1475"/>
        </w:tabs>
      </w:pPr>
      <w:r>
        <w:t>&lt;/html&gt;</w:t>
      </w:r>
      <w:r w:rsidR="008C59A5">
        <w:tab/>
      </w:r>
    </w:p>
    <w:p w:rsidR="008C59A5" w:rsidRDefault="008C59A5" w:rsidP="008C59A5">
      <w:pPr>
        <w:tabs>
          <w:tab w:val="left" w:pos="1475"/>
        </w:tabs>
      </w:pPr>
    </w:p>
    <w:p w:rsidR="008C59A5" w:rsidRDefault="00255551" w:rsidP="00472026">
      <w:pPr>
        <w:pStyle w:val="Heading1"/>
      </w:pPr>
      <w:r>
        <w:t>12.</w:t>
      </w:r>
      <w:r w:rsidR="00472026" w:rsidRPr="00472026">
        <w:t xml:space="preserve"> $("a[target='_blank']")</w:t>
      </w:r>
      <w:r w:rsidR="00472026">
        <w:t>:</w:t>
      </w:r>
    </w:p>
    <w:p w:rsidR="00472026" w:rsidRDefault="00C87F4F" w:rsidP="00472026">
      <w:pPr>
        <w:pStyle w:val="Heading1"/>
      </w:pPr>
      <w:r w:rsidRPr="00C87F4F">
        <w:t>Selects all &lt;a&gt; elements with a target attribute value equal to "_blank"</w:t>
      </w:r>
    </w:p>
    <w:p w:rsidR="00DB5F56" w:rsidRDefault="00C87F4F" w:rsidP="00C87F4F">
      <w:pPr>
        <w:pStyle w:val="Heading1"/>
      </w:pPr>
      <w:r>
        <w:t>Example:</w:t>
      </w:r>
    </w:p>
    <w:p w:rsidR="00C87F4F" w:rsidRDefault="00C87F4F" w:rsidP="00C87F4F">
      <w:r>
        <w:t>&lt;!DOCTYPE html&gt;</w:t>
      </w:r>
    </w:p>
    <w:p w:rsidR="00C87F4F" w:rsidRDefault="00C87F4F" w:rsidP="00C87F4F">
      <w:r>
        <w:t>&lt;html&gt;</w:t>
      </w:r>
    </w:p>
    <w:p w:rsidR="00C87F4F" w:rsidRDefault="00C87F4F" w:rsidP="00C87F4F">
      <w:r>
        <w:t>&lt;head&gt;</w:t>
      </w:r>
    </w:p>
    <w:p w:rsidR="00C87F4F" w:rsidRDefault="00C87F4F" w:rsidP="00C87F4F">
      <w:r>
        <w:t>&lt;script src="./Plugin.js"&gt;&lt;/script&gt;</w:t>
      </w:r>
    </w:p>
    <w:p w:rsidR="00C87F4F" w:rsidRDefault="00C87F4F" w:rsidP="00C87F4F">
      <w:r>
        <w:t>&lt;script&gt;</w:t>
      </w:r>
    </w:p>
    <w:p w:rsidR="00C87F4F" w:rsidRDefault="00C87F4F" w:rsidP="00C87F4F">
      <w:r>
        <w:t>$(document).ready(function(){</w:t>
      </w:r>
    </w:p>
    <w:p w:rsidR="00C87F4F" w:rsidRDefault="00C87F4F" w:rsidP="00C87F4F">
      <w:r>
        <w:t xml:space="preserve">    $("button").click(function(){</w:t>
      </w:r>
    </w:p>
    <w:p w:rsidR="00C87F4F" w:rsidRDefault="00C87F4F" w:rsidP="00C87F4F">
      <w:r>
        <w:t xml:space="preserve">        $("a[target='_blank']").hide();</w:t>
      </w:r>
    </w:p>
    <w:p w:rsidR="00C87F4F" w:rsidRDefault="00C87F4F" w:rsidP="00C87F4F">
      <w:r>
        <w:t xml:space="preserve">    });</w:t>
      </w:r>
    </w:p>
    <w:p w:rsidR="00C87F4F" w:rsidRDefault="00C87F4F" w:rsidP="00C87F4F">
      <w:r>
        <w:t>});</w:t>
      </w:r>
    </w:p>
    <w:p w:rsidR="00C87F4F" w:rsidRDefault="00C87F4F" w:rsidP="00C87F4F">
      <w:r>
        <w:t>&lt;/script&gt;</w:t>
      </w:r>
    </w:p>
    <w:p w:rsidR="00C87F4F" w:rsidRDefault="00C87F4F" w:rsidP="00C87F4F">
      <w:r>
        <w:t>&lt;/head&gt;</w:t>
      </w:r>
    </w:p>
    <w:p w:rsidR="00C87F4F" w:rsidRDefault="00C87F4F" w:rsidP="00C87F4F">
      <w:r>
        <w:t>&lt;body&gt;</w:t>
      </w:r>
    </w:p>
    <w:p w:rsidR="00C87F4F" w:rsidRDefault="00C87F4F" w:rsidP="00C87F4F"/>
    <w:p w:rsidR="00C87F4F" w:rsidRDefault="00C87F4F" w:rsidP="00C87F4F">
      <w:r>
        <w:t>&lt;h2&gt;This is a heading&lt;/h2&gt;</w:t>
      </w:r>
    </w:p>
    <w:p w:rsidR="00C87F4F" w:rsidRDefault="00C87F4F" w:rsidP="00C87F4F"/>
    <w:p w:rsidR="00C87F4F" w:rsidRDefault="00C87F4F" w:rsidP="00C87F4F">
      <w:r>
        <w:t>&lt;p&gt;This is a paragraph.&lt;/p&gt;</w:t>
      </w:r>
    </w:p>
    <w:p w:rsidR="00C87F4F" w:rsidRDefault="00C87F4F" w:rsidP="00C87F4F">
      <w:r>
        <w:t>&lt;p&gt;This is another paragraph.&lt;/p&gt;</w:t>
      </w:r>
    </w:p>
    <w:p w:rsidR="00C87F4F" w:rsidRDefault="00C87F4F" w:rsidP="00C87F4F">
      <w:r>
        <w:t>&lt;p&gt;&lt;a href="http://www.w3schools.com/html/" target="_blank"&gt;HTML Tutorial&lt;/a&gt;&lt;/p&gt;</w:t>
      </w:r>
    </w:p>
    <w:p w:rsidR="00C87F4F" w:rsidRDefault="00C87F4F" w:rsidP="00C87F4F">
      <w:r>
        <w:t>&lt;p&gt;&lt;a href="http://www.w3schools.com/css/"&gt;CSS Tutorial&lt;/a&gt;&lt;/p&gt;</w:t>
      </w:r>
    </w:p>
    <w:p w:rsidR="00C87F4F" w:rsidRDefault="00C87F4F" w:rsidP="00C87F4F">
      <w:r>
        <w:t>&lt;button&gt;Click me&lt;/button&gt;</w:t>
      </w:r>
    </w:p>
    <w:p w:rsidR="00C87F4F" w:rsidRDefault="00C87F4F" w:rsidP="00C87F4F">
      <w:r>
        <w:t>&lt;/body&gt;</w:t>
      </w:r>
    </w:p>
    <w:p w:rsidR="00C87F4F" w:rsidRDefault="00C87F4F" w:rsidP="00C87F4F">
      <w:r>
        <w:t>&lt;/html&gt;</w:t>
      </w:r>
    </w:p>
    <w:p w:rsidR="00C87F4F" w:rsidRDefault="00255551" w:rsidP="00C87F4F">
      <w:pPr>
        <w:pStyle w:val="Heading1"/>
      </w:pPr>
      <w:r>
        <w:t>13.</w:t>
      </w:r>
      <w:r w:rsidR="00C87F4F" w:rsidRPr="00C87F4F">
        <w:t xml:space="preserve"> $("a[target!='_blank']")</w:t>
      </w:r>
    </w:p>
    <w:p w:rsidR="00C87F4F" w:rsidRDefault="00C87F4F" w:rsidP="00C87F4F">
      <w:pPr>
        <w:pStyle w:val="Heading1"/>
      </w:pPr>
      <w:r w:rsidRPr="00C87F4F">
        <w:t>Selects all &lt;a&gt; elements with a target attribute value NOT equal to "_blank"</w:t>
      </w:r>
    </w:p>
    <w:p w:rsidR="00C87F4F" w:rsidRDefault="00C87F4F" w:rsidP="00C87F4F">
      <w:pPr>
        <w:pStyle w:val="Heading1"/>
      </w:pPr>
      <w:r>
        <w:t>Example:</w:t>
      </w:r>
    </w:p>
    <w:p w:rsidR="00C87F4F" w:rsidRDefault="00C87F4F" w:rsidP="00C87F4F">
      <w:r>
        <w:t>&lt;!DOCTYPE html&gt;</w:t>
      </w:r>
    </w:p>
    <w:p w:rsidR="00C87F4F" w:rsidRDefault="00C87F4F" w:rsidP="00C87F4F">
      <w:r>
        <w:t>&lt;html&gt;</w:t>
      </w:r>
    </w:p>
    <w:p w:rsidR="00C87F4F" w:rsidRDefault="00C87F4F" w:rsidP="00C87F4F">
      <w:r>
        <w:t>&lt;head&gt;</w:t>
      </w:r>
    </w:p>
    <w:p w:rsidR="00C87F4F" w:rsidRDefault="00C87F4F" w:rsidP="00C87F4F">
      <w:r>
        <w:t>&lt;script src="./Plugin.js"&gt;&lt;/script&gt;</w:t>
      </w:r>
    </w:p>
    <w:p w:rsidR="00C87F4F" w:rsidRDefault="00C87F4F" w:rsidP="00C87F4F">
      <w:r>
        <w:t>&lt;script&gt;</w:t>
      </w:r>
    </w:p>
    <w:p w:rsidR="00C87F4F" w:rsidRDefault="00C87F4F" w:rsidP="00C87F4F">
      <w:r>
        <w:t>$(document).ready(function(){</w:t>
      </w:r>
    </w:p>
    <w:p w:rsidR="00C87F4F" w:rsidRDefault="00C87F4F" w:rsidP="00C87F4F">
      <w:r>
        <w:t xml:space="preserve">    $("button").click(function(){</w:t>
      </w:r>
    </w:p>
    <w:p w:rsidR="00C87F4F" w:rsidRDefault="00C87F4F" w:rsidP="00C87F4F">
      <w:r>
        <w:t xml:space="preserve">        $("a[target!='_blank']").hide();</w:t>
      </w:r>
    </w:p>
    <w:p w:rsidR="00C87F4F" w:rsidRDefault="00C87F4F" w:rsidP="00C87F4F">
      <w:r>
        <w:t xml:space="preserve">    });</w:t>
      </w:r>
    </w:p>
    <w:p w:rsidR="00C87F4F" w:rsidRDefault="00C87F4F" w:rsidP="00C87F4F">
      <w:r>
        <w:t>});</w:t>
      </w:r>
    </w:p>
    <w:p w:rsidR="00C87F4F" w:rsidRDefault="00C87F4F" w:rsidP="00C87F4F">
      <w:r>
        <w:t>&lt;/script&gt;</w:t>
      </w:r>
    </w:p>
    <w:p w:rsidR="00C87F4F" w:rsidRDefault="00C87F4F" w:rsidP="00C87F4F">
      <w:r>
        <w:t>&lt;/head&gt;</w:t>
      </w:r>
    </w:p>
    <w:p w:rsidR="00C87F4F" w:rsidRDefault="00C87F4F" w:rsidP="00C87F4F">
      <w:r>
        <w:t>&lt;body&gt;</w:t>
      </w:r>
    </w:p>
    <w:p w:rsidR="00C87F4F" w:rsidRDefault="00C87F4F" w:rsidP="00C87F4F"/>
    <w:p w:rsidR="00C87F4F" w:rsidRDefault="00C87F4F" w:rsidP="00C87F4F">
      <w:r>
        <w:t>&lt;h2&gt;This is a heading&lt;/h2&gt;</w:t>
      </w:r>
    </w:p>
    <w:p w:rsidR="00C87F4F" w:rsidRDefault="00C87F4F" w:rsidP="00C87F4F">
      <w:r>
        <w:t>&lt;p&gt;This is a paragraph.&lt;/p&gt;</w:t>
      </w:r>
    </w:p>
    <w:p w:rsidR="00C87F4F" w:rsidRDefault="00C87F4F" w:rsidP="00C87F4F">
      <w:r>
        <w:t>&lt;p&gt;This is another paragraph.&lt;/p&gt;</w:t>
      </w:r>
    </w:p>
    <w:p w:rsidR="00C87F4F" w:rsidRDefault="00C87F4F" w:rsidP="00C87F4F">
      <w:r>
        <w:t>&lt;p&gt;&lt;a href="http://www.w3schools.com/html/" target="_blank"&gt;HTML Tutorial&lt;/a&gt;&lt;/p&gt;</w:t>
      </w:r>
    </w:p>
    <w:p w:rsidR="00C87F4F" w:rsidRDefault="00C87F4F" w:rsidP="00C87F4F">
      <w:r>
        <w:t>&lt;p&gt;&lt;a href="http://www.w3schools.com/css/"&gt;CSS Tutorial&lt;/a&gt;&lt;/p&gt;</w:t>
      </w:r>
    </w:p>
    <w:p w:rsidR="00C87F4F" w:rsidRDefault="00C87F4F" w:rsidP="00C87F4F">
      <w:r>
        <w:t>&lt;button&gt;Click me&lt;/button&gt;</w:t>
      </w:r>
    </w:p>
    <w:p w:rsidR="00C87F4F" w:rsidRDefault="00C87F4F" w:rsidP="00C87F4F">
      <w:r>
        <w:t>&lt;/body&gt;</w:t>
      </w:r>
    </w:p>
    <w:p w:rsidR="00C87F4F" w:rsidRDefault="00C87F4F" w:rsidP="00C87F4F">
      <w:r>
        <w:t>&lt;/html&gt;</w:t>
      </w:r>
    </w:p>
    <w:p w:rsidR="00C87F4F" w:rsidRDefault="00C87F4F" w:rsidP="00C87F4F"/>
    <w:p w:rsidR="00255551" w:rsidRDefault="00255551" w:rsidP="00255551">
      <w:pPr>
        <w:pStyle w:val="Heading1"/>
      </w:pPr>
      <w:r>
        <w:t>14.</w:t>
      </w:r>
      <w:r w:rsidRPr="00255551">
        <w:t xml:space="preserve"> </w:t>
      </w:r>
      <w:r>
        <w:t>$(":button"):</w:t>
      </w:r>
    </w:p>
    <w:p w:rsidR="00255551" w:rsidRDefault="00255551" w:rsidP="00255551">
      <w:pPr>
        <w:pStyle w:val="Heading1"/>
      </w:pPr>
      <w:r w:rsidRPr="00255551">
        <w:t>Selects all &lt;button&gt; elements and &lt;input&gt; elements of type="button"</w:t>
      </w:r>
    </w:p>
    <w:p w:rsidR="00255551" w:rsidRDefault="00255551" w:rsidP="00255551">
      <w:r>
        <w:t>&lt;!DOCTYPE html&gt;</w:t>
      </w:r>
    </w:p>
    <w:p w:rsidR="00255551" w:rsidRDefault="00255551" w:rsidP="00255551">
      <w:r>
        <w:t>&lt;html&gt;</w:t>
      </w:r>
    </w:p>
    <w:p w:rsidR="00255551" w:rsidRDefault="00255551" w:rsidP="00255551">
      <w:r>
        <w:t>&lt;head&gt;</w:t>
      </w:r>
    </w:p>
    <w:p w:rsidR="00255551" w:rsidRDefault="00255551" w:rsidP="00255551">
      <w:r>
        <w:t>&lt;script src="./Plugin.js"&gt;&lt;/script&gt;</w:t>
      </w:r>
    </w:p>
    <w:p w:rsidR="00255551" w:rsidRDefault="00255551" w:rsidP="00255551">
      <w:r>
        <w:t>&lt;script&gt;</w:t>
      </w:r>
    </w:p>
    <w:p w:rsidR="00255551" w:rsidRDefault="00255551" w:rsidP="00255551">
      <w:r>
        <w:t>$(document).ready(function(){</w:t>
      </w:r>
    </w:p>
    <w:p w:rsidR="00255551" w:rsidRDefault="00255551" w:rsidP="00255551">
      <w:r>
        <w:t xml:space="preserve">    $("button").click(function(){</w:t>
      </w:r>
    </w:p>
    <w:p w:rsidR="00255551" w:rsidRDefault="00255551" w:rsidP="00255551">
      <w:r>
        <w:t xml:space="preserve">        $(":button").hide();</w:t>
      </w:r>
    </w:p>
    <w:p w:rsidR="00255551" w:rsidRDefault="00255551" w:rsidP="00255551">
      <w:r>
        <w:t xml:space="preserve">    });</w:t>
      </w:r>
    </w:p>
    <w:p w:rsidR="00255551" w:rsidRDefault="00255551" w:rsidP="00255551">
      <w:r>
        <w:t>});</w:t>
      </w:r>
    </w:p>
    <w:p w:rsidR="00255551" w:rsidRDefault="00255551" w:rsidP="00255551">
      <w:r>
        <w:t>&lt;/script&gt;</w:t>
      </w:r>
    </w:p>
    <w:p w:rsidR="00255551" w:rsidRDefault="00255551" w:rsidP="00255551">
      <w:r>
        <w:t>&lt;/head&gt;</w:t>
      </w:r>
    </w:p>
    <w:p w:rsidR="00255551" w:rsidRDefault="00255551" w:rsidP="00255551">
      <w:r>
        <w:t>&lt;body&gt;</w:t>
      </w:r>
    </w:p>
    <w:p w:rsidR="00255551" w:rsidRDefault="00255551" w:rsidP="00255551">
      <w:r>
        <w:lastRenderedPageBreak/>
        <w:t>&lt;h2&gt;This is a heading&lt;/h2&gt;</w:t>
      </w:r>
    </w:p>
    <w:p w:rsidR="00255551" w:rsidRDefault="00255551" w:rsidP="00255551">
      <w:r>
        <w:t>&lt;p&gt;This is a paragraph.&lt;/p&gt;</w:t>
      </w:r>
    </w:p>
    <w:p w:rsidR="00255551" w:rsidRDefault="00255551" w:rsidP="00255551">
      <w:r>
        <w:t>&lt;p&gt;This is another paragraph.&lt;/p&gt;</w:t>
      </w:r>
    </w:p>
    <w:p w:rsidR="00255551" w:rsidRDefault="00255551" w:rsidP="00255551">
      <w:r>
        <w:t>&lt;button&gt;Click me&lt;/button&gt;</w:t>
      </w:r>
    </w:p>
    <w:p w:rsidR="00255551" w:rsidRDefault="00255551" w:rsidP="00255551">
      <w:r>
        <w:t>&lt;/body&gt;</w:t>
      </w:r>
    </w:p>
    <w:p w:rsidR="00255551" w:rsidRDefault="00255551" w:rsidP="00255551">
      <w:r>
        <w:t>&lt;/html&gt;</w:t>
      </w:r>
    </w:p>
    <w:p w:rsidR="009D5F68" w:rsidRDefault="009D5F68" w:rsidP="009D5F68">
      <w:pPr>
        <w:pStyle w:val="Heading1"/>
      </w:pPr>
      <w:r>
        <w:t>15.</w:t>
      </w:r>
      <w:r w:rsidRPr="009D5F68">
        <w:t xml:space="preserve"> $("tr:even")</w:t>
      </w:r>
      <w:r>
        <w:t>:</w:t>
      </w:r>
    </w:p>
    <w:p w:rsidR="00C87F4F" w:rsidRDefault="009D5F68" w:rsidP="009D5F68">
      <w:pPr>
        <w:pStyle w:val="Heading1"/>
      </w:pPr>
      <w:r w:rsidRPr="009D5F68">
        <w:tab/>
        <w:t>Selects all even &lt;tr&gt; elements</w:t>
      </w:r>
    </w:p>
    <w:p w:rsidR="009D5F68" w:rsidRDefault="009D5F68" w:rsidP="009D5F68">
      <w:r>
        <w:t>&lt;!DOCTYPE html&gt;</w:t>
      </w:r>
    </w:p>
    <w:p w:rsidR="009D5F68" w:rsidRDefault="009D5F68" w:rsidP="009D5F68">
      <w:r>
        <w:t>&lt;html&gt;</w:t>
      </w:r>
    </w:p>
    <w:p w:rsidR="009D5F68" w:rsidRDefault="009D5F68" w:rsidP="009D5F68">
      <w:r>
        <w:t>&lt;head&gt;</w:t>
      </w:r>
    </w:p>
    <w:p w:rsidR="009D5F68" w:rsidRDefault="009D5F68" w:rsidP="009D5F68">
      <w:r>
        <w:t>&lt;script src="./Plugin.js"&gt;&lt;/script&gt;</w:t>
      </w:r>
    </w:p>
    <w:p w:rsidR="009D5F68" w:rsidRDefault="009D5F68" w:rsidP="009D5F68">
      <w:r>
        <w:t>&lt;script&gt;</w:t>
      </w:r>
    </w:p>
    <w:p w:rsidR="009D5F68" w:rsidRDefault="009D5F68" w:rsidP="009D5F68">
      <w:r>
        <w:t>$(document).ready(function(){</w:t>
      </w:r>
    </w:p>
    <w:p w:rsidR="009D5F68" w:rsidRDefault="009D5F68" w:rsidP="009D5F68">
      <w:r>
        <w:t xml:space="preserve">    $("tr:even").css("background-color", "yellow");</w:t>
      </w:r>
    </w:p>
    <w:p w:rsidR="009D5F68" w:rsidRDefault="009D5F68" w:rsidP="009D5F68">
      <w:r>
        <w:t>});</w:t>
      </w:r>
    </w:p>
    <w:p w:rsidR="009D5F68" w:rsidRDefault="009D5F68" w:rsidP="009D5F68">
      <w:r>
        <w:t>&lt;/script&gt;</w:t>
      </w:r>
    </w:p>
    <w:p w:rsidR="009D5F68" w:rsidRDefault="009D5F68" w:rsidP="009D5F68">
      <w:r>
        <w:t>&lt;/head&gt;</w:t>
      </w:r>
    </w:p>
    <w:p w:rsidR="009D5F68" w:rsidRDefault="009D5F68" w:rsidP="009D5F68">
      <w:r>
        <w:t>&lt;body&gt;</w:t>
      </w:r>
    </w:p>
    <w:p w:rsidR="009D5F68" w:rsidRDefault="009D5F68" w:rsidP="009D5F68">
      <w:r>
        <w:t>&lt;h1&gt;Welcome to My Web Page&lt;/h1&gt;</w:t>
      </w:r>
    </w:p>
    <w:p w:rsidR="009D5F68" w:rsidRDefault="009D5F68" w:rsidP="009D5F68">
      <w:r>
        <w:t>&lt;table border="1"&gt;</w:t>
      </w:r>
    </w:p>
    <w:p w:rsidR="009D5F68" w:rsidRDefault="009D5F68" w:rsidP="009D5F68">
      <w:r>
        <w:t xml:space="preserve">  &lt;tr&gt;</w:t>
      </w:r>
    </w:p>
    <w:p w:rsidR="009D5F68" w:rsidRDefault="009D5F68" w:rsidP="009D5F68">
      <w:r>
        <w:t xml:space="preserve">    &lt;th&gt;Company&lt;/th&gt;</w:t>
      </w:r>
    </w:p>
    <w:p w:rsidR="009D5F68" w:rsidRDefault="009D5F68" w:rsidP="009D5F68">
      <w:r>
        <w:t xml:space="preserve">    &lt;th&gt;Country&lt;/th&gt;</w:t>
      </w:r>
    </w:p>
    <w:p w:rsidR="009D5F68" w:rsidRDefault="009D5F68" w:rsidP="009D5F68">
      <w:r>
        <w:t xml:space="preserve">  &lt;/tr&gt;</w:t>
      </w:r>
    </w:p>
    <w:p w:rsidR="009D5F68" w:rsidRDefault="009D5F68" w:rsidP="009D5F68">
      <w:r>
        <w:t xml:space="preserve">  &lt;tr&gt;</w:t>
      </w:r>
    </w:p>
    <w:p w:rsidR="009D5F68" w:rsidRDefault="009D5F68" w:rsidP="009D5F68">
      <w:r>
        <w:lastRenderedPageBreak/>
        <w:t xml:space="preserve">    &lt;td&gt;Alfreds Futterkiste&lt;/td&gt;</w:t>
      </w:r>
    </w:p>
    <w:p w:rsidR="009D5F68" w:rsidRDefault="009D5F68" w:rsidP="009D5F68">
      <w:r>
        <w:t xml:space="preserve">    &lt;td&gt;Germany&lt;/td&gt;</w:t>
      </w:r>
    </w:p>
    <w:p w:rsidR="009D5F68" w:rsidRDefault="009D5F68" w:rsidP="009D5F68">
      <w:r>
        <w:t xml:space="preserve">  &lt;/tr&gt;</w:t>
      </w:r>
    </w:p>
    <w:p w:rsidR="009D5F68" w:rsidRDefault="009D5F68" w:rsidP="009D5F68">
      <w:r>
        <w:t xml:space="preserve">  &lt;tr&gt;</w:t>
      </w:r>
    </w:p>
    <w:p w:rsidR="009D5F68" w:rsidRDefault="009D5F68" w:rsidP="009D5F68">
      <w:r>
        <w:t xml:space="preserve">    &lt;td&gt;Berglunds snabbköp&lt;/td&gt;</w:t>
      </w:r>
    </w:p>
    <w:p w:rsidR="009D5F68" w:rsidRDefault="009D5F68" w:rsidP="009D5F68">
      <w:r>
        <w:t xml:space="preserve">    &lt;td&gt;Sweden&lt;/td&gt;</w:t>
      </w:r>
    </w:p>
    <w:p w:rsidR="009D5F68" w:rsidRDefault="009D5F68" w:rsidP="009D5F68">
      <w:r>
        <w:t xml:space="preserve">  &lt;/tr&gt;</w:t>
      </w:r>
    </w:p>
    <w:p w:rsidR="009D5F68" w:rsidRDefault="009D5F68" w:rsidP="009D5F68">
      <w:r>
        <w:t xml:space="preserve">  &lt;tr&gt;</w:t>
      </w:r>
    </w:p>
    <w:p w:rsidR="009D5F68" w:rsidRDefault="009D5F68" w:rsidP="009D5F68">
      <w:r>
        <w:t xml:space="preserve">    &lt;td&gt;Centro comercial Moctezuma&lt;/td&gt;</w:t>
      </w:r>
    </w:p>
    <w:p w:rsidR="009D5F68" w:rsidRDefault="009D5F68" w:rsidP="009D5F68">
      <w:r>
        <w:t xml:space="preserve">    &lt;td&gt;Mexico&lt;/td&gt;</w:t>
      </w:r>
    </w:p>
    <w:p w:rsidR="009D5F68" w:rsidRDefault="009D5F68" w:rsidP="009D5F68">
      <w:r>
        <w:t xml:space="preserve">  &lt;/tr&gt;</w:t>
      </w:r>
    </w:p>
    <w:p w:rsidR="009D5F68" w:rsidRDefault="009D5F68" w:rsidP="009D5F68">
      <w:r>
        <w:t xml:space="preserve">  &lt;tr&gt;</w:t>
      </w:r>
    </w:p>
    <w:p w:rsidR="009D5F68" w:rsidRDefault="009D5F68" w:rsidP="009D5F68">
      <w:r>
        <w:t xml:space="preserve">    &lt;td&gt;Ernst Handel&lt;/td&gt;</w:t>
      </w:r>
    </w:p>
    <w:p w:rsidR="009D5F68" w:rsidRDefault="009D5F68" w:rsidP="009D5F68">
      <w:r>
        <w:t xml:space="preserve">    &lt;td&gt;Austria&lt;/td&gt;</w:t>
      </w:r>
    </w:p>
    <w:p w:rsidR="009D5F68" w:rsidRDefault="009D5F68" w:rsidP="009D5F68">
      <w:r>
        <w:t xml:space="preserve">  &lt;/tr&gt;</w:t>
      </w:r>
    </w:p>
    <w:p w:rsidR="009D5F68" w:rsidRDefault="009D5F68" w:rsidP="009D5F68">
      <w:r>
        <w:t xml:space="preserve">  &lt;tr&gt;</w:t>
      </w:r>
    </w:p>
    <w:p w:rsidR="009D5F68" w:rsidRDefault="009D5F68" w:rsidP="009D5F68">
      <w:r>
        <w:t xml:space="preserve">    &lt;td&gt;Island Trading&lt;/td&gt;</w:t>
      </w:r>
    </w:p>
    <w:p w:rsidR="009D5F68" w:rsidRDefault="009D5F68" w:rsidP="009D5F68">
      <w:r>
        <w:t xml:space="preserve">    &lt;td&gt;UK&lt;/td&gt;</w:t>
      </w:r>
    </w:p>
    <w:p w:rsidR="009D5F68" w:rsidRDefault="009D5F68" w:rsidP="009D5F68">
      <w:r>
        <w:t xml:space="preserve">  &lt;/tr&gt;</w:t>
      </w:r>
    </w:p>
    <w:p w:rsidR="009D5F68" w:rsidRDefault="009D5F68" w:rsidP="009D5F68">
      <w:r>
        <w:t>&lt;/table&gt;</w:t>
      </w:r>
    </w:p>
    <w:p w:rsidR="009D5F68" w:rsidRDefault="009D5F68" w:rsidP="009D5F68">
      <w:r>
        <w:t>&lt;/body&gt;</w:t>
      </w:r>
    </w:p>
    <w:p w:rsidR="009D5F68" w:rsidRDefault="009D5F68" w:rsidP="009D5F68">
      <w:r>
        <w:t>&lt;/html&gt;</w:t>
      </w:r>
    </w:p>
    <w:p w:rsidR="00C87F4F" w:rsidRDefault="00C87F4F" w:rsidP="00C87F4F"/>
    <w:p w:rsidR="0097269D" w:rsidRDefault="009D5F68" w:rsidP="009D5F68">
      <w:pPr>
        <w:pStyle w:val="Heading1"/>
      </w:pPr>
      <w:r>
        <w:t>16</w:t>
      </w:r>
      <w:r w:rsidR="0097269D">
        <w:t>.</w:t>
      </w:r>
      <w:r w:rsidR="0097269D" w:rsidRPr="0097269D">
        <w:t xml:space="preserve"> $("tr:odd")</w:t>
      </w:r>
      <w:r w:rsidR="0097269D">
        <w:t>:</w:t>
      </w:r>
    </w:p>
    <w:p w:rsidR="00C87F4F" w:rsidRDefault="0097269D" w:rsidP="009D5F68">
      <w:pPr>
        <w:pStyle w:val="Heading1"/>
      </w:pPr>
      <w:r w:rsidRPr="0097269D">
        <w:tab/>
        <w:t>Selects all odd &lt;tr&gt; elements</w:t>
      </w:r>
    </w:p>
    <w:p w:rsidR="0097269D" w:rsidRDefault="0097269D" w:rsidP="0097269D"/>
    <w:p w:rsidR="0097269D" w:rsidRDefault="0097269D" w:rsidP="0097269D">
      <w:r>
        <w:lastRenderedPageBreak/>
        <w:t>&lt;!DOCTYPE html&gt;</w:t>
      </w:r>
    </w:p>
    <w:p w:rsidR="0097269D" w:rsidRDefault="0097269D" w:rsidP="0097269D">
      <w:r>
        <w:t>&lt;html&gt;</w:t>
      </w:r>
    </w:p>
    <w:p w:rsidR="0097269D" w:rsidRDefault="0097269D" w:rsidP="0097269D">
      <w:r>
        <w:t>&lt;head&gt;</w:t>
      </w:r>
    </w:p>
    <w:p w:rsidR="0097269D" w:rsidRDefault="0097269D" w:rsidP="0097269D">
      <w:r>
        <w:t>&lt;script src="./Plugin.js"&gt;&lt;/script&gt;</w:t>
      </w:r>
    </w:p>
    <w:p w:rsidR="0097269D" w:rsidRDefault="0097269D" w:rsidP="0097269D">
      <w:r>
        <w:t>&lt;script&gt;</w:t>
      </w:r>
    </w:p>
    <w:p w:rsidR="0097269D" w:rsidRDefault="0097269D" w:rsidP="0097269D">
      <w:r>
        <w:t>$(document).ready(function(){</w:t>
      </w:r>
    </w:p>
    <w:p w:rsidR="0097269D" w:rsidRDefault="0097269D" w:rsidP="0097269D">
      <w:r>
        <w:t xml:space="preserve">    $("tr:odd").css("background-color", "yellow");</w:t>
      </w:r>
    </w:p>
    <w:p w:rsidR="0097269D" w:rsidRDefault="0097269D" w:rsidP="0097269D">
      <w:r>
        <w:t>});</w:t>
      </w:r>
    </w:p>
    <w:p w:rsidR="0097269D" w:rsidRDefault="0097269D" w:rsidP="0097269D">
      <w:r>
        <w:t>&lt;/script&gt;</w:t>
      </w:r>
    </w:p>
    <w:p w:rsidR="0097269D" w:rsidRDefault="0097269D" w:rsidP="0097269D">
      <w:r>
        <w:t>&lt;/head&gt;</w:t>
      </w:r>
    </w:p>
    <w:p w:rsidR="0097269D" w:rsidRDefault="0097269D" w:rsidP="0097269D">
      <w:r>
        <w:t>&lt;body&gt;</w:t>
      </w:r>
    </w:p>
    <w:p w:rsidR="0097269D" w:rsidRDefault="0097269D" w:rsidP="0097269D">
      <w:r>
        <w:t>&lt;h1&gt;Welcome to My Web Page&lt;/h1&gt;</w:t>
      </w:r>
    </w:p>
    <w:p w:rsidR="0097269D" w:rsidRDefault="0097269D" w:rsidP="0097269D">
      <w:r>
        <w:t>&lt;table border="1"&gt;</w:t>
      </w:r>
    </w:p>
    <w:p w:rsidR="0097269D" w:rsidRDefault="0097269D" w:rsidP="0097269D">
      <w:r>
        <w:t xml:space="preserve">  &lt;tr&gt;</w:t>
      </w:r>
    </w:p>
    <w:p w:rsidR="0097269D" w:rsidRDefault="0097269D" w:rsidP="0097269D">
      <w:r>
        <w:t xml:space="preserve">    &lt;th&gt;Company&lt;/th&gt;</w:t>
      </w:r>
    </w:p>
    <w:p w:rsidR="0097269D" w:rsidRDefault="0097269D" w:rsidP="0097269D">
      <w:r>
        <w:t xml:space="preserve">    &lt;th&gt;Country&lt;/th&gt;</w:t>
      </w:r>
    </w:p>
    <w:p w:rsidR="0097269D" w:rsidRDefault="0097269D" w:rsidP="0097269D">
      <w:r>
        <w:t xml:space="preserve">  &lt;/tr&gt;</w:t>
      </w:r>
    </w:p>
    <w:p w:rsidR="0097269D" w:rsidRDefault="0097269D" w:rsidP="0097269D">
      <w:r>
        <w:t xml:space="preserve">  &lt;tr&gt;</w:t>
      </w:r>
    </w:p>
    <w:p w:rsidR="0097269D" w:rsidRDefault="0097269D" w:rsidP="0097269D">
      <w:r>
        <w:t xml:space="preserve">    &lt;td&gt;Alfreds Futterkiste&lt;/td&gt;</w:t>
      </w:r>
    </w:p>
    <w:p w:rsidR="0097269D" w:rsidRDefault="0097269D" w:rsidP="0097269D">
      <w:r>
        <w:t xml:space="preserve">    &lt;td&gt;Germany&lt;/td&gt;</w:t>
      </w:r>
    </w:p>
    <w:p w:rsidR="0097269D" w:rsidRDefault="0097269D" w:rsidP="0097269D">
      <w:r>
        <w:t xml:space="preserve">  &lt;/tr&gt;</w:t>
      </w:r>
    </w:p>
    <w:p w:rsidR="0097269D" w:rsidRDefault="0097269D" w:rsidP="0097269D">
      <w:r>
        <w:t xml:space="preserve">  &lt;tr&gt;</w:t>
      </w:r>
    </w:p>
    <w:p w:rsidR="0097269D" w:rsidRDefault="0097269D" w:rsidP="0097269D">
      <w:r>
        <w:t xml:space="preserve">    &lt;td&gt;Berglunds snabbköp&lt;/td&gt;</w:t>
      </w:r>
    </w:p>
    <w:p w:rsidR="0097269D" w:rsidRDefault="0097269D" w:rsidP="0097269D">
      <w:r>
        <w:t xml:space="preserve">    &lt;td&gt;Sweden&lt;/td&gt;</w:t>
      </w:r>
    </w:p>
    <w:p w:rsidR="0097269D" w:rsidRDefault="0097269D" w:rsidP="0097269D">
      <w:r>
        <w:t xml:space="preserve">  &lt;/tr&gt;</w:t>
      </w:r>
    </w:p>
    <w:p w:rsidR="0097269D" w:rsidRDefault="0097269D" w:rsidP="0097269D">
      <w:r>
        <w:t xml:space="preserve">  &lt;tr&gt;</w:t>
      </w:r>
    </w:p>
    <w:p w:rsidR="0097269D" w:rsidRDefault="0097269D" w:rsidP="0097269D">
      <w:r>
        <w:t xml:space="preserve">    &lt;td&gt;Centro comercial Moctezuma&lt;/td&gt;</w:t>
      </w:r>
    </w:p>
    <w:p w:rsidR="0097269D" w:rsidRDefault="0097269D" w:rsidP="0097269D">
      <w:r>
        <w:lastRenderedPageBreak/>
        <w:t xml:space="preserve">    &lt;td&gt;Mexico&lt;/td&gt;</w:t>
      </w:r>
    </w:p>
    <w:p w:rsidR="0097269D" w:rsidRDefault="0097269D" w:rsidP="0097269D">
      <w:r>
        <w:t xml:space="preserve">  &lt;/tr&gt;</w:t>
      </w:r>
    </w:p>
    <w:p w:rsidR="0097269D" w:rsidRDefault="0097269D" w:rsidP="0097269D">
      <w:r>
        <w:t xml:space="preserve">  &lt;tr&gt;</w:t>
      </w:r>
    </w:p>
    <w:p w:rsidR="0097269D" w:rsidRDefault="0097269D" w:rsidP="0097269D">
      <w:r>
        <w:t xml:space="preserve">    &lt;td&gt;Ernst Handel&lt;/td&gt;</w:t>
      </w:r>
    </w:p>
    <w:p w:rsidR="0097269D" w:rsidRDefault="0097269D" w:rsidP="0097269D">
      <w:r>
        <w:t xml:space="preserve">    &lt;td&gt;Austria&lt;/td&gt;</w:t>
      </w:r>
    </w:p>
    <w:p w:rsidR="0097269D" w:rsidRDefault="0097269D" w:rsidP="0097269D">
      <w:r>
        <w:t xml:space="preserve">  &lt;/tr&gt;</w:t>
      </w:r>
    </w:p>
    <w:p w:rsidR="0097269D" w:rsidRDefault="0097269D" w:rsidP="0097269D">
      <w:r>
        <w:t xml:space="preserve">  &lt;tr&gt;</w:t>
      </w:r>
    </w:p>
    <w:p w:rsidR="0097269D" w:rsidRDefault="0097269D" w:rsidP="0097269D">
      <w:r>
        <w:t xml:space="preserve">    &lt;td&gt;Island Trading&lt;/td&gt;</w:t>
      </w:r>
    </w:p>
    <w:p w:rsidR="0097269D" w:rsidRDefault="0097269D" w:rsidP="0097269D">
      <w:r>
        <w:t xml:space="preserve">    &lt;td&gt;UK&lt;/td&gt;</w:t>
      </w:r>
    </w:p>
    <w:p w:rsidR="0097269D" w:rsidRDefault="0097269D" w:rsidP="0097269D">
      <w:r>
        <w:t xml:space="preserve">  &lt;/tr&gt;</w:t>
      </w:r>
    </w:p>
    <w:p w:rsidR="0097269D" w:rsidRDefault="0097269D" w:rsidP="0097269D">
      <w:r>
        <w:t>&lt;/table&gt;</w:t>
      </w:r>
    </w:p>
    <w:p w:rsidR="0097269D" w:rsidRDefault="0097269D" w:rsidP="0097269D">
      <w:r>
        <w:t>&lt;/body&gt;</w:t>
      </w:r>
    </w:p>
    <w:p w:rsidR="0097269D" w:rsidRDefault="0097269D" w:rsidP="0097269D">
      <w:r>
        <w:t>&lt;/html&gt;</w:t>
      </w:r>
    </w:p>
    <w:p w:rsidR="00F3092C" w:rsidRDefault="00F3092C" w:rsidP="0097269D"/>
    <w:p w:rsidR="00F3092C" w:rsidRDefault="00F3092C" w:rsidP="00F3092C">
      <w:pPr>
        <w:pStyle w:val="Heading1"/>
      </w:pPr>
      <w:r>
        <w:t>Functions In a Separate File</w:t>
      </w:r>
    </w:p>
    <w:p w:rsidR="00F3092C" w:rsidRDefault="00F3092C" w:rsidP="00F3092C">
      <w:r>
        <w:t>If your website contains a lot of pages, and you want your jQuery functions to be easy to maintain, you can put your jQuery functions in a separate .js file.</w:t>
      </w:r>
    </w:p>
    <w:p w:rsidR="00F3092C" w:rsidRDefault="00F3092C" w:rsidP="00F3092C">
      <w:r>
        <w:t>When we demonstrate jQuery in this tutorial, the functions are added directly into the &lt;head&gt; section. However, sometimes it is preferable to place them in a separate file, like this (use the src attribute to refer to the .js file):</w:t>
      </w:r>
    </w:p>
    <w:p w:rsidR="00F3092C" w:rsidRDefault="00F3092C" w:rsidP="00F3092C">
      <w:pPr>
        <w:pStyle w:val="Heading1"/>
      </w:pPr>
      <w:r>
        <w:t>Example</w:t>
      </w:r>
    </w:p>
    <w:p w:rsidR="00F3092C" w:rsidRDefault="00F3092C" w:rsidP="00F3092C">
      <w:r>
        <w:t>&lt;head&gt;</w:t>
      </w:r>
    </w:p>
    <w:p w:rsidR="00F3092C" w:rsidRDefault="00F3092C" w:rsidP="00F3092C">
      <w:r>
        <w:t>&lt;script src="https://ajax.googleapis.com/ajax/libs/jquery/1.12.4/jquery.min.js"&gt;</w:t>
      </w:r>
    </w:p>
    <w:p w:rsidR="00F3092C" w:rsidRDefault="00F3092C" w:rsidP="00F3092C">
      <w:r>
        <w:t>&lt;/script&gt;</w:t>
      </w:r>
    </w:p>
    <w:p w:rsidR="00F3092C" w:rsidRDefault="00F3092C" w:rsidP="00F3092C">
      <w:r>
        <w:t>&lt;script src="my_jquery_functions.js"&gt;&lt;/script&gt;</w:t>
      </w:r>
    </w:p>
    <w:p w:rsidR="00F3092C" w:rsidRDefault="00F3092C" w:rsidP="00F3092C">
      <w:r>
        <w:t>&lt;/head&gt;</w:t>
      </w:r>
    </w:p>
    <w:p w:rsidR="00DB5F56" w:rsidRDefault="00DB5F56" w:rsidP="00DB5F56"/>
    <w:p w:rsidR="00DB5F56" w:rsidRDefault="008824FB" w:rsidP="008824FB">
      <w:pPr>
        <w:pStyle w:val="Heading1"/>
      </w:pPr>
      <w:r>
        <w:lastRenderedPageBreak/>
        <w:t>17.Example:</w:t>
      </w:r>
    </w:p>
    <w:p w:rsidR="008824FB" w:rsidRDefault="008824FB" w:rsidP="008824FB">
      <w:pPr>
        <w:pStyle w:val="Heading1"/>
      </w:pPr>
      <w:r w:rsidRPr="008824FB">
        <w:t>Use the correct selector to hide all &lt;p&gt; elements.</w:t>
      </w:r>
    </w:p>
    <w:p w:rsidR="008824FB" w:rsidRDefault="008824FB" w:rsidP="008824FB">
      <w:r>
        <w:t>&lt;!DOCTYPE html&gt;</w:t>
      </w:r>
    </w:p>
    <w:p w:rsidR="008824FB" w:rsidRDefault="008824FB" w:rsidP="008824FB">
      <w:r>
        <w:t>&lt;html&gt;</w:t>
      </w:r>
    </w:p>
    <w:p w:rsidR="008824FB" w:rsidRDefault="008824FB" w:rsidP="008824FB">
      <w:r>
        <w:t>&lt;head&gt;</w:t>
      </w:r>
    </w:p>
    <w:p w:rsidR="008824FB" w:rsidRDefault="008824FB" w:rsidP="008824FB">
      <w:r>
        <w:t>&lt;script src="./Plugin.js"&gt;&lt;/script&gt;</w:t>
      </w:r>
    </w:p>
    <w:p w:rsidR="008824FB" w:rsidRDefault="008824FB" w:rsidP="008824FB">
      <w:r>
        <w:t>&lt;script&gt;</w:t>
      </w:r>
    </w:p>
    <w:p w:rsidR="008824FB" w:rsidRDefault="008824FB" w:rsidP="008824FB">
      <w:r>
        <w:t>$(document).ready(function(){</w:t>
      </w:r>
    </w:p>
    <w:p w:rsidR="008824FB" w:rsidRDefault="008824FB" w:rsidP="008824FB">
      <w:r>
        <w:t xml:space="preserve">    $("selector").hide();</w:t>
      </w:r>
    </w:p>
    <w:p w:rsidR="008824FB" w:rsidRDefault="008824FB" w:rsidP="008824FB">
      <w:r>
        <w:t>});</w:t>
      </w:r>
    </w:p>
    <w:p w:rsidR="008824FB" w:rsidRDefault="008824FB" w:rsidP="008824FB">
      <w:r>
        <w:t>&lt;/script&gt;</w:t>
      </w:r>
    </w:p>
    <w:p w:rsidR="008824FB" w:rsidRDefault="008824FB" w:rsidP="008824FB">
      <w:r>
        <w:t>&lt;/head&gt;</w:t>
      </w:r>
    </w:p>
    <w:p w:rsidR="008824FB" w:rsidRDefault="008824FB" w:rsidP="008824FB">
      <w:r>
        <w:t>&lt;body&gt;</w:t>
      </w:r>
    </w:p>
    <w:p w:rsidR="008824FB" w:rsidRDefault="008824FB" w:rsidP="008824FB">
      <w:r>
        <w:t>&lt;h2&gt;This is a heading&lt;/h2&gt;</w:t>
      </w:r>
    </w:p>
    <w:p w:rsidR="008824FB" w:rsidRDefault="008824FB" w:rsidP="008824FB">
      <w:r>
        <w:t>&lt;p&gt;This is a paragraph.&lt;/p&gt;</w:t>
      </w:r>
    </w:p>
    <w:p w:rsidR="008824FB" w:rsidRDefault="008824FB" w:rsidP="008824FB">
      <w:r>
        <w:t>&lt;p&gt;This is another paragraph.&lt;/p&gt;</w:t>
      </w:r>
    </w:p>
    <w:p w:rsidR="008824FB" w:rsidRDefault="008824FB" w:rsidP="008824FB">
      <w:r>
        <w:t>&lt;/body&gt;</w:t>
      </w:r>
    </w:p>
    <w:p w:rsidR="00A909BC" w:rsidRDefault="008824FB" w:rsidP="008824FB">
      <w:r>
        <w:t>&lt;/html&gt;</w:t>
      </w:r>
    </w:p>
    <w:p w:rsidR="00A909BC" w:rsidRDefault="006C4CFB" w:rsidP="006C4CFB">
      <w:pPr>
        <w:pStyle w:val="Heading1"/>
      </w:pPr>
      <w:r>
        <w:t>And</w:t>
      </w:r>
    </w:p>
    <w:p w:rsidR="006C4CFB" w:rsidRDefault="006C4CFB" w:rsidP="006C4CFB">
      <w:r>
        <w:t>&lt;!DOCTYPE html&gt;</w:t>
      </w:r>
    </w:p>
    <w:p w:rsidR="006C4CFB" w:rsidRDefault="006C4CFB" w:rsidP="006C4CFB">
      <w:r>
        <w:t>&lt;html&gt;</w:t>
      </w:r>
    </w:p>
    <w:p w:rsidR="006C4CFB" w:rsidRDefault="006C4CFB" w:rsidP="006C4CFB">
      <w:r>
        <w:t>&lt;head&gt;</w:t>
      </w:r>
    </w:p>
    <w:p w:rsidR="006C4CFB" w:rsidRDefault="006C4CFB" w:rsidP="006C4CFB">
      <w:r>
        <w:t>&lt;script src="Plugin.js"&gt;&lt;/script&gt;</w:t>
      </w:r>
    </w:p>
    <w:p w:rsidR="006C4CFB" w:rsidRDefault="006C4CFB" w:rsidP="006C4CFB">
      <w:r>
        <w:t>&lt;script&gt;</w:t>
      </w:r>
    </w:p>
    <w:p w:rsidR="006C4CFB" w:rsidRDefault="006C4CFB" w:rsidP="006C4CFB">
      <w:r>
        <w:lastRenderedPageBreak/>
        <w:t>$(document).ready(function(){</w:t>
      </w:r>
    </w:p>
    <w:p w:rsidR="006C4CFB" w:rsidRDefault="006C4CFB" w:rsidP="006C4CFB">
      <w:r>
        <w:t xml:space="preserve">    $("p").hide();</w:t>
      </w:r>
    </w:p>
    <w:p w:rsidR="006C4CFB" w:rsidRDefault="006C4CFB" w:rsidP="006C4CFB">
      <w:r>
        <w:t>});</w:t>
      </w:r>
    </w:p>
    <w:p w:rsidR="006C4CFB" w:rsidRDefault="006C4CFB" w:rsidP="006C4CFB">
      <w:r>
        <w:t>&lt;/script&gt;</w:t>
      </w:r>
    </w:p>
    <w:p w:rsidR="006C4CFB" w:rsidRDefault="006C4CFB" w:rsidP="006C4CFB">
      <w:r>
        <w:t>&lt;/head&gt;</w:t>
      </w:r>
    </w:p>
    <w:p w:rsidR="006C4CFB" w:rsidRDefault="006C4CFB" w:rsidP="006C4CFB">
      <w:r>
        <w:t>&lt;body&gt;</w:t>
      </w:r>
    </w:p>
    <w:p w:rsidR="006C4CFB" w:rsidRDefault="006C4CFB" w:rsidP="006C4CFB">
      <w:r>
        <w:t>&lt;h2&gt;This is a heading&lt;/h2&gt;</w:t>
      </w:r>
    </w:p>
    <w:p w:rsidR="006C4CFB" w:rsidRDefault="006C4CFB" w:rsidP="006C4CFB">
      <w:r>
        <w:t>&lt;p&gt;This is a paragraph.&lt;/p&gt;</w:t>
      </w:r>
    </w:p>
    <w:p w:rsidR="006C4CFB" w:rsidRDefault="006C4CFB" w:rsidP="006C4CFB">
      <w:r>
        <w:t>&lt;p&gt;This is another paragraph.&lt;/p&gt;</w:t>
      </w:r>
    </w:p>
    <w:p w:rsidR="006C4CFB" w:rsidRDefault="006C4CFB" w:rsidP="006C4CFB">
      <w:r>
        <w:t>&lt;/body&gt;</w:t>
      </w:r>
    </w:p>
    <w:p w:rsidR="00A909BC" w:rsidRDefault="006C4CFB" w:rsidP="006C4CFB">
      <w:r>
        <w:t>&lt;/html&gt;</w:t>
      </w:r>
    </w:p>
    <w:p w:rsidR="00A909BC" w:rsidRDefault="006C4CFB" w:rsidP="006C4CFB">
      <w:pPr>
        <w:pStyle w:val="Heading1"/>
      </w:pPr>
      <w:r>
        <w:t>18.Example</w:t>
      </w:r>
    </w:p>
    <w:p w:rsidR="006C4CFB" w:rsidRDefault="006C4CFB" w:rsidP="006C4CFB">
      <w:pPr>
        <w:pStyle w:val="Heading1"/>
      </w:pPr>
      <w:r w:rsidRPr="006C4CFB">
        <w:t>Use the correct selector to hide the element with id="test".</w:t>
      </w:r>
    </w:p>
    <w:p w:rsidR="006C4CFB" w:rsidRDefault="006C4CFB" w:rsidP="006C4CFB">
      <w:r>
        <w:t>&lt;!DOCTYPE html&gt;</w:t>
      </w:r>
    </w:p>
    <w:p w:rsidR="006C4CFB" w:rsidRDefault="006C4CFB" w:rsidP="006C4CFB">
      <w:r>
        <w:t>&lt;html&gt;</w:t>
      </w:r>
    </w:p>
    <w:p w:rsidR="006C4CFB" w:rsidRDefault="006C4CFB" w:rsidP="006C4CFB">
      <w:r>
        <w:t>&lt;head&gt;</w:t>
      </w:r>
    </w:p>
    <w:p w:rsidR="006C4CFB" w:rsidRDefault="00456EBA" w:rsidP="006C4CFB">
      <w:r>
        <w:t>&lt;script src="</w:t>
      </w:r>
      <w:r w:rsidR="006C4CFB">
        <w:t>./Plugin.js"&gt;&lt;/script&gt;</w:t>
      </w:r>
    </w:p>
    <w:p w:rsidR="006C4CFB" w:rsidRDefault="006C4CFB" w:rsidP="006C4CFB">
      <w:r>
        <w:t>&lt;script&gt;</w:t>
      </w:r>
    </w:p>
    <w:p w:rsidR="006C4CFB" w:rsidRDefault="006C4CFB" w:rsidP="006C4CFB">
      <w:r>
        <w:t>$(document).ready(function(){</w:t>
      </w:r>
    </w:p>
    <w:p w:rsidR="006C4CFB" w:rsidRDefault="006C4CFB" w:rsidP="006C4CFB">
      <w:r>
        <w:t xml:space="preserve">    $("selector").hide();</w:t>
      </w:r>
    </w:p>
    <w:p w:rsidR="006C4CFB" w:rsidRDefault="006C4CFB" w:rsidP="006C4CFB">
      <w:r>
        <w:t>});</w:t>
      </w:r>
    </w:p>
    <w:p w:rsidR="006C4CFB" w:rsidRDefault="006C4CFB" w:rsidP="006C4CFB">
      <w:r>
        <w:t>&lt;/script&gt;</w:t>
      </w:r>
    </w:p>
    <w:p w:rsidR="006C4CFB" w:rsidRDefault="006C4CFB" w:rsidP="006C4CFB">
      <w:r>
        <w:t>&lt;/head&gt;</w:t>
      </w:r>
    </w:p>
    <w:p w:rsidR="006C4CFB" w:rsidRDefault="006C4CFB" w:rsidP="006C4CFB">
      <w:r>
        <w:t>&lt;body&gt;</w:t>
      </w:r>
    </w:p>
    <w:p w:rsidR="006C4CFB" w:rsidRDefault="006C4CFB" w:rsidP="006C4CFB"/>
    <w:p w:rsidR="006C4CFB" w:rsidRDefault="006C4CFB" w:rsidP="006C4CFB">
      <w:r>
        <w:lastRenderedPageBreak/>
        <w:t>&lt;p&gt;This is a paragraph.&lt;/p&gt;</w:t>
      </w:r>
    </w:p>
    <w:p w:rsidR="006C4CFB" w:rsidRDefault="006C4CFB" w:rsidP="006C4CFB">
      <w:r>
        <w:t>&lt;p id="test"&gt;This is a paragraph with id="test".&lt;/p&gt;</w:t>
      </w:r>
    </w:p>
    <w:p w:rsidR="006C4CFB" w:rsidRDefault="006C4CFB" w:rsidP="006C4CFB">
      <w:r>
        <w:t>&lt;/body&gt;</w:t>
      </w:r>
    </w:p>
    <w:p w:rsidR="006C4CFB" w:rsidRDefault="006C4CFB" w:rsidP="006C4CFB">
      <w:r>
        <w:t>&lt;/html&gt;</w:t>
      </w:r>
    </w:p>
    <w:p w:rsidR="006C4CFB" w:rsidRDefault="006C4CFB" w:rsidP="006C4CFB">
      <w:pPr>
        <w:pStyle w:val="Heading1"/>
      </w:pPr>
      <w:r>
        <w:t>And</w:t>
      </w:r>
    </w:p>
    <w:p w:rsidR="006C4CFB" w:rsidRDefault="006C4CFB" w:rsidP="006C4CFB">
      <w:r>
        <w:t>&lt;!DOCTYPE html&gt;</w:t>
      </w:r>
    </w:p>
    <w:p w:rsidR="006C4CFB" w:rsidRDefault="006C4CFB" w:rsidP="006C4CFB">
      <w:r>
        <w:t>&lt;html&gt;</w:t>
      </w:r>
    </w:p>
    <w:p w:rsidR="006C4CFB" w:rsidRDefault="006C4CFB" w:rsidP="006C4CFB">
      <w:r>
        <w:t>&lt;head&gt;</w:t>
      </w:r>
    </w:p>
    <w:p w:rsidR="006C4CFB" w:rsidRDefault="006C4CFB" w:rsidP="006C4CFB">
      <w:r>
        <w:t>&lt;script src="./Plugin.js"&gt;&lt;/script&gt;</w:t>
      </w:r>
    </w:p>
    <w:p w:rsidR="006C4CFB" w:rsidRDefault="006C4CFB" w:rsidP="006C4CFB">
      <w:r>
        <w:t>&lt;script&gt;</w:t>
      </w:r>
    </w:p>
    <w:p w:rsidR="006C4CFB" w:rsidRDefault="006C4CFB" w:rsidP="006C4CFB">
      <w:r>
        <w:t>$(document).ready(function(){</w:t>
      </w:r>
    </w:p>
    <w:p w:rsidR="006C4CFB" w:rsidRDefault="006C4CFB" w:rsidP="006C4CFB">
      <w:r>
        <w:t xml:space="preserve">    $("#test").hide();</w:t>
      </w:r>
    </w:p>
    <w:p w:rsidR="006C4CFB" w:rsidRDefault="006C4CFB" w:rsidP="006C4CFB">
      <w:r>
        <w:t>});</w:t>
      </w:r>
    </w:p>
    <w:p w:rsidR="006C4CFB" w:rsidRDefault="006C4CFB" w:rsidP="006C4CFB">
      <w:r>
        <w:t>&lt;/script&gt;</w:t>
      </w:r>
    </w:p>
    <w:p w:rsidR="006C4CFB" w:rsidRDefault="006C4CFB" w:rsidP="006C4CFB">
      <w:r>
        <w:t>&lt;/head&gt;</w:t>
      </w:r>
    </w:p>
    <w:p w:rsidR="006C4CFB" w:rsidRDefault="006C4CFB" w:rsidP="006C4CFB">
      <w:r>
        <w:t>&lt;body&gt;</w:t>
      </w:r>
    </w:p>
    <w:p w:rsidR="006C4CFB" w:rsidRDefault="006C4CFB" w:rsidP="006C4CFB">
      <w:r>
        <w:t>&lt;p&gt;This is a paragraph.&lt;/p&gt;</w:t>
      </w:r>
    </w:p>
    <w:p w:rsidR="006C4CFB" w:rsidRDefault="006C4CFB" w:rsidP="006C4CFB">
      <w:r>
        <w:t>&lt;p id="test"&gt;This is a paragraph with id="test".&lt;/p&gt;</w:t>
      </w:r>
    </w:p>
    <w:p w:rsidR="006C4CFB" w:rsidRDefault="006C4CFB" w:rsidP="006C4CFB">
      <w:r>
        <w:t>&lt;/body&gt;</w:t>
      </w:r>
    </w:p>
    <w:p w:rsidR="006C4CFB" w:rsidRDefault="006C4CFB" w:rsidP="006C4CFB">
      <w:r>
        <w:t>&lt;/html&gt;</w:t>
      </w:r>
    </w:p>
    <w:p w:rsidR="002E4028" w:rsidRDefault="002E4028" w:rsidP="006C4CFB"/>
    <w:p w:rsidR="002E4028" w:rsidRDefault="002E4028" w:rsidP="002E4028">
      <w:pPr>
        <w:pStyle w:val="Heading1"/>
      </w:pPr>
      <w:r>
        <w:t>jQuery Event Methods</w:t>
      </w:r>
    </w:p>
    <w:p w:rsidR="002E4028" w:rsidRDefault="002E4028" w:rsidP="002E4028">
      <w:r>
        <w:t>jQuery is tailor-made to respond to events in an HTML page.</w:t>
      </w:r>
    </w:p>
    <w:p w:rsidR="002E4028" w:rsidRDefault="002E4028" w:rsidP="002E4028">
      <w:pPr>
        <w:pStyle w:val="Heading1"/>
      </w:pPr>
      <w:r>
        <w:t>What are Events?</w:t>
      </w:r>
    </w:p>
    <w:p w:rsidR="002E4028" w:rsidRDefault="002E4028" w:rsidP="002E4028">
      <w:r>
        <w:t>All the different visitor's actions that a web page can respond to are called events.</w:t>
      </w:r>
    </w:p>
    <w:p w:rsidR="002E4028" w:rsidRDefault="002E4028" w:rsidP="002E4028"/>
    <w:p w:rsidR="002E4028" w:rsidRDefault="002E4028" w:rsidP="002E4028">
      <w:r>
        <w:t>An event represents the precise moment when something happens.</w:t>
      </w:r>
    </w:p>
    <w:p w:rsidR="002E4028" w:rsidRDefault="002E4028" w:rsidP="002E4028">
      <w:pPr>
        <w:pStyle w:val="Heading1"/>
      </w:pPr>
      <w:r>
        <w:t>Examples:</w:t>
      </w:r>
    </w:p>
    <w:p w:rsidR="002E4028" w:rsidRDefault="002E4028" w:rsidP="002E4028">
      <w:r>
        <w:t>1.moving a mouse over an element</w:t>
      </w:r>
    </w:p>
    <w:p w:rsidR="002E4028" w:rsidRDefault="002E4028" w:rsidP="002E4028">
      <w:r>
        <w:t>2.selecting a radio button</w:t>
      </w:r>
    </w:p>
    <w:p w:rsidR="002E4028" w:rsidRDefault="002E4028" w:rsidP="002E4028">
      <w:r>
        <w:t>3.clicking on an element</w:t>
      </w:r>
    </w:p>
    <w:p w:rsidR="002E4028" w:rsidRDefault="002E4028" w:rsidP="002E4028">
      <w:r>
        <w:t>The term "fires/fired" is often used with events. Example: "The keypress event is fired, the moment you press a key".</w:t>
      </w:r>
    </w:p>
    <w:p w:rsidR="002E4028" w:rsidRDefault="002E4028" w:rsidP="002E4028">
      <w:r>
        <w:t>Here are some common DOM events:</w:t>
      </w:r>
    </w:p>
    <w:p w:rsidR="002E4028" w:rsidRDefault="002E4028" w:rsidP="002E4028"/>
    <w:p w:rsidR="002E4028" w:rsidRDefault="002E4028" w:rsidP="002E4028">
      <w:r>
        <w:t>Mouse Events</w:t>
      </w:r>
      <w:r>
        <w:tab/>
        <w:t>Keyboard Events</w:t>
      </w:r>
      <w:r>
        <w:tab/>
        <w:t>Form Events</w:t>
      </w:r>
      <w:r>
        <w:tab/>
        <w:t>Document/Window Events</w:t>
      </w:r>
    </w:p>
    <w:p w:rsidR="002E4028" w:rsidRDefault="002E4028" w:rsidP="002E4028">
      <w:r>
        <w:t>click</w:t>
      </w:r>
      <w:r>
        <w:tab/>
        <w:t xml:space="preserve">                  keypress</w:t>
      </w:r>
      <w:r>
        <w:tab/>
        <w:t xml:space="preserve">                      submit</w:t>
      </w:r>
      <w:r>
        <w:tab/>
        <w:t>load</w:t>
      </w:r>
    </w:p>
    <w:p w:rsidR="002E4028" w:rsidRDefault="002E4028" w:rsidP="002E4028">
      <w:r>
        <w:t xml:space="preserve">dblclick               </w:t>
      </w:r>
      <w:r>
        <w:tab/>
        <w:t>keydown</w:t>
      </w:r>
      <w:r>
        <w:tab/>
        <w:t xml:space="preserve">                      change</w:t>
      </w:r>
      <w:r>
        <w:tab/>
        <w:t>resize</w:t>
      </w:r>
    </w:p>
    <w:p w:rsidR="002E4028" w:rsidRDefault="002E4028" w:rsidP="002E4028">
      <w:r>
        <w:t>mouseenter</w:t>
      </w:r>
      <w:r>
        <w:tab/>
        <w:t xml:space="preserve">    keyup</w:t>
      </w:r>
      <w:r>
        <w:tab/>
        <w:t xml:space="preserve">                     focus</w:t>
      </w:r>
      <w:r>
        <w:tab/>
        <w:t>scroll</w:t>
      </w:r>
    </w:p>
    <w:p w:rsidR="002E4028" w:rsidRDefault="002E4028" w:rsidP="002E4028">
      <w:r>
        <w:t>mouseleave</w:t>
      </w:r>
      <w:r>
        <w:tab/>
        <w:t xml:space="preserve"> </w:t>
      </w:r>
      <w:r>
        <w:tab/>
        <w:t xml:space="preserve">                                     blur</w:t>
      </w:r>
      <w:r>
        <w:tab/>
        <w:t>unload</w:t>
      </w:r>
    </w:p>
    <w:p w:rsidR="002E4028" w:rsidRDefault="002E4028" w:rsidP="002E4028">
      <w:pPr>
        <w:pStyle w:val="Heading1"/>
      </w:pPr>
      <w:r>
        <w:t>jQuery Syntax For Event Methods</w:t>
      </w:r>
    </w:p>
    <w:p w:rsidR="002E4028" w:rsidRDefault="002E4028" w:rsidP="002E4028">
      <w:r>
        <w:t>In jQuery, most DOM events have an equivalent jQuery method.</w:t>
      </w:r>
    </w:p>
    <w:p w:rsidR="002E4028" w:rsidRDefault="002E4028" w:rsidP="002E4028">
      <w:r>
        <w:t>To assign a click event to all paragraphs on a page, you can do this:</w:t>
      </w:r>
    </w:p>
    <w:p w:rsidR="002E4028" w:rsidRDefault="002E4028" w:rsidP="002E4028">
      <w:r>
        <w:t>$("p").click();</w:t>
      </w:r>
    </w:p>
    <w:p w:rsidR="002E4028" w:rsidRDefault="002E4028" w:rsidP="002E4028">
      <w:r>
        <w:t>The next step is to define what should happen when the event fires. You must pass a function to the event:</w:t>
      </w:r>
    </w:p>
    <w:p w:rsidR="002E4028" w:rsidRDefault="002E4028" w:rsidP="002E4028">
      <w:r>
        <w:t>$("p").click(function(){</w:t>
      </w:r>
    </w:p>
    <w:p w:rsidR="002E4028" w:rsidRDefault="002E4028" w:rsidP="002E4028">
      <w:r>
        <w:t xml:space="preserve">  // action goes here!!</w:t>
      </w:r>
    </w:p>
    <w:p w:rsidR="002E4028" w:rsidRDefault="002E4028" w:rsidP="002E4028">
      <w:r>
        <w:t>});</w:t>
      </w:r>
    </w:p>
    <w:p w:rsidR="002E4028" w:rsidRDefault="002E4028" w:rsidP="002E4028">
      <w:pPr>
        <w:pStyle w:val="Heading1"/>
      </w:pPr>
      <w:r>
        <w:t>Commonly Used jQuery Event Methods</w:t>
      </w:r>
    </w:p>
    <w:p w:rsidR="002E4028" w:rsidRDefault="002E4028" w:rsidP="002E4028"/>
    <w:p w:rsidR="002E4028" w:rsidRDefault="002E4028" w:rsidP="002E4028">
      <w:r>
        <w:lastRenderedPageBreak/>
        <w:t>$(document).ready()</w:t>
      </w:r>
    </w:p>
    <w:p w:rsidR="002E4028" w:rsidRDefault="002E4028" w:rsidP="002E4028">
      <w:r>
        <w:t>The $(document).ready() method allows us to execute a function when the document is fully loaded. This event is already explained in the jQuery Syntax chapter.</w:t>
      </w:r>
    </w:p>
    <w:p w:rsidR="002E4028" w:rsidRDefault="002E4028" w:rsidP="00667914">
      <w:pPr>
        <w:pStyle w:val="Heading1"/>
      </w:pPr>
      <w:r>
        <w:t>click()</w:t>
      </w:r>
    </w:p>
    <w:p w:rsidR="002E4028" w:rsidRDefault="002E4028" w:rsidP="002E4028">
      <w:r>
        <w:t>The click() method attaches an event handler function to an HTML element.</w:t>
      </w:r>
    </w:p>
    <w:p w:rsidR="002E4028" w:rsidRDefault="002E4028" w:rsidP="002E4028">
      <w:r>
        <w:t>The function is executed when the user clicks on the HTML element.</w:t>
      </w:r>
    </w:p>
    <w:p w:rsidR="002E4028" w:rsidRDefault="002E4028" w:rsidP="002E4028">
      <w:r>
        <w:t>The following example says: When a click event fires on a &lt;p&gt; element; hide the current &lt;p&gt; element:</w:t>
      </w:r>
    </w:p>
    <w:p w:rsidR="002E4028" w:rsidRDefault="00667914" w:rsidP="00667914">
      <w:pPr>
        <w:pStyle w:val="Heading1"/>
      </w:pPr>
      <w:r>
        <w:t>Example:</w:t>
      </w:r>
    </w:p>
    <w:p w:rsidR="00667914" w:rsidRDefault="00667914" w:rsidP="00667914">
      <w:r>
        <w:t>&lt;!DOCTYPE html&gt;</w:t>
      </w:r>
    </w:p>
    <w:p w:rsidR="00667914" w:rsidRDefault="00667914" w:rsidP="00667914">
      <w:r>
        <w:t>&lt;html&gt;</w:t>
      </w:r>
    </w:p>
    <w:p w:rsidR="00667914" w:rsidRDefault="00667914" w:rsidP="00667914">
      <w:r>
        <w:t>&lt;head&gt;</w:t>
      </w:r>
    </w:p>
    <w:p w:rsidR="00667914" w:rsidRDefault="00667914" w:rsidP="00667914">
      <w:r>
        <w:t>&lt;script src=”./Plugin.js”&gt;&lt;/script&gt;</w:t>
      </w:r>
    </w:p>
    <w:p w:rsidR="00667914" w:rsidRDefault="00667914" w:rsidP="00667914">
      <w:r>
        <w:t>&lt;script&gt;</w:t>
      </w:r>
    </w:p>
    <w:p w:rsidR="00667914" w:rsidRDefault="00667914" w:rsidP="00667914">
      <w:r>
        <w:t>$(document).ready(function(){</w:t>
      </w:r>
    </w:p>
    <w:p w:rsidR="00667914" w:rsidRDefault="00667914" w:rsidP="00667914">
      <w:r>
        <w:t xml:space="preserve">    $("p").click(function(){</w:t>
      </w:r>
    </w:p>
    <w:p w:rsidR="00667914" w:rsidRDefault="00667914" w:rsidP="00667914">
      <w:r>
        <w:t xml:space="preserve">        $(this).hide();</w:t>
      </w:r>
    </w:p>
    <w:p w:rsidR="00667914" w:rsidRDefault="00667914" w:rsidP="00667914">
      <w:r>
        <w:t xml:space="preserve">    });</w:t>
      </w:r>
    </w:p>
    <w:p w:rsidR="00667914" w:rsidRDefault="00667914" w:rsidP="00667914">
      <w:r>
        <w:t>});</w:t>
      </w:r>
    </w:p>
    <w:p w:rsidR="00667914" w:rsidRDefault="00667914" w:rsidP="00667914">
      <w:r>
        <w:t>&lt;/script&gt;</w:t>
      </w:r>
    </w:p>
    <w:p w:rsidR="00667914" w:rsidRDefault="00667914" w:rsidP="00667914">
      <w:r>
        <w:t>&lt;/head&gt;</w:t>
      </w:r>
    </w:p>
    <w:p w:rsidR="00667914" w:rsidRDefault="00667914" w:rsidP="00667914">
      <w:r>
        <w:t>&lt;body&gt;</w:t>
      </w:r>
    </w:p>
    <w:p w:rsidR="00667914" w:rsidRDefault="00667914" w:rsidP="00667914">
      <w:r>
        <w:t>&lt;p&gt;If you click on me, I will disappear.&lt;/p&gt;</w:t>
      </w:r>
    </w:p>
    <w:p w:rsidR="00667914" w:rsidRDefault="00667914" w:rsidP="00667914">
      <w:r>
        <w:t>&lt;p&gt;Click me away!&lt;/p&gt;</w:t>
      </w:r>
    </w:p>
    <w:p w:rsidR="00667914" w:rsidRDefault="00667914" w:rsidP="00667914">
      <w:r>
        <w:t>&lt;p&gt;Click me too!&lt;/p&gt;</w:t>
      </w:r>
    </w:p>
    <w:p w:rsidR="00667914" w:rsidRDefault="00667914" w:rsidP="00667914">
      <w:r>
        <w:t>&lt;/body&gt;</w:t>
      </w:r>
    </w:p>
    <w:p w:rsidR="00667914" w:rsidRDefault="00667914" w:rsidP="00667914">
      <w:r>
        <w:t>&lt;/html&gt;</w:t>
      </w:r>
    </w:p>
    <w:p w:rsidR="00667914" w:rsidRDefault="00667914" w:rsidP="00667914">
      <w:pPr>
        <w:pStyle w:val="Heading1"/>
      </w:pPr>
      <w:r>
        <w:lastRenderedPageBreak/>
        <w:t>dblclick()</w:t>
      </w:r>
    </w:p>
    <w:p w:rsidR="00667914" w:rsidRDefault="00667914" w:rsidP="00667914">
      <w:r>
        <w:t>The dblclick() method attaches an event handler function to an HTML element.</w:t>
      </w:r>
    </w:p>
    <w:p w:rsidR="00667914" w:rsidRDefault="00667914" w:rsidP="00667914">
      <w:r>
        <w:t>The function is executed when the user double-clicks on the HTML element:</w:t>
      </w:r>
    </w:p>
    <w:p w:rsidR="00667914" w:rsidRDefault="00667914" w:rsidP="00667914">
      <w:pPr>
        <w:pStyle w:val="Heading1"/>
      </w:pPr>
      <w:r>
        <w:t>Example:</w:t>
      </w:r>
    </w:p>
    <w:p w:rsidR="00667914" w:rsidRDefault="00667914" w:rsidP="00667914">
      <w:r>
        <w:t>&lt;!DOCTYPE html&gt;</w:t>
      </w:r>
    </w:p>
    <w:p w:rsidR="00667914" w:rsidRDefault="00667914" w:rsidP="00667914">
      <w:r>
        <w:t>&lt;html&gt;</w:t>
      </w:r>
    </w:p>
    <w:p w:rsidR="00667914" w:rsidRDefault="00667914" w:rsidP="00667914">
      <w:r>
        <w:t>&lt;head&gt;</w:t>
      </w:r>
    </w:p>
    <w:p w:rsidR="00667914" w:rsidRDefault="00667914" w:rsidP="00667914">
      <w:r>
        <w:t>&lt;script src="./Plugin.js"&gt;&lt;/script&gt;</w:t>
      </w:r>
    </w:p>
    <w:p w:rsidR="00667914" w:rsidRDefault="00667914" w:rsidP="00667914">
      <w:r>
        <w:t>&lt;script&gt;</w:t>
      </w:r>
    </w:p>
    <w:p w:rsidR="00667914" w:rsidRDefault="00667914" w:rsidP="00667914">
      <w:r>
        <w:t>$(document).ready(function(){</w:t>
      </w:r>
    </w:p>
    <w:p w:rsidR="00667914" w:rsidRDefault="00667914" w:rsidP="00667914">
      <w:r>
        <w:t xml:space="preserve">    $("p").dblclick(function(){</w:t>
      </w:r>
    </w:p>
    <w:p w:rsidR="00667914" w:rsidRDefault="00667914" w:rsidP="00667914">
      <w:r>
        <w:t xml:space="preserve">        $(this).hide();</w:t>
      </w:r>
    </w:p>
    <w:p w:rsidR="00667914" w:rsidRDefault="00667914" w:rsidP="00667914">
      <w:r>
        <w:t xml:space="preserve">    });</w:t>
      </w:r>
    </w:p>
    <w:p w:rsidR="00667914" w:rsidRDefault="00667914" w:rsidP="00667914">
      <w:r>
        <w:t>});</w:t>
      </w:r>
    </w:p>
    <w:p w:rsidR="00667914" w:rsidRDefault="00667914" w:rsidP="00667914">
      <w:r>
        <w:t>&lt;/script&gt;</w:t>
      </w:r>
    </w:p>
    <w:p w:rsidR="00667914" w:rsidRDefault="00667914" w:rsidP="00667914">
      <w:r>
        <w:t>&lt;/head&gt;</w:t>
      </w:r>
    </w:p>
    <w:p w:rsidR="00667914" w:rsidRDefault="00667914" w:rsidP="00667914">
      <w:r>
        <w:t>&lt;body&gt;</w:t>
      </w:r>
    </w:p>
    <w:p w:rsidR="00667914" w:rsidRDefault="00667914" w:rsidP="00667914">
      <w:r>
        <w:t>&lt;p&gt;If you double-click on me, I will disappear.&lt;/p&gt;</w:t>
      </w:r>
    </w:p>
    <w:p w:rsidR="00667914" w:rsidRDefault="00667914" w:rsidP="00667914">
      <w:r>
        <w:t>&lt;p&gt;Click me away!&lt;/p&gt;</w:t>
      </w:r>
    </w:p>
    <w:p w:rsidR="00667914" w:rsidRDefault="00667914" w:rsidP="00667914">
      <w:r>
        <w:t>&lt;p&gt;Click me too!&lt;/p&gt;</w:t>
      </w:r>
    </w:p>
    <w:p w:rsidR="00667914" w:rsidRDefault="00667914" w:rsidP="00667914">
      <w:r>
        <w:t>&lt;/body&gt;</w:t>
      </w:r>
    </w:p>
    <w:p w:rsidR="00667914" w:rsidRDefault="00667914" w:rsidP="00667914">
      <w:r>
        <w:t>&lt;/html&gt;</w:t>
      </w:r>
    </w:p>
    <w:p w:rsidR="00667914" w:rsidRDefault="00667914" w:rsidP="00667914">
      <w:pPr>
        <w:pStyle w:val="Heading1"/>
      </w:pPr>
      <w:r>
        <w:t>mouseenter()</w:t>
      </w:r>
    </w:p>
    <w:p w:rsidR="00667914" w:rsidRDefault="00667914" w:rsidP="00667914">
      <w:r>
        <w:t>The mouseenter() method attaches an event handler function to an HTML element.</w:t>
      </w:r>
    </w:p>
    <w:p w:rsidR="00667914" w:rsidRDefault="00667914" w:rsidP="00667914">
      <w:r>
        <w:t>The function is executed when the mouse pointer enters the HTML element:</w:t>
      </w:r>
    </w:p>
    <w:p w:rsidR="00667914" w:rsidRDefault="00667914" w:rsidP="00667914">
      <w:pPr>
        <w:pStyle w:val="Heading1"/>
      </w:pPr>
      <w:r>
        <w:lastRenderedPageBreak/>
        <w:t>Example:</w:t>
      </w:r>
    </w:p>
    <w:p w:rsidR="00BC2722" w:rsidRDefault="00BC2722" w:rsidP="00BC2722">
      <w:r>
        <w:t>&lt;!DOCTYPE html&gt;</w:t>
      </w:r>
    </w:p>
    <w:p w:rsidR="00BC2722" w:rsidRDefault="00BC2722" w:rsidP="00BC2722">
      <w:r>
        <w:t>&lt;html&gt;</w:t>
      </w:r>
    </w:p>
    <w:p w:rsidR="00BC2722" w:rsidRDefault="00BC2722" w:rsidP="00BC2722">
      <w:r>
        <w:t>&lt;head&gt;</w:t>
      </w:r>
    </w:p>
    <w:p w:rsidR="00BC2722" w:rsidRDefault="00BC2722" w:rsidP="00BC2722">
      <w:r>
        <w:t>&lt;script src="./Plugin.js"&gt;&lt;/script&gt;</w:t>
      </w:r>
    </w:p>
    <w:p w:rsidR="00BC2722" w:rsidRDefault="00BC2722" w:rsidP="00BC2722">
      <w:r>
        <w:t>&lt;script&gt;</w:t>
      </w:r>
    </w:p>
    <w:p w:rsidR="00BC2722" w:rsidRDefault="00BC2722" w:rsidP="00BC2722">
      <w:r>
        <w:t>$(document).ready(function(){</w:t>
      </w:r>
    </w:p>
    <w:p w:rsidR="00BC2722" w:rsidRDefault="00BC2722" w:rsidP="00BC2722">
      <w:r>
        <w:t xml:space="preserve">    $("#p1").mouseenter(function(){</w:t>
      </w:r>
    </w:p>
    <w:p w:rsidR="00BC2722" w:rsidRDefault="00BC2722" w:rsidP="00BC2722">
      <w:r>
        <w:t xml:space="preserve">        alert("You entered p1!");</w:t>
      </w:r>
    </w:p>
    <w:p w:rsidR="00BC2722" w:rsidRDefault="00BC2722" w:rsidP="00BC2722">
      <w:r>
        <w:t xml:space="preserve">    });</w:t>
      </w:r>
    </w:p>
    <w:p w:rsidR="00BC2722" w:rsidRDefault="00BC2722" w:rsidP="00BC2722">
      <w:r>
        <w:t>});</w:t>
      </w:r>
    </w:p>
    <w:p w:rsidR="00BC2722" w:rsidRDefault="00BC2722" w:rsidP="00BC2722">
      <w:r>
        <w:t>&lt;/script&gt;</w:t>
      </w:r>
    </w:p>
    <w:p w:rsidR="00BC2722" w:rsidRDefault="00BC2722" w:rsidP="00BC2722">
      <w:r>
        <w:t>&lt;/head&gt;</w:t>
      </w:r>
    </w:p>
    <w:p w:rsidR="00BC2722" w:rsidRDefault="00BC2722" w:rsidP="00BC2722">
      <w:r>
        <w:t>&lt;body&gt;</w:t>
      </w:r>
    </w:p>
    <w:p w:rsidR="00BC2722" w:rsidRDefault="00BC2722" w:rsidP="00BC2722">
      <w:r>
        <w:t>&lt;p id="p1"&gt;Enter this paragraph.&lt;/p&gt;</w:t>
      </w:r>
    </w:p>
    <w:p w:rsidR="00BC2722" w:rsidRDefault="00BC2722" w:rsidP="00BC2722">
      <w:r>
        <w:t>&lt;/body&gt;</w:t>
      </w:r>
    </w:p>
    <w:p w:rsidR="00BC2722" w:rsidRDefault="00BC2722" w:rsidP="00BC2722">
      <w:r>
        <w:t>&lt;/html&gt;</w:t>
      </w:r>
    </w:p>
    <w:p w:rsidR="00667914" w:rsidRDefault="00667914" w:rsidP="00667914"/>
    <w:p w:rsidR="00BC2722" w:rsidRDefault="00BC2722" w:rsidP="00BC2722">
      <w:pPr>
        <w:pStyle w:val="Heading1"/>
      </w:pPr>
      <w:r>
        <w:t>mouseleave()</w:t>
      </w:r>
    </w:p>
    <w:p w:rsidR="00BC2722" w:rsidRDefault="00BC2722" w:rsidP="00BC2722">
      <w:r>
        <w:t>The mouseleave() method attaches an event handler function to an HTML element.</w:t>
      </w:r>
    </w:p>
    <w:p w:rsidR="00BC2722" w:rsidRDefault="00BC2722" w:rsidP="00BC2722">
      <w:r>
        <w:t>The function is executed when the mouse pointer leaves the HTML element:</w:t>
      </w:r>
    </w:p>
    <w:p w:rsidR="00667914" w:rsidRDefault="00BC2722" w:rsidP="00BC2722">
      <w:pPr>
        <w:pStyle w:val="Heading1"/>
      </w:pPr>
      <w:r>
        <w:t>Example:</w:t>
      </w:r>
    </w:p>
    <w:p w:rsidR="00BC2722" w:rsidRDefault="00BC2722" w:rsidP="00BC2722">
      <w:r>
        <w:t>&lt;!DOCTYPE html&gt;</w:t>
      </w:r>
    </w:p>
    <w:p w:rsidR="00BC2722" w:rsidRDefault="00BC2722" w:rsidP="00BC2722">
      <w:r>
        <w:t>&lt;html&gt;</w:t>
      </w:r>
    </w:p>
    <w:p w:rsidR="00BC2722" w:rsidRDefault="00BC2722" w:rsidP="00BC2722">
      <w:r>
        <w:t>&lt;head&gt;</w:t>
      </w:r>
    </w:p>
    <w:p w:rsidR="00BC2722" w:rsidRDefault="00BC2722" w:rsidP="00BC2722">
      <w:r>
        <w:lastRenderedPageBreak/>
        <w:t>&lt;script src="./Plugin.js"&gt;&lt;/script&gt;</w:t>
      </w:r>
    </w:p>
    <w:p w:rsidR="00BC2722" w:rsidRDefault="00BC2722" w:rsidP="0067651E">
      <w:pPr>
        <w:tabs>
          <w:tab w:val="left" w:pos="1233"/>
        </w:tabs>
      </w:pPr>
      <w:r>
        <w:t>&lt;script&gt;</w:t>
      </w:r>
      <w:r w:rsidR="0067651E">
        <w:tab/>
      </w:r>
    </w:p>
    <w:p w:rsidR="00BC2722" w:rsidRDefault="00BC2722" w:rsidP="00BC2722">
      <w:r>
        <w:t>$(document).ready(function(){</w:t>
      </w:r>
    </w:p>
    <w:p w:rsidR="00BC2722" w:rsidRDefault="00BC2722" w:rsidP="00BC2722">
      <w:r>
        <w:t xml:space="preserve">    $("#p1").mouseleave(function(){</w:t>
      </w:r>
    </w:p>
    <w:p w:rsidR="00BC2722" w:rsidRDefault="00BC2722" w:rsidP="00BC2722">
      <w:r>
        <w:t xml:space="preserve">        alert("Bye! You now leave p1!");</w:t>
      </w:r>
    </w:p>
    <w:p w:rsidR="00BC2722" w:rsidRDefault="00BC2722" w:rsidP="00BC2722">
      <w:r>
        <w:t xml:space="preserve">    });</w:t>
      </w:r>
    </w:p>
    <w:p w:rsidR="00BC2722" w:rsidRDefault="00BC2722" w:rsidP="00BC2722">
      <w:r>
        <w:t>});</w:t>
      </w:r>
    </w:p>
    <w:p w:rsidR="00BC2722" w:rsidRDefault="00BC2722" w:rsidP="00BC2722">
      <w:r>
        <w:t>&lt;/script&gt;</w:t>
      </w:r>
    </w:p>
    <w:p w:rsidR="00BC2722" w:rsidRDefault="00BC2722" w:rsidP="00BC2722">
      <w:r>
        <w:t>&lt;/head&gt;</w:t>
      </w:r>
    </w:p>
    <w:p w:rsidR="00BC2722" w:rsidRDefault="00BC2722" w:rsidP="00BC2722">
      <w:r>
        <w:t>&lt;body&gt;</w:t>
      </w:r>
    </w:p>
    <w:p w:rsidR="00BC2722" w:rsidRDefault="00BC2722" w:rsidP="00BC2722">
      <w:r>
        <w:t>&lt;p id="p1"&gt;This is a paragraph.&lt;/p&gt;</w:t>
      </w:r>
    </w:p>
    <w:p w:rsidR="00BC2722" w:rsidRDefault="00BC2722" w:rsidP="00BC2722">
      <w:r>
        <w:t>&lt;/body&gt;</w:t>
      </w:r>
    </w:p>
    <w:p w:rsidR="00BC2722" w:rsidRDefault="00BC2722" w:rsidP="00BC2722">
      <w:r>
        <w:t>&lt;/html&gt;</w:t>
      </w:r>
    </w:p>
    <w:p w:rsidR="00BC2722" w:rsidRDefault="00BC2722" w:rsidP="00BC2722"/>
    <w:p w:rsidR="00A84F00" w:rsidRDefault="00A84F00" w:rsidP="00A84F00">
      <w:pPr>
        <w:pStyle w:val="Heading1"/>
      </w:pPr>
      <w:r>
        <w:t>mousedown()</w:t>
      </w:r>
    </w:p>
    <w:p w:rsidR="00A84F00" w:rsidRDefault="00A84F00" w:rsidP="00A84F00">
      <w:r>
        <w:t>The mousedown() method attaches an event handler function to an HTML element.</w:t>
      </w:r>
    </w:p>
    <w:p w:rsidR="00A84F00" w:rsidRDefault="00A84F00" w:rsidP="00A84F00">
      <w:r>
        <w:t>The function is executed, when the left, middle or right mouse button is pressed down, while the mouse is over the HTML element:</w:t>
      </w:r>
    </w:p>
    <w:p w:rsidR="00BC2722" w:rsidRDefault="00A84F00" w:rsidP="00A84F00">
      <w:pPr>
        <w:pStyle w:val="Heading1"/>
      </w:pPr>
      <w:r>
        <w:t>Example:</w:t>
      </w:r>
    </w:p>
    <w:p w:rsidR="00A84F00" w:rsidRDefault="00A84F00" w:rsidP="00A84F00">
      <w:r>
        <w:t>&lt;!DOCTYPE html&gt;</w:t>
      </w:r>
    </w:p>
    <w:p w:rsidR="00A84F00" w:rsidRDefault="00A84F00" w:rsidP="00A84F00">
      <w:r>
        <w:t>&lt;html&gt;</w:t>
      </w:r>
    </w:p>
    <w:p w:rsidR="00A84F00" w:rsidRDefault="00A84F00" w:rsidP="00A84F00">
      <w:r>
        <w:t>&lt;head&gt;</w:t>
      </w:r>
    </w:p>
    <w:p w:rsidR="00A84F00" w:rsidRDefault="00A84F00" w:rsidP="00A84F00">
      <w:r>
        <w:t>&lt;script src="./Plugin.js"&gt;&lt;/script&gt;</w:t>
      </w:r>
    </w:p>
    <w:p w:rsidR="00A84F00" w:rsidRDefault="00A84F00" w:rsidP="00A84F00">
      <w:r>
        <w:t>&lt;script&gt;</w:t>
      </w:r>
    </w:p>
    <w:p w:rsidR="00A84F00" w:rsidRDefault="00A84F00" w:rsidP="00A84F00">
      <w:r>
        <w:t>$(document).ready(function(){</w:t>
      </w:r>
    </w:p>
    <w:p w:rsidR="00A84F00" w:rsidRDefault="00A84F00" w:rsidP="00A84F00">
      <w:r>
        <w:t xml:space="preserve">    $("#p1").mousedown(function(){</w:t>
      </w:r>
    </w:p>
    <w:p w:rsidR="00A84F00" w:rsidRDefault="00A84F00" w:rsidP="00A84F00">
      <w:r>
        <w:lastRenderedPageBreak/>
        <w:t xml:space="preserve">        alert("Mouse down over p1!");</w:t>
      </w:r>
    </w:p>
    <w:p w:rsidR="00A84F00" w:rsidRDefault="00A84F00" w:rsidP="00A84F00">
      <w:r>
        <w:t xml:space="preserve">    });</w:t>
      </w:r>
    </w:p>
    <w:p w:rsidR="00A84F00" w:rsidRDefault="00A84F00" w:rsidP="00A84F00">
      <w:r>
        <w:t>});</w:t>
      </w:r>
    </w:p>
    <w:p w:rsidR="00A84F00" w:rsidRDefault="00A84F00" w:rsidP="00A84F00">
      <w:r>
        <w:t>&lt;/script&gt;</w:t>
      </w:r>
    </w:p>
    <w:p w:rsidR="00A84F00" w:rsidRDefault="00A84F00" w:rsidP="00A84F00">
      <w:r>
        <w:t>&lt;/head&gt;</w:t>
      </w:r>
    </w:p>
    <w:p w:rsidR="00A84F00" w:rsidRDefault="00A84F00" w:rsidP="00A84F00">
      <w:r>
        <w:t>&lt;body&gt;</w:t>
      </w:r>
    </w:p>
    <w:p w:rsidR="00A84F00" w:rsidRDefault="00A84F00" w:rsidP="00A84F00">
      <w:r>
        <w:t>&lt;p id="p1"&gt;This is a paragraph.&lt;/p&gt;</w:t>
      </w:r>
    </w:p>
    <w:p w:rsidR="00A84F00" w:rsidRDefault="00A84F00" w:rsidP="00A84F00">
      <w:r>
        <w:t>&lt;/body&gt;</w:t>
      </w:r>
    </w:p>
    <w:p w:rsidR="00A84F00" w:rsidRDefault="00A84F00" w:rsidP="00A84F00">
      <w:r>
        <w:t>&lt;/html&gt;</w:t>
      </w:r>
    </w:p>
    <w:p w:rsidR="00A84F00" w:rsidRDefault="00A84F00" w:rsidP="00A84F00">
      <w:pPr>
        <w:pStyle w:val="Heading1"/>
      </w:pPr>
      <w:r>
        <w:t>mouseup()</w:t>
      </w:r>
    </w:p>
    <w:p w:rsidR="00A84F00" w:rsidRDefault="00A84F00" w:rsidP="00A84F00">
      <w:r>
        <w:t>The mouseup() method attaches an event handler function to an HTML element.</w:t>
      </w:r>
    </w:p>
    <w:p w:rsidR="00A84F00" w:rsidRDefault="00A84F00" w:rsidP="00A84F00">
      <w:r>
        <w:t>The function is executed, when the left, middle or right mouse button is released, while the mouse is over the HTML element:</w:t>
      </w:r>
    </w:p>
    <w:p w:rsidR="00A84F00" w:rsidRDefault="00A84F00" w:rsidP="00A84F00">
      <w:pPr>
        <w:pStyle w:val="Heading1"/>
      </w:pPr>
      <w:r>
        <w:t>Example:</w:t>
      </w:r>
    </w:p>
    <w:p w:rsidR="00A84F00" w:rsidRDefault="00A84F00" w:rsidP="00A84F00">
      <w:r>
        <w:t>&lt;!DOCTYPE html&gt;</w:t>
      </w:r>
    </w:p>
    <w:p w:rsidR="00A84F00" w:rsidRDefault="00A84F00" w:rsidP="00A84F00">
      <w:r>
        <w:t>&lt;html&gt;</w:t>
      </w:r>
    </w:p>
    <w:p w:rsidR="00A84F00" w:rsidRDefault="00A84F00" w:rsidP="00A84F00">
      <w:r>
        <w:t>&lt;head&gt;</w:t>
      </w:r>
    </w:p>
    <w:p w:rsidR="00A84F00" w:rsidRDefault="00A84F00" w:rsidP="00A84F00">
      <w:r>
        <w:t>&lt;script src="./Plugin.js"&gt;&lt;/script&gt;</w:t>
      </w:r>
    </w:p>
    <w:p w:rsidR="00A84F00" w:rsidRDefault="00A84F00" w:rsidP="00A84F00">
      <w:r>
        <w:t>&lt;script&gt;</w:t>
      </w:r>
    </w:p>
    <w:p w:rsidR="00A84F00" w:rsidRDefault="00A84F00" w:rsidP="00A84F00">
      <w:r>
        <w:t>$(document).ready(function(){</w:t>
      </w:r>
    </w:p>
    <w:p w:rsidR="00A84F00" w:rsidRDefault="00A84F00" w:rsidP="00A84F00">
      <w:r>
        <w:t xml:space="preserve">    $("#p1").mouseup(function(){</w:t>
      </w:r>
    </w:p>
    <w:p w:rsidR="00A84F00" w:rsidRDefault="00A84F00" w:rsidP="00A84F00">
      <w:r>
        <w:t xml:space="preserve">        alert("Mouse up over p1!");</w:t>
      </w:r>
    </w:p>
    <w:p w:rsidR="00A84F00" w:rsidRDefault="00A84F00" w:rsidP="00A84F00">
      <w:r>
        <w:t xml:space="preserve">    });</w:t>
      </w:r>
    </w:p>
    <w:p w:rsidR="00A84F00" w:rsidRDefault="00A84F00" w:rsidP="00A84F00">
      <w:r>
        <w:t>});</w:t>
      </w:r>
    </w:p>
    <w:p w:rsidR="00A84F00" w:rsidRDefault="00A84F00" w:rsidP="00A84F00">
      <w:r>
        <w:t>&lt;/script&gt;</w:t>
      </w:r>
    </w:p>
    <w:p w:rsidR="00A84F00" w:rsidRDefault="00A84F00" w:rsidP="00A84F00">
      <w:r>
        <w:t>&lt;/head&gt;</w:t>
      </w:r>
    </w:p>
    <w:p w:rsidR="00A84F00" w:rsidRDefault="00A84F00" w:rsidP="00A84F00">
      <w:r>
        <w:lastRenderedPageBreak/>
        <w:t>&lt;body&gt;</w:t>
      </w:r>
    </w:p>
    <w:p w:rsidR="00A84F00" w:rsidRDefault="00A84F00" w:rsidP="00A84F00">
      <w:r>
        <w:t>&lt;p id="p1"&gt;This is a paragraph.&lt;/p&gt;</w:t>
      </w:r>
    </w:p>
    <w:p w:rsidR="00A84F00" w:rsidRDefault="00A84F00" w:rsidP="00A84F00">
      <w:r>
        <w:t>&lt;/body&gt;</w:t>
      </w:r>
    </w:p>
    <w:p w:rsidR="00A84F00" w:rsidRDefault="00A84F00" w:rsidP="00A84F00">
      <w:r>
        <w:t>&lt;/html&gt;</w:t>
      </w:r>
    </w:p>
    <w:p w:rsidR="00BD0B5B" w:rsidRDefault="00BD0B5B" w:rsidP="00BD0B5B">
      <w:pPr>
        <w:pStyle w:val="Heading1"/>
      </w:pPr>
      <w:r>
        <w:t>hover()</w:t>
      </w:r>
    </w:p>
    <w:p w:rsidR="00BD0B5B" w:rsidRDefault="00BD0B5B" w:rsidP="00BD0B5B">
      <w:r>
        <w:t>The hover() method takes two functions and is a combination of the mouseenter() and mouseleave() methods.</w:t>
      </w:r>
    </w:p>
    <w:p w:rsidR="00BD0B5B" w:rsidRDefault="00BD0B5B" w:rsidP="00BD0B5B">
      <w:r>
        <w:t>The first function is executed when the mouse enters the HTML element, and the second function is executed when the mouse leaves the HTML element:</w:t>
      </w:r>
    </w:p>
    <w:p w:rsidR="00BD0B5B" w:rsidRDefault="00BD0B5B" w:rsidP="00BD0B5B">
      <w:pPr>
        <w:pStyle w:val="Heading1"/>
      </w:pPr>
      <w:r>
        <w:t>Example:</w:t>
      </w:r>
    </w:p>
    <w:p w:rsidR="00BD0B5B" w:rsidRDefault="00BD0B5B" w:rsidP="00BD0B5B">
      <w:r>
        <w:t>&lt;!DOCTYPE html&gt;</w:t>
      </w:r>
    </w:p>
    <w:p w:rsidR="00BD0B5B" w:rsidRDefault="00BD0B5B" w:rsidP="00BD0B5B">
      <w:r>
        <w:t>&lt;html&gt;</w:t>
      </w:r>
    </w:p>
    <w:p w:rsidR="00BD0B5B" w:rsidRDefault="00BD0B5B" w:rsidP="00BD0B5B">
      <w:r>
        <w:t>&lt;head&gt;</w:t>
      </w:r>
    </w:p>
    <w:p w:rsidR="00BD0B5B" w:rsidRDefault="00BD0B5B" w:rsidP="00BD0B5B">
      <w:r>
        <w:t>&lt;script src="./Plugin.js"&gt;&lt;/script&gt;</w:t>
      </w:r>
    </w:p>
    <w:p w:rsidR="00BD0B5B" w:rsidRDefault="00BD0B5B" w:rsidP="00BD0B5B">
      <w:r>
        <w:t>&lt;script&gt;</w:t>
      </w:r>
    </w:p>
    <w:p w:rsidR="00BD0B5B" w:rsidRDefault="00BD0B5B" w:rsidP="00BD0B5B">
      <w:r>
        <w:t>$(document).ready(function(){</w:t>
      </w:r>
    </w:p>
    <w:p w:rsidR="00BD0B5B" w:rsidRDefault="00BD0B5B" w:rsidP="00BD0B5B">
      <w:r>
        <w:t xml:space="preserve">    $("#p1").hover(function(){</w:t>
      </w:r>
    </w:p>
    <w:p w:rsidR="00BD0B5B" w:rsidRDefault="00BD0B5B" w:rsidP="00BD0B5B">
      <w:r>
        <w:t xml:space="preserve">        alert("You entered p1!");</w:t>
      </w:r>
    </w:p>
    <w:p w:rsidR="00BD0B5B" w:rsidRDefault="00BD0B5B" w:rsidP="00BD0B5B">
      <w:r>
        <w:t xml:space="preserve">    },</w:t>
      </w:r>
    </w:p>
    <w:p w:rsidR="00BD0B5B" w:rsidRDefault="00BD0B5B" w:rsidP="00BD0B5B">
      <w:r>
        <w:t xml:space="preserve">    function(){</w:t>
      </w:r>
    </w:p>
    <w:p w:rsidR="00BD0B5B" w:rsidRDefault="00BD0B5B" w:rsidP="00BD0B5B">
      <w:r>
        <w:t xml:space="preserve">        alert("Bye! You now leave p1!");</w:t>
      </w:r>
    </w:p>
    <w:p w:rsidR="00BD0B5B" w:rsidRDefault="00BD0B5B" w:rsidP="00BD0B5B">
      <w:r>
        <w:t xml:space="preserve">    });</w:t>
      </w:r>
    </w:p>
    <w:p w:rsidR="00BD0B5B" w:rsidRDefault="00BD0B5B" w:rsidP="00BD0B5B">
      <w:r>
        <w:t>});</w:t>
      </w:r>
    </w:p>
    <w:p w:rsidR="00BD0B5B" w:rsidRDefault="00BD0B5B" w:rsidP="00BD0B5B">
      <w:r>
        <w:t>&lt;/script&gt;</w:t>
      </w:r>
    </w:p>
    <w:p w:rsidR="00BD0B5B" w:rsidRDefault="00BD0B5B" w:rsidP="00BD0B5B">
      <w:r>
        <w:t>&lt;/head&gt;</w:t>
      </w:r>
    </w:p>
    <w:p w:rsidR="00BD0B5B" w:rsidRDefault="00BD0B5B" w:rsidP="00BD0B5B">
      <w:r>
        <w:t>&lt;body&gt;</w:t>
      </w:r>
    </w:p>
    <w:p w:rsidR="00BD0B5B" w:rsidRDefault="00BD0B5B" w:rsidP="00BD0B5B">
      <w:r>
        <w:t>&lt;p id="p1"&gt;This is a paragraph.&lt;/p&gt;</w:t>
      </w:r>
    </w:p>
    <w:p w:rsidR="00BD0B5B" w:rsidRDefault="00BD0B5B" w:rsidP="00BD0B5B">
      <w:r>
        <w:lastRenderedPageBreak/>
        <w:t>&lt;/body&gt;</w:t>
      </w:r>
    </w:p>
    <w:p w:rsidR="00BD0B5B" w:rsidRDefault="00BD0B5B" w:rsidP="00BD0B5B">
      <w:r>
        <w:t>&lt;/html&gt;</w:t>
      </w:r>
    </w:p>
    <w:p w:rsidR="00A84F00" w:rsidRDefault="00A84F00" w:rsidP="00A84F00"/>
    <w:p w:rsidR="00BD0B5B" w:rsidRDefault="00BD0B5B" w:rsidP="00BD0B5B">
      <w:pPr>
        <w:pStyle w:val="Heading1"/>
      </w:pPr>
      <w:r>
        <w:t>focus()</w:t>
      </w:r>
    </w:p>
    <w:p w:rsidR="00BD0B5B" w:rsidRDefault="00BD0B5B" w:rsidP="00BD0B5B">
      <w:r>
        <w:t>The focus() method attaches an event handler function to an HTML form field.</w:t>
      </w:r>
    </w:p>
    <w:p w:rsidR="00BD0B5B" w:rsidRDefault="00BD0B5B" w:rsidP="00BD0B5B">
      <w:r>
        <w:t>The function is executed when the form field gets focus:</w:t>
      </w:r>
    </w:p>
    <w:p w:rsidR="00A84F00" w:rsidRDefault="00BD0B5B" w:rsidP="00BD0B5B">
      <w:pPr>
        <w:pStyle w:val="Heading1"/>
      </w:pPr>
      <w:r>
        <w:t>Example:</w:t>
      </w:r>
    </w:p>
    <w:p w:rsidR="00BD0B5B" w:rsidRDefault="00BD0B5B" w:rsidP="00BD0B5B">
      <w:r>
        <w:t>&lt;!DOCTYPE html&gt;</w:t>
      </w:r>
    </w:p>
    <w:p w:rsidR="00BD0B5B" w:rsidRDefault="00BD0B5B" w:rsidP="00BD0B5B">
      <w:r>
        <w:t>&lt;html&gt;</w:t>
      </w:r>
    </w:p>
    <w:p w:rsidR="00BD0B5B" w:rsidRDefault="00BD0B5B" w:rsidP="00BD0B5B">
      <w:r>
        <w:t>&lt;head&gt;</w:t>
      </w:r>
    </w:p>
    <w:p w:rsidR="00BD0B5B" w:rsidRDefault="00BD0B5B" w:rsidP="00BD0B5B">
      <w:r>
        <w:t>&lt;script src="./Plugin.js"&gt;&lt;/script&gt;</w:t>
      </w:r>
    </w:p>
    <w:p w:rsidR="00BD0B5B" w:rsidRDefault="00BD0B5B" w:rsidP="00BD0B5B">
      <w:r>
        <w:t>&lt;script&gt;</w:t>
      </w:r>
    </w:p>
    <w:p w:rsidR="00BD0B5B" w:rsidRDefault="00BD0B5B" w:rsidP="00BD0B5B">
      <w:r>
        <w:t>$(document).ready(function(){</w:t>
      </w:r>
    </w:p>
    <w:p w:rsidR="00BD0B5B" w:rsidRDefault="00BD0B5B" w:rsidP="00BD0B5B">
      <w:r>
        <w:t xml:space="preserve">    $("input").focus(function(){</w:t>
      </w:r>
    </w:p>
    <w:p w:rsidR="00BD0B5B" w:rsidRDefault="00BD0B5B" w:rsidP="00BD0B5B">
      <w:r>
        <w:t xml:space="preserve">        $(this).css("background-color", "#cccccc");</w:t>
      </w:r>
    </w:p>
    <w:p w:rsidR="00BD0B5B" w:rsidRDefault="00BD0B5B" w:rsidP="00BD0B5B">
      <w:r>
        <w:t xml:space="preserve">    });</w:t>
      </w:r>
    </w:p>
    <w:p w:rsidR="00BD0B5B" w:rsidRDefault="00BD0B5B" w:rsidP="00BD0B5B">
      <w:r>
        <w:t xml:space="preserve">    $("input").blur(function(){</w:t>
      </w:r>
    </w:p>
    <w:p w:rsidR="00BD0B5B" w:rsidRDefault="00BD0B5B" w:rsidP="00BD0B5B">
      <w:r>
        <w:t xml:space="preserve">        $(this).css("background-color", "#ffffff");</w:t>
      </w:r>
    </w:p>
    <w:p w:rsidR="00BD0B5B" w:rsidRDefault="00BD0B5B" w:rsidP="00BD0B5B">
      <w:r>
        <w:t xml:space="preserve">    });</w:t>
      </w:r>
    </w:p>
    <w:p w:rsidR="00BD0B5B" w:rsidRDefault="00BD0B5B" w:rsidP="00BD0B5B">
      <w:r>
        <w:t>});</w:t>
      </w:r>
    </w:p>
    <w:p w:rsidR="00BD0B5B" w:rsidRDefault="00BD0B5B" w:rsidP="00BD0B5B">
      <w:r>
        <w:t>&lt;/script&gt;</w:t>
      </w:r>
    </w:p>
    <w:p w:rsidR="00BD0B5B" w:rsidRDefault="00BD0B5B" w:rsidP="00BD0B5B">
      <w:r>
        <w:t>&lt;/head&gt;</w:t>
      </w:r>
    </w:p>
    <w:p w:rsidR="00BD0B5B" w:rsidRDefault="00BD0B5B" w:rsidP="00BD0B5B">
      <w:r>
        <w:t>&lt;body&gt;</w:t>
      </w:r>
    </w:p>
    <w:p w:rsidR="00BD0B5B" w:rsidRDefault="00BD0B5B" w:rsidP="00BD0B5B"/>
    <w:p w:rsidR="00BD0B5B" w:rsidRDefault="00BD0B5B" w:rsidP="00BD0B5B">
      <w:r>
        <w:t>Name: &lt;input type="text" name="fullname"&gt;&lt;br&gt;</w:t>
      </w:r>
    </w:p>
    <w:p w:rsidR="00BD0B5B" w:rsidRDefault="00BD0B5B" w:rsidP="00BD0B5B">
      <w:r>
        <w:t>Email: &lt;input type="text" name="email"&gt;</w:t>
      </w:r>
    </w:p>
    <w:p w:rsidR="00BD0B5B" w:rsidRDefault="00BD0B5B" w:rsidP="00BD0B5B"/>
    <w:p w:rsidR="00BD0B5B" w:rsidRDefault="00BD0B5B" w:rsidP="00BD0B5B">
      <w:r>
        <w:t>&lt;/body&gt;</w:t>
      </w:r>
    </w:p>
    <w:p w:rsidR="00BD0B5B" w:rsidRDefault="00BD0B5B" w:rsidP="00BD0B5B">
      <w:r>
        <w:t>&lt;/html&gt;</w:t>
      </w:r>
    </w:p>
    <w:p w:rsidR="0036773A" w:rsidRDefault="0036773A" w:rsidP="0036773A">
      <w:pPr>
        <w:pStyle w:val="Heading1"/>
      </w:pPr>
      <w:r>
        <w:t>blur()</w:t>
      </w:r>
    </w:p>
    <w:p w:rsidR="0036773A" w:rsidRDefault="0036773A" w:rsidP="0036773A">
      <w:r>
        <w:t>The blur() method attaches an event handler function to an HTML form field.</w:t>
      </w:r>
    </w:p>
    <w:p w:rsidR="0036773A" w:rsidRDefault="0036773A" w:rsidP="0036773A">
      <w:r>
        <w:t>The function is executed when the form field loses focus:</w:t>
      </w:r>
    </w:p>
    <w:p w:rsidR="00A84F00" w:rsidRDefault="0036773A" w:rsidP="0036773A">
      <w:pPr>
        <w:pStyle w:val="Heading1"/>
      </w:pPr>
      <w:r>
        <w:t>Example:</w:t>
      </w:r>
    </w:p>
    <w:p w:rsidR="0036773A" w:rsidRDefault="0036773A" w:rsidP="0036773A">
      <w:r>
        <w:t>&lt;!DOCTYPE html&gt;</w:t>
      </w:r>
    </w:p>
    <w:p w:rsidR="0036773A" w:rsidRDefault="0036773A" w:rsidP="0036773A">
      <w:r>
        <w:t>&lt;html&gt;</w:t>
      </w:r>
    </w:p>
    <w:p w:rsidR="0036773A" w:rsidRDefault="0036773A" w:rsidP="0036773A">
      <w:r>
        <w:t>&lt;head&gt;</w:t>
      </w:r>
    </w:p>
    <w:p w:rsidR="0036773A" w:rsidRDefault="0036773A" w:rsidP="0036773A">
      <w:r>
        <w:t>&lt;script src="./Plugin.js"&gt;&lt;/script&gt;</w:t>
      </w:r>
    </w:p>
    <w:p w:rsidR="0036773A" w:rsidRDefault="0036773A" w:rsidP="0036773A">
      <w:r>
        <w:t>&lt;script&gt;</w:t>
      </w:r>
    </w:p>
    <w:p w:rsidR="0036773A" w:rsidRDefault="0036773A" w:rsidP="0036773A">
      <w:r>
        <w:t>$(document).ready(function(){</w:t>
      </w:r>
    </w:p>
    <w:p w:rsidR="0036773A" w:rsidRDefault="0036773A" w:rsidP="0036773A">
      <w:r>
        <w:t xml:space="preserve">    $("input").focus(function(){</w:t>
      </w:r>
    </w:p>
    <w:p w:rsidR="0036773A" w:rsidRDefault="0036773A" w:rsidP="0036773A">
      <w:r>
        <w:t xml:space="preserve">        $(this).css("background-color", "#cccccc");</w:t>
      </w:r>
    </w:p>
    <w:p w:rsidR="0036773A" w:rsidRDefault="0036773A" w:rsidP="0036773A">
      <w:r>
        <w:t xml:space="preserve">    });</w:t>
      </w:r>
    </w:p>
    <w:p w:rsidR="0036773A" w:rsidRDefault="0036773A" w:rsidP="0036773A">
      <w:r>
        <w:t xml:space="preserve">    $("input").blur(function(){</w:t>
      </w:r>
    </w:p>
    <w:p w:rsidR="0036773A" w:rsidRDefault="0036773A" w:rsidP="0036773A">
      <w:r>
        <w:t xml:space="preserve">        $(this).css("background-color", "#ffffff");</w:t>
      </w:r>
    </w:p>
    <w:p w:rsidR="0036773A" w:rsidRDefault="0036773A" w:rsidP="0036773A">
      <w:r>
        <w:t xml:space="preserve">    });</w:t>
      </w:r>
    </w:p>
    <w:p w:rsidR="0036773A" w:rsidRDefault="0036773A" w:rsidP="0036773A">
      <w:r>
        <w:t>});</w:t>
      </w:r>
    </w:p>
    <w:p w:rsidR="0036773A" w:rsidRDefault="0036773A" w:rsidP="0036773A">
      <w:r>
        <w:t>&lt;/script&gt;</w:t>
      </w:r>
    </w:p>
    <w:p w:rsidR="0036773A" w:rsidRDefault="0036773A" w:rsidP="0036773A">
      <w:r>
        <w:t>&lt;/head&gt;</w:t>
      </w:r>
    </w:p>
    <w:p w:rsidR="0036773A" w:rsidRDefault="0036773A" w:rsidP="0036773A">
      <w:r>
        <w:t>&lt;body&gt;</w:t>
      </w:r>
    </w:p>
    <w:p w:rsidR="0036773A" w:rsidRDefault="0036773A" w:rsidP="0036773A"/>
    <w:p w:rsidR="0036773A" w:rsidRDefault="0036773A" w:rsidP="0036773A">
      <w:r>
        <w:t>Name: &lt;input type="text" name="fullname"&gt;&lt;br&gt;</w:t>
      </w:r>
    </w:p>
    <w:p w:rsidR="0036773A" w:rsidRDefault="0036773A" w:rsidP="0036773A">
      <w:r>
        <w:t>Email: &lt;input type="text" name="email"&gt;</w:t>
      </w:r>
    </w:p>
    <w:p w:rsidR="0036773A" w:rsidRDefault="0036773A" w:rsidP="0036773A"/>
    <w:p w:rsidR="0036773A" w:rsidRDefault="0036773A" w:rsidP="0036773A">
      <w:r>
        <w:t>&lt;/body&gt;</w:t>
      </w:r>
    </w:p>
    <w:p w:rsidR="0036773A" w:rsidRDefault="0036773A" w:rsidP="0036773A">
      <w:r>
        <w:t>&lt;/html&gt;</w:t>
      </w:r>
    </w:p>
    <w:p w:rsidR="0036773A" w:rsidRDefault="0036773A" w:rsidP="0036773A"/>
    <w:p w:rsidR="0036773A" w:rsidRDefault="0036773A" w:rsidP="0036773A">
      <w:pPr>
        <w:pStyle w:val="Heading1"/>
      </w:pPr>
      <w:r>
        <w:t>The on() Method</w:t>
      </w:r>
    </w:p>
    <w:p w:rsidR="0036773A" w:rsidRDefault="0036773A" w:rsidP="0036773A">
      <w:r>
        <w:t>The on() method attaches one or more event handlers for the selected elements.</w:t>
      </w:r>
    </w:p>
    <w:p w:rsidR="0036773A" w:rsidRDefault="0036773A" w:rsidP="0036773A">
      <w:r>
        <w:t>Attach a click event to a &lt;p&gt; element:</w:t>
      </w:r>
    </w:p>
    <w:p w:rsidR="00A84F00" w:rsidRDefault="0036773A" w:rsidP="0036773A">
      <w:pPr>
        <w:pStyle w:val="Heading1"/>
      </w:pPr>
      <w:r>
        <w:t>Example:</w:t>
      </w:r>
    </w:p>
    <w:p w:rsidR="0036773A" w:rsidRDefault="0036773A" w:rsidP="0036773A">
      <w:r>
        <w:t>&lt;!DOCTYPE html&gt;</w:t>
      </w:r>
    </w:p>
    <w:p w:rsidR="0036773A" w:rsidRDefault="0036773A" w:rsidP="0036773A">
      <w:r>
        <w:t>&lt;html&gt;</w:t>
      </w:r>
    </w:p>
    <w:p w:rsidR="0036773A" w:rsidRDefault="0036773A" w:rsidP="0036773A">
      <w:r>
        <w:t>&lt;head&gt;</w:t>
      </w:r>
    </w:p>
    <w:p w:rsidR="0036773A" w:rsidRDefault="0036773A" w:rsidP="0036773A">
      <w:r>
        <w:t>&lt;script src="./Plugin.js"&gt;&lt;/script&gt;</w:t>
      </w:r>
    </w:p>
    <w:p w:rsidR="0036773A" w:rsidRDefault="0036773A" w:rsidP="0036773A">
      <w:r>
        <w:t>&lt;script&gt;</w:t>
      </w:r>
    </w:p>
    <w:p w:rsidR="0036773A" w:rsidRDefault="0036773A" w:rsidP="0036773A">
      <w:r>
        <w:t>$(document).ready(function(){</w:t>
      </w:r>
    </w:p>
    <w:p w:rsidR="0036773A" w:rsidRDefault="0036773A" w:rsidP="0036773A">
      <w:r>
        <w:t xml:space="preserve">    $("p").on("click", function(){</w:t>
      </w:r>
    </w:p>
    <w:p w:rsidR="0036773A" w:rsidRDefault="0036773A" w:rsidP="0036773A">
      <w:r>
        <w:t xml:space="preserve">        $(this).hide();</w:t>
      </w:r>
    </w:p>
    <w:p w:rsidR="0036773A" w:rsidRDefault="0036773A" w:rsidP="0036773A">
      <w:r>
        <w:t xml:space="preserve">    });</w:t>
      </w:r>
    </w:p>
    <w:p w:rsidR="0036773A" w:rsidRDefault="0036773A" w:rsidP="0036773A">
      <w:r>
        <w:t>});</w:t>
      </w:r>
    </w:p>
    <w:p w:rsidR="0036773A" w:rsidRDefault="0036773A" w:rsidP="0036773A">
      <w:r>
        <w:t>&lt;/script&gt;</w:t>
      </w:r>
    </w:p>
    <w:p w:rsidR="0036773A" w:rsidRDefault="0036773A" w:rsidP="0036773A">
      <w:r>
        <w:t>&lt;/head&gt;</w:t>
      </w:r>
    </w:p>
    <w:p w:rsidR="0036773A" w:rsidRDefault="0036773A" w:rsidP="0036773A">
      <w:r>
        <w:t>&lt;body&gt;</w:t>
      </w:r>
    </w:p>
    <w:p w:rsidR="0036773A" w:rsidRDefault="0036773A" w:rsidP="0036773A"/>
    <w:p w:rsidR="0036773A" w:rsidRDefault="0036773A" w:rsidP="0036773A">
      <w:r>
        <w:t>&lt;p&gt;If you click on me, I will disappear.&lt;/p&gt;</w:t>
      </w:r>
    </w:p>
    <w:p w:rsidR="0036773A" w:rsidRDefault="0036773A" w:rsidP="0036773A">
      <w:r>
        <w:t>&lt;p&gt;Click me away!&lt;/p&gt;</w:t>
      </w:r>
    </w:p>
    <w:p w:rsidR="0036773A" w:rsidRDefault="0036773A" w:rsidP="0036773A">
      <w:r>
        <w:t>&lt;p&gt;Click me too!&lt;/p&gt;</w:t>
      </w:r>
    </w:p>
    <w:p w:rsidR="0036773A" w:rsidRDefault="0036773A" w:rsidP="0036773A"/>
    <w:p w:rsidR="0036773A" w:rsidRDefault="0036773A" w:rsidP="0036773A">
      <w:r>
        <w:lastRenderedPageBreak/>
        <w:t>&lt;/body&gt;</w:t>
      </w:r>
    </w:p>
    <w:p w:rsidR="0036773A" w:rsidRDefault="0036773A" w:rsidP="0036773A">
      <w:r>
        <w:t>&lt;/html&gt;</w:t>
      </w:r>
    </w:p>
    <w:p w:rsidR="0036773A" w:rsidRDefault="0036773A" w:rsidP="0036773A">
      <w:pPr>
        <w:pStyle w:val="Heading1"/>
      </w:pPr>
      <w:r>
        <w:t>Exmple:</w:t>
      </w:r>
    </w:p>
    <w:p w:rsidR="0036773A" w:rsidRDefault="0036773A" w:rsidP="0036773A">
      <w:r>
        <w:t>Attach multiple event handlers to a &lt;p&gt; element:</w:t>
      </w:r>
    </w:p>
    <w:p w:rsidR="0036773A" w:rsidRDefault="0036773A" w:rsidP="0036773A">
      <w:pPr>
        <w:pStyle w:val="Heading1"/>
      </w:pPr>
      <w:r>
        <w:t>Example:</w:t>
      </w:r>
    </w:p>
    <w:p w:rsidR="0036773A" w:rsidRDefault="0036773A" w:rsidP="0036773A">
      <w:r>
        <w:t>&lt;!DOCTYPE html&gt;</w:t>
      </w:r>
    </w:p>
    <w:p w:rsidR="0036773A" w:rsidRDefault="0036773A" w:rsidP="0036773A">
      <w:r>
        <w:t>&lt;html&gt;</w:t>
      </w:r>
    </w:p>
    <w:p w:rsidR="0036773A" w:rsidRDefault="0036773A" w:rsidP="0036773A">
      <w:r>
        <w:t>&lt;head&gt;</w:t>
      </w:r>
    </w:p>
    <w:p w:rsidR="0036773A" w:rsidRDefault="0036773A" w:rsidP="0036773A">
      <w:r>
        <w:t>&lt;script src="./Plugin.js"&gt;&lt;/script&gt;</w:t>
      </w:r>
    </w:p>
    <w:p w:rsidR="0036773A" w:rsidRDefault="0036773A" w:rsidP="0036773A">
      <w:r>
        <w:t>&lt;script&gt;</w:t>
      </w:r>
    </w:p>
    <w:p w:rsidR="0036773A" w:rsidRDefault="0036773A" w:rsidP="0036773A">
      <w:r>
        <w:t>$(document).ready(function(){</w:t>
      </w:r>
    </w:p>
    <w:p w:rsidR="0036773A" w:rsidRDefault="0036773A" w:rsidP="0036773A">
      <w:r>
        <w:t xml:space="preserve">    $("p").on({</w:t>
      </w:r>
    </w:p>
    <w:p w:rsidR="0036773A" w:rsidRDefault="0036773A" w:rsidP="0036773A">
      <w:r>
        <w:t xml:space="preserve">        mouseenter: function(){</w:t>
      </w:r>
    </w:p>
    <w:p w:rsidR="0036773A" w:rsidRDefault="0036773A" w:rsidP="0036773A">
      <w:r>
        <w:t xml:space="preserve">            $(this).css("background-color", "lightgray");</w:t>
      </w:r>
    </w:p>
    <w:p w:rsidR="0036773A" w:rsidRDefault="0036773A" w:rsidP="0036773A">
      <w:r>
        <w:t xml:space="preserve">        },</w:t>
      </w:r>
    </w:p>
    <w:p w:rsidR="0036773A" w:rsidRDefault="0036773A" w:rsidP="0036773A">
      <w:r>
        <w:t xml:space="preserve">        mouseleave: function(){</w:t>
      </w:r>
    </w:p>
    <w:p w:rsidR="0036773A" w:rsidRDefault="0036773A" w:rsidP="0036773A">
      <w:r>
        <w:t xml:space="preserve">            $(this).css("background-color", "lightblue");</w:t>
      </w:r>
    </w:p>
    <w:p w:rsidR="0036773A" w:rsidRDefault="0036773A" w:rsidP="0036773A">
      <w:r>
        <w:t xml:space="preserve">        },</w:t>
      </w:r>
    </w:p>
    <w:p w:rsidR="0036773A" w:rsidRDefault="0036773A" w:rsidP="0036773A">
      <w:r>
        <w:t xml:space="preserve">        click: function(){</w:t>
      </w:r>
    </w:p>
    <w:p w:rsidR="0036773A" w:rsidRDefault="0036773A" w:rsidP="0036773A">
      <w:r>
        <w:t xml:space="preserve">            $(this).css("background-color", "yellow");</w:t>
      </w:r>
    </w:p>
    <w:p w:rsidR="0036773A" w:rsidRDefault="0036773A" w:rsidP="0036773A">
      <w:r>
        <w:t xml:space="preserve">        }</w:t>
      </w:r>
    </w:p>
    <w:p w:rsidR="0036773A" w:rsidRDefault="0036773A" w:rsidP="0036773A">
      <w:r>
        <w:t xml:space="preserve">    });</w:t>
      </w:r>
    </w:p>
    <w:p w:rsidR="0036773A" w:rsidRDefault="0036773A" w:rsidP="0036773A">
      <w:r>
        <w:t>});</w:t>
      </w:r>
    </w:p>
    <w:p w:rsidR="0036773A" w:rsidRDefault="0036773A" w:rsidP="0036773A">
      <w:r>
        <w:t>&lt;/script&gt;</w:t>
      </w:r>
    </w:p>
    <w:p w:rsidR="0036773A" w:rsidRDefault="0036773A" w:rsidP="0036773A">
      <w:r>
        <w:t>&lt;/head&gt;</w:t>
      </w:r>
    </w:p>
    <w:p w:rsidR="0036773A" w:rsidRDefault="0036773A" w:rsidP="0036773A">
      <w:r>
        <w:t>&lt;body&gt;</w:t>
      </w:r>
    </w:p>
    <w:p w:rsidR="0036773A" w:rsidRDefault="0036773A" w:rsidP="0036773A">
      <w:r>
        <w:lastRenderedPageBreak/>
        <w:t>&lt;p&gt;Click or move the mouse pointer over this paragraph.&lt;/p&gt;</w:t>
      </w:r>
    </w:p>
    <w:p w:rsidR="0036773A" w:rsidRDefault="0036773A" w:rsidP="0036773A">
      <w:r>
        <w:t>&lt;/body&gt;</w:t>
      </w:r>
    </w:p>
    <w:p w:rsidR="0036773A" w:rsidRDefault="0036773A" w:rsidP="0036773A">
      <w:r>
        <w:t>&lt;/html&gt;</w:t>
      </w:r>
    </w:p>
    <w:p w:rsidR="0036773A" w:rsidRDefault="0036773A" w:rsidP="0036773A"/>
    <w:p w:rsidR="00E7672D" w:rsidRDefault="00E7672D" w:rsidP="00E7672D">
      <w:pPr>
        <w:pStyle w:val="Heading1"/>
      </w:pPr>
      <w:r>
        <w:t>jQuery Effects - Hide and Show</w:t>
      </w:r>
    </w:p>
    <w:p w:rsidR="00E7672D" w:rsidRDefault="00E7672D" w:rsidP="00E7672D">
      <w:r>
        <w:t>Hide, Show, Toggle, Slide, Fade, and Animate. WOW!</w:t>
      </w:r>
    </w:p>
    <w:p w:rsidR="00E7672D" w:rsidRDefault="00E7672D" w:rsidP="00E7672D">
      <w:pPr>
        <w:pStyle w:val="Heading1"/>
      </w:pPr>
      <w:r>
        <w:t>Click to show/hide panel</w:t>
      </w:r>
    </w:p>
    <w:p w:rsidR="00E7672D" w:rsidRDefault="00E7672D" w:rsidP="00E7672D">
      <w:r>
        <w:t>Examples</w:t>
      </w:r>
    </w:p>
    <w:p w:rsidR="00E7672D" w:rsidRDefault="00E7672D" w:rsidP="00E7672D">
      <w:pPr>
        <w:pStyle w:val="Heading1"/>
      </w:pPr>
      <w:r>
        <w:t>jQuery hide()</w:t>
      </w:r>
    </w:p>
    <w:p w:rsidR="00E7672D" w:rsidRDefault="00E7672D" w:rsidP="00E7672D">
      <w:r>
        <w:t>Demonstrates a simple jQuery hide() method.</w:t>
      </w:r>
    </w:p>
    <w:p w:rsidR="00E7672D" w:rsidRDefault="00E7672D" w:rsidP="00E7672D"/>
    <w:p w:rsidR="00E7672D" w:rsidRDefault="00E7672D" w:rsidP="00E7672D">
      <w:pPr>
        <w:pStyle w:val="Heading1"/>
      </w:pPr>
      <w:r>
        <w:t>jQuery hide()</w:t>
      </w:r>
    </w:p>
    <w:p w:rsidR="00E7672D" w:rsidRDefault="00E7672D" w:rsidP="00E7672D">
      <w:r>
        <w:t>Another hide() demonstration. How to hide parts of text.</w:t>
      </w:r>
    </w:p>
    <w:p w:rsidR="00E7672D" w:rsidRDefault="00E7672D" w:rsidP="00E7672D"/>
    <w:p w:rsidR="00E7672D" w:rsidRDefault="00E7672D" w:rsidP="00E7672D">
      <w:pPr>
        <w:pStyle w:val="Heading1"/>
      </w:pPr>
      <w:r>
        <w:t>jQuery hide() and show()</w:t>
      </w:r>
    </w:p>
    <w:p w:rsidR="00E7672D" w:rsidRDefault="00E7672D" w:rsidP="00E7672D">
      <w:r>
        <w:t>With jQuery, you can hide and show HTML elements with the hide() and show() methods:</w:t>
      </w:r>
    </w:p>
    <w:p w:rsidR="00BC2722" w:rsidRDefault="00E7672D" w:rsidP="00E7672D">
      <w:pPr>
        <w:pStyle w:val="Heading1"/>
      </w:pPr>
      <w:r>
        <w:t>Example:</w:t>
      </w:r>
    </w:p>
    <w:p w:rsidR="00E7672D" w:rsidRDefault="00E7672D" w:rsidP="00E7672D">
      <w:r>
        <w:t>&lt;!DOCTYPE html&gt;</w:t>
      </w:r>
    </w:p>
    <w:p w:rsidR="00E7672D" w:rsidRDefault="00E7672D" w:rsidP="00E7672D">
      <w:r>
        <w:t>&lt;html&gt;</w:t>
      </w:r>
    </w:p>
    <w:p w:rsidR="00E7672D" w:rsidRDefault="00E7672D" w:rsidP="00E7672D">
      <w:r>
        <w:t>&lt;head&gt;</w:t>
      </w:r>
    </w:p>
    <w:p w:rsidR="00E7672D" w:rsidRDefault="00E7672D" w:rsidP="00E7672D">
      <w:r>
        <w:t>&lt;script src="Plugin.js"&gt;&lt;/script&gt;</w:t>
      </w:r>
    </w:p>
    <w:p w:rsidR="00E7672D" w:rsidRDefault="00E7672D" w:rsidP="00E7672D">
      <w:r>
        <w:t>&lt;script&gt;</w:t>
      </w:r>
    </w:p>
    <w:p w:rsidR="00E7672D" w:rsidRDefault="00E7672D" w:rsidP="00E7672D">
      <w:r>
        <w:t>$(document).ready(function(){</w:t>
      </w:r>
    </w:p>
    <w:p w:rsidR="00E7672D" w:rsidRDefault="00E7672D" w:rsidP="00E7672D">
      <w:r>
        <w:lastRenderedPageBreak/>
        <w:t xml:space="preserve">    $("#hide").click(function(){</w:t>
      </w:r>
    </w:p>
    <w:p w:rsidR="00E7672D" w:rsidRDefault="00E7672D" w:rsidP="00E7672D">
      <w:r>
        <w:t xml:space="preserve">        $("p").hide();</w:t>
      </w:r>
    </w:p>
    <w:p w:rsidR="00E7672D" w:rsidRDefault="00E7672D" w:rsidP="00E7672D">
      <w:r>
        <w:t xml:space="preserve">    });</w:t>
      </w:r>
    </w:p>
    <w:p w:rsidR="00E7672D" w:rsidRDefault="00E7672D" w:rsidP="00E7672D">
      <w:r>
        <w:t xml:space="preserve">    $("#show").click(function(){</w:t>
      </w:r>
    </w:p>
    <w:p w:rsidR="00E7672D" w:rsidRDefault="00E7672D" w:rsidP="00E7672D">
      <w:r>
        <w:t xml:space="preserve">        $("p").show();</w:t>
      </w:r>
    </w:p>
    <w:p w:rsidR="00E7672D" w:rsidRDefault="00E7672D" w:rsidP="00E7672D">
      <w:r>
        <w:t xml:space="preserve">    });</w:t>
      </w:r>
    </w:p>
    <w:p w:rsidR="00E7672D" w:rsidRDefault="00E7672D" w:rsidP="00E7672D">
      <w:r>
        <w:t>});</w:t>
      </w:r>
    </w:p>
    <w:p w:rsidR="00E7672D" w:rsidRDefault="00E7672D" w:rsidP="00E7672D">
      <w:r>
        <w:t>&lt;/script&gt;</w:t>
      </w:r>
    </w:p>
    <w:p w:rsidR="00E7672D" w:rsidRDefault="00E7672D" w:rsidP="00E7672D">
      <w:r>
        <w:t>&lt;/head&gt;</w:t>
      </w:r>
    </w:p>
    <w:p w:rsidR="00E7672D" w:rsidRDefault="00E7672D" w:rsidP="00E7672D">
      <w:r>
        <w:t>&lt;body&gt;</w:t>
      </w:r>
    </w:p>
    <w:p w:rsidR="00E7672D" w:rsidRDefault="00E7672D" w:rsidP="00E7672D">
      <w:r>
        <w:t>&lt;p&gt;If you click on the "Hide" button, I will disappear.&lt;/p&gt;</w:t>
      </w:r>
    </w:p>
    <w:p w:rsidR="00E7672D" w:rsidRDefault="00E7672D" w:rsidP="00E7672D">
      <w:r>
        <w:t>&lt;button id="hide"&gt;Hide&lt;/button&gt;</w:t>
      </w:r>
    </w:p>
    <w:p w:rsidR="00E7672D" w:rsidRDefault="00E7672D" w:rsidP="00E7672D">
      <w:r>
        <w:t>&lt;button id="show"&gt;Show&lt;/button&gt;</w:t>
      </w:r>
    </w:p>
    <w:p w:rsidR="00E7672D" w:rsidRDefault="00E7672D" w:rsidP="00E7672D">
      <w:r>
        <w:t>&lt;/body&gt;</w:t>
      </w:r>
    </w:p>
    <w:p w:rsidR="00E7672D" w:rsidRDefault="00E7672D" w:rsidP="00E7672D">
      <w:r>
        <w:t>&lt;/html&gt;</w:t>
      </w:r>
    </w:p>
    <w:p w:rsidR="00E7672D" w:rsidRDefault="00E7672D" w:rsidP="00E7672D">
      <w:pPr>
        <w:pStyle w:val="Heading1"/>
      </w:pPr>
      <w:r>
        <w:t>Syntax:</w:t>
      </w:r>
    </w:p>
    <w:p w:rsidR="00E7672D" w:rsidRDefault="00E7672D" w:rsidP="00E7672D">
      <w:r>
        <w:t>$(selector).hide(speed,callback);</w:t>
      </w:r>
    </w:p>
    <w:p w:rsidR="00E7672D" w:rsidRDefault="00E7672D" w:rsidP="00E7672D">
      <w:r>
        <w:t>$(selector).show(speed,callback);</w:t>
      </w:r>
    </w:p>
    <w:p w:rsidR="00E7672D" w:rsidRDefault="00E7672D" w:rsidP="00E7672D">
      <w:r>
        <w:t>The optional speed parameter specifies the speed of the hiding/showing, and can take the following values: "slow", "fast", or milliseconds.</w:t>
      </w:r>
    </w:p>
    <w:p w:rsidR="00E7672D" w:rsidRDefault="00E7672D" w:rsidP="00E7672D">
      <w:r>
        <w:t>The optional callback parameter is a function to be executed after the hide() or show() method completes (you will learn more about callback functions in a later chapter).</w:t>
      </w:r>
    </w:p>
    <w:p w:rsidR="00E7672D" w:rsidRDefault="00E7672D" w:rsidP="00E7672D">
      <w:r>
        <w:t>The following example demonstrates the speed parameter with hide():</w:t>
      </w:r>
    </w:p>
    <w:p w:rsidR="00E7672D" w:rsidRDefault="00E7672D" w:rsidP="00E7672D">
      <w:pPr>
        <w:pStyle w:val="Heading1"/>
      </w:pPr>
      <w:r>
        <w:t>Example:</w:t>
      </w:r>
    </w:p>
    <w:p w:rsidR="00232530" w:rsidRPr="00232530" w:rsidRDefault="00232530" w:rsidP="00232530">
      <w:pPr>
        <w:rPr>
          <w:rStyle w:val="SubtleEmphasis"/>
          <w:i w:val="0"/>
          <w:iCs w:val="0"/>
          <w:color w:val="auto"/>
        </w:rPr>
      </w:pPr>
      <w:r w:rsidRPr="00232530">
        <w:rPr>
          <w:rStyle w:val="SubtleEmphasis"/>
          <w:i w:val="0"/>
          <w:iCs w:val="0"/>
          <w:color w:val="auto"/>
        </w:rPr>
        <w:t>&lt;!DOCTYPE html&gt;</w:t>
      </w:r>
    </w:p>
    <w:p w:rsidR="00232530" w:rsidRPr="00232530" w:rsidRDefault="00232530" w:rsidP="00232530">
      <w:pPr>
        <w:rPr>
          <w:rStyle w:val="SubtleEmphasis"/>
          <w:i w:val="0"/>
          <w:iCs w:val="0"/>
          <w:color w:val="auto"/>
        </w:rPr>
      </w:pPr>
      <w:r w:rsidRPr="00232530">
        <w:rPr>
          <w:rStyle w:val="SubtleEmphasis"/>
          <w:i w:val="0"/>
          <w:iCs w:val="0"/>
          <w:color w:val="auto"/>
        </w:rPr>
        <w:t>&lt;html&gt;</w:t>
      </w:r>
    </w:p>
    <w:p w:rsidR="00232530" w:rsidRPr="00232530" w:rsidRDefault="00232530" w:rsidP="00232530">
      <w:pPr>
        <w:rPr>
          <w:rStyle w:val="SubtleEmphasis"/>
          <w:i w:val="0"/>
          <w:iCs w:val="0"/>
          <w:color w:val="auto"/>
        </w:rPr>
      </w:pPr>
      <w:r w:rsidRPr="00232530">
        <w:rPr>
          <w:rStyle w:val="SubtleEmphasis"/>
          <w:i w:val="0"/>
          <w:iCs w:val="0"/>
          <w:color w:val="auto"/>
        </w:rPr>
        <w:t>&lt;head&gt;</w:t>
      </w:r>
    </w:p>
    <w:p w:rsidR="00232530" w:rsidRPr="00232530" w:rsidRDefault="00232530" w:rsidP="00232530">
      <w:pPr>
        <w:rPr>
          <w:rStyle w:val="SubtleEmphasis"/>
          <w:i w:val="0"/>
          <w:iCs w:val="0"/>
          <w:color w:val="auto"/>
        </w:rPr>
      </w:pPr>
      <w:r w:rsidRPr="00232530">
        <w:rPr>
          <w:rStyle w:val="SubtleEmphasis"/>
          <w:i w:val="0"/>
          <w:iCs w:val="0"/>
          <w:color w:val="auto"/>
        </w:rPr>
        <w:lastRenderedPageBreak/>
        <w:t>&lt;script src="Plugin.js"&gt;&lt;/script&gt;</w:t>
      </w:r>
    </w:p>
    <w:p w:rsidR="00232530" w:rsidRPr="00232530" w:rsidRDefault="00232530" w:rsidP="00232530">
      <w:pPr>
        <w:rPr>
          <w:rStyle w:val="SubtleEmphasis"/>
          <w:i w:val="0"/>
          <w:iCs w:val="0"/>
          <w:color w:val="auto"/>
        </w:rPr>
      </w:pPr>
      <w:r w:rsidRPr="00232530">
        <w:rPr>
          <w:rStyle w:val="SubtleEmphasis"/>
          <w:i w:val="0"/>
          <w:iCs w:val="0"/>
          <w:color w:val="auto"/>
        </w:rPr>
        <w:t>&lt;script&gt;</w:t>
      </w:r>
    </w:p>
    <w:p w:rsidR="00232530" w:rsidRPr="00232530" w:rsidRDefault="00232530" w:rsidP="00232530">
      <w:pPr>
        <w:rPr>
          <w:rStyle w:val="SubtleEmphasis"/>
          <w:i w:val="0"/>
          <w:iCs w:val="0"/>
          <w:color w:val="auto"/>
        </w:rPr>
      </w:pPr>
      <w:r w:rsidRPr="00232530">
        <w:rPr>
          <w:rStyle w:val="SubtleEmphasis"/>
          <w:i w:val="0"/>
          <w:iCs w:val="0"/>
          <w:color w:val="auto"/>
        </w:rPr>
        <w:t>$(document).ready(function(){</w:t>
      </w:r>
    </w:p>
    <w:p w:rsidR="00232530" w:rsidRPr="00232530" w:rsidRDefault="00232530" w:rsidP="00232530">
      <w:pPr>
        <w:rPr>
          <w:rStyle w:val="SubtleEmphasis"/>
          <w:i w:val="0"/>
          <w:iCs w:val="0"/>
          <w:color w:val="auto"/>
        </w:rPr>
      </w:pPr>
      <w:r w:rsidRPr="00232530">
        <w:rPr>
          <w:rStyle w:val="SubtleEmphasis"/>
          <w:i w:val="0"/>
          <w:iCs w:val="0"/>
          <w:color w:val="auto"/>
        </w:rPr>
        <w:t xml:space="preserve">    $("button").click(function(){</w:t>
      </w:r>
    </w:p>
    <w:p w:rsidR="00232530" w:rsidRPr="00232530" w:rsidRDefault="00232530" w:rsidP="00232530">
      <w:pPr>
        <w:rPr>
          <w:rStyle w:val="SubtleEmphasis"/>
          <w:i w:val="0"/>
          <w:iCs w:val="0"/>
          <w:color w:val="auto"/>
        </w:rPr>
      </w:pPr>
      <w:r w:rsidRPr="00232530">
        <w:rPr>
          <w:rStyle w:val="SubtleEmphasis"/>
          <w:i w:val="0"/>
          <w:iCs w:val="0"/>
          <w:color w:val="auto"/>
        </w:rPr>
        <w:t xml:space="preserve">        $("p").hide(1000);</w:t>
      </w:r>
    </w:p>
    <w:p w:rsidR="00232530" w:rsidRPr="00232530" w:rsidRDefault="00232530" w:rsidP="00232530">
      <w:pPr>
        <w:rPr>
          <w:rStyle w:val="SubtleEmphasis"/>
          <w:i w:val="0"/>
          <w:iCs w:val="0"/>
          <w:color w:val="auto"/>
        </w:rPr>
      </w:pPr>
      <w:r w:rsidRPr="00232530">
        <w:rPr>
          <w:rStyle w:val="SubtleEmphasis"/>
          <w:i w:val="0"/>
          <w:iCs w:val="0"/>
          <w:color w:val="auto"/>
        </w:rPr>
        <w:t xml:space="preserve">    });</w:t>
      </w:r>
    </w:p>
    <w:p w:rsidR="00232530" w:rsidRPr="00232530" w:rsidRDefault="00232530" w:rsidP="00232530">
      <w:pPr>
        <w:rPr>
          <w:rStyle w:val="SubtleEmphasis"/>
          <w:i w:val="0"/>
          <w:iCs w:val="0"/>
          <w:color w:val="auto"/>
        </w:rPr>
      </w:pPr>
      <w:r w:rsidRPr="00232530">
        <w:rPr>
          <w:rStyle w:val="SubtleEmphasis"/>
          <w:i w:val="0"/>
          <w:iCs w:val="0"/>
          <w:color w:val="auto"/>
        </w:rPr>
        <w:t>});</w:t>
      </w:r>
    </w:p>
    <w:p w:rsidR="00232530" w:rsidRPr="00232530" w:rsidRDefault="00232530" w:rsidP="00232530">
      <w:pPr>
        <w:rPr>
          <w:rStyle w:val="SubtleEmphasis"/>
          <w:i w:val="0"/>
          <w:iCs w:val="0"/>
          <w:color w:val="auto"/>
        </w:rPr>
      </w:pPr>
      <w:r w:rsidRPr="00232530">
        <w:rPr>
          <w:rStyle w:val="SubtleEmphasis"/>
          <w:i w:val="0"/>
          <w:iCs w:val="0"/>
          <w:color w:val="auto"/>
        </w:rPr>
        <w:t>&lt;/script&gt;</w:t>
      </w:r>
    </w:p>
    <w:p w:rsidR="00232530" w:rsidRPr="00232530" w:rsidRDefault="00232530" w:rsidP="00232530">
      <w:pPr>
        <w:rPr>
          <w:rStyle w:val="SubtleEmphasis"/>
          <w:i w:val="0"/>
          <w:iCs w:val="0"/>
          <w:color w:val="auto"/>
        </w:rPr>
      </w:pPr>
      <w:r w:rsidRPr="00232530">
        <w:rPr>
          <w:rStyle w:val="SubtleEmphasis"/>
          <w:i w:val="0"/>
          <w:iCs w:val="0"/>
          <w:color w:val="auto"/>
        </w:rPr>
        <w:t>&lt;/head&gt;</w:t>
      </w:r>
    </w:p>
    <w:p w:rsidR="00232530" w:rsidRPr="00232530" w:rsidRDefault="00232530" w:rsidP="00232530">
      <w:pPr>
        <w:rPr>
          <w:rStyle w:val="SubtleEmphasis"/>
          <w:i w:val="0"/>
          <w:iCs w:val="0"/>
          <w:color w:val="auto"/>
        </w:rPr>
      </w:pPr>
      <w:r w:rsidRPr="00232530">
        <w:rPr>
          <w:rStyle w:val="SubtleEmphasis"/>
          <w:i w:val="0"/>
          <w:iCs w:val="0"/>
          <w:color w:val="auto"/>
        </w:rPr>
        <w:t>&lt;body&gt;</w:t>
      </w:r>
    </w:p>
    <w:p w:rsidR="00232530" w:rsidRPr="00232530" w:rsidRDefault="00232530" w:rsidP="00232530">
      <w:pPr>
        <w:rPr>
          <w:rStyle w:val="SubtleEmphasis"/>
          <w:i w:val="0"/>
          <w:iCs w:val="0"/>
          <w:color w:val="auto"/>
        </w:rPr>
      </w:pPr>
      <w:r w:rsidRPr="00232530">
        <w:rPr>
          <w:rStyle w:val="SubtleEmphasis"/>
          <w:i w:val="0"/>
          <w:iCs w:val="0"/>
          <w:color w:val="auto"/>
        </w:rPr>
        <w:t>&lt;button&gt;Hide&lt;/button&gt;</w:t>
      </w:r>
    </w:p>
    <w:p w:rsidR="00232530" w:rsidRPr="00232530" w:rsidRDefault="00232530" w:rsidP="00232530">
      <w:pPr>
        <w:rPr>
          <w:rStyle w:val="SubtleEmphasis"/>
          <w:i w:val="0"/>
          <w:iCs w:val="0"/>
          <w:color w:val="auto"/>
        </w:rPr>
      </w:pPr>
      <w:r w:rsidRPr="00232530">
        <w:rPr>
          <w:rStyle w:val="SubtleEmphasis"/>
          <w:i w:val="0"/>
          <w:iCs w:val="0"/>
          <w:color w:val="auto"/>
        </w:rPr>
        <w:t>&lt;p&gt;This is a paragraph with little content.&lt;/p&gt;</w:t>
      </w:r>
    </w:p>
    <w:p w:rsidR="00232530" w:rsidRPr="00232530" w:rsidRDefault="00232530" w:rsidP="00232530">
      <w:pPr>
        <w:rPr>
          <w:rStyle w:val="SubtleEmphasis"/>
          <w:i w:val="0"/>
          <w:iCs w:val="0"/>
          <w:color w:val="auto"/>
        </w:rPr>
      </w:pPr>
      <w:r w:rsidRPr="00232530">
        <w:rPr>
          <w:rStyle w:val="SubtleEmphasis"/>
          <w:i w:val="0"/>
          <w:iCs w:val="0"/>
          <w:color w:val="auto"/>
        </w:rPr>
        <w:t>&lt;p&gt;This is another small paragraph.&lt;/p&gt;</w:t>
      </w:r>
    </w:p>
    <w:p w:rsidR="00232530" w:rsidRPr="00232530" w:rsidRDefault="00232530" w:rsidP="00232530">
      <w:pPr>
        <w:rPr>
          <w:rStyle w:val="SubtleEmphasis"/>
          <w:i w:val="0"/>
          <w:iCs w:val="0"/>
          <w:color w:val="auto"/>
        </w:rPr>
      </w:pPr>
      <w:r w:rsidRPr="00232530">
        <w:rPr>
          <w:rStyle w:val="SubtleEmphasis"/>
          <w:i w:val="0"/>
          <w:iCs w:val="0"/>
          <w:color w:val="auto"/>
        </w:rPr>
        <w:t>&lt;/body&gt;</w:t>
      </w:r>
    </w:p>
    <w:p w:rsidR="00232530" w:rsidRPr="00232530" w:rsidRDefault="00232530" w:rsidP="00232530">
      <w:pPr>
        <w:rPr>
          <w:rStyle w:val="SubtleEmphasis"/>
          <w:i w:val="0"/>
          <w:iCs w:val="0"/>
          <w:color w:val="auto"/>
        </w:rPr>
      </w:pPr>
      <w:r w:rsidRPr="00232530">
        <w:rPr>
          <w:rStyle w:val="SubtleEmphasis"/>
          <w:i w:val="0"/>
          <w:iCs w:val="0"/>
          <w:color w:val="auto"/>
        </w:rPr>
        <w:t>&lt;/html&gt;</w:t>
      </w:r>
    </w:p>
    <w:p w:rsidR="00E7672D" w:rsidRPr="00232530" w:rsidRDefault="00E7672D" w:rsidP="00232530">
      <w:pPr>
        <w:rPr>
          <w:rStyle w:val="SubtleEmphasis"/>
          <w:i w:val="0"/>
          <w:iCs w:val="0"/>
          <w:color w:val="auto"/>
        </w:rPr>
      </w:pPr>
    </w:p>
    <w:p w:rsidR="00232530" w:rsidRDefault="00232530" w:rsidP="00232530">
      <w:pPr>
        <w:pStyle w:val="Heading1"/>
      </w:pPr>
      <w:r>
        <w:t>jQuery toggle()</w:t>
      </w:r>
    </w:p>
    <w:p w:rsidR="00232530" w:rsidRDefault="00232530" w:rsidP="00232530">
      <w:r>
        <w:t>With jQuery, you can toggle between the hide() and show() methods with the toggle() method.</w:t>
      </w:r>
    </w:p>
    <w:p w:rsidR="00232530" w:rsidRDefault="00232530" w:rsidP="00232530">
      <w:r>
        <w:t>Shown elements are hidden and hidden elements are shown:</w:t>
      </w:r>
    </w:p>
    <w:p w:rsidR="00E7672D" w:rsidRDefault="00232530" w:rsidP="00232530">
      <w:pPr>
        <w:pStyle w:val="Heading1"/>
      </w:pPr>
      <w:r>
        <w:t>Example:</w:t>
      </w:r>
    </w:p>
    <w:p w:rsidR="00232530" w:rsidRDefault="00232530" w:rsidP="00232530">
      <w:r>
        <w:t>&lt;!DOCTYPE html&gt;</w:t>
      </w:r>
    </w:p>
    <w:p w:rsidR="00232530" w:rsidRDefault="00232530" w:rsidP="00232530">
      <w:r>
        <w:t>&lt;html&gt;</w:t>
      </w:r>
    </w:p>
    <w:p w:rsidR="00232530" w:rsidRDefault="00232530" w:rsidP="00232530">
      <w:r>
        <w:t>&lt;head&gt;</w:t>
      </w:r>
    </w:p>
    <w:p w:rsidR="00232530" w:rsidRDefault="00232530" w:rsidP="00232530">
      <w:r>
        <w:t>&lt;script src="Plugin.js"&gt;&lt;/script&gt;</w:t>
      </w:r>
    </w:p>
    <w:p w:rsidR="00232530" w:rsidRDefault="00232530" w:rsidP="00232530">
      <w:r>
        <w:t>&lt;script&gt;</w:t>
      </w:r>
    </w:p>
    <w:p w:rsidR="00232530" w:rsidRDefault="00232530" w:rsidP="00232530">
      <w:r>
        <w:t>$(document).ready(function(){</w:t>
      </w:r>
    </w:p>
    <w:p w:rsidR="00232530" w:rsidRDefault="00232530" w:rsidP="00232530">
      <w:r>
        <w:lastRenderedPageBreak/>
        <w:t xml:space="preserve">    $("button").click(function(){</w:t>
      </w:r>
    </w:p>
    <w:p w:rsidR="00232530" w:rsidRDefault="00232530" w:rsidP="00232530">
      <w:r>
        <w:t xml:space="preserve">        $("p").toggle();</w:t>
      </w:r>
    </w:p>
    <w:p w:rsidR="00232530" w:rsidRDefault="00232530" w:rsidP="00232530">
      <w:r>
        <w:t xml:space="preserve">    });</w:t>
      </w:r>
    </w:p>
    <w:p w:rsidR="00232530" w:rsidRDefault="00232530" w:rsidP="00232530">
      <w:r>
        <w:t>});</w:t>
      </w:r>
    </w:p>
    <w:p w:rsidR="00232530" w:rsidRDefault="00232530" w:rsidP="00232530">
      <w:r>
        <w:t>&lt;/script&gt;</w:t>
      </w:r>
    </w:p>
    <w:p w:rsidR="00232530" w:rsidRDefault="00232530" w:rsidP="00232530">
      <w:r>
        <w:t>&lt;/head&gt;</w:t>
      </w:r>
    </w:p>
    <w:p w:rsidR="00232530" w:rsidRDefault="00232530" w:rsidP="00232530">
      <w:r>
        <w:t>&lt;body&gt;</w:t>
      </w:r>
    </w:p>
    <w:p w:rsidR="00232530" w:rsidRDefault="00232530" w:rsidP="00232530">
      <w:r>
        <w:t>&lt;button&gt;Toggle between hiding and showing the paragraphs&lt;/button&gt;</w:t>
      </w:r>
    </w:p>
    <w:p w:rsidR="00232530" w:rsidRDefault="00232530" w:rsidP="00232530">
      <w:r>
        <w:t>&lt;p&gt;This is a paragraph with little content.&lt;/p&gt;</w:t>
      </w:r>
    </w:p>
    <w:p w:rsidR="00232530" w:rsidRDefault="00232530" w:rsidP="00232530">
      <w:r>
        <w:t>&lt;p&gt;This is another small paragraph.&lt;/p&gt;</w:t>
      </w:r>
    </w:p>
    <w:p w:rsidR="00232530" w:rsidRDefault="00232530" w:rsidP="00232530">
      <w:r>
        <w:t>&lt;/body&gt;</w:t>
      </w:r>
    </w:p>
    <w:p w:rsidR="00232530" w:rsidRDefault="00232530" w:rsidP="00232530">
      <w:r>
        <w:t>&lt;/html&gt;</w:t>
      </w:r>
    </w:p>
    <w:p w:rsidR="00265573" w:rsidRDefault="00265573" w:rsidP="00265573">
      <w:pPr>
        <w:pStyle w:val="Heading1"/>
      </w:pPr>
      <w:r>
        <w:t>Syntax:</w:t>
      </w:r>
    </w:p>
    <w:p w:rsidR="00265573" w:rsidRDefault="00265573" w:rsidP="00265573">
      <w:r>
        <w:t>$(selector).toggle(speed,callback);</w:t>
      </w:r>
    </w:p>
    <w:p w:rsidR="00265573" w:rsidRDefault="00265573" w:rsidP="00265573">
      <w:r>
        <w:t>The optional speed parameter can take the following values: "slow", "fast", or milliseconds.</w:t>
      </w:r>
    </w:p>
    <w:p w:rsidR="00232530" w:rsidRDefault="00265573" w:rsidP="00265573">
      <w:r>
        <w:t>The optional callback parameter is a function to be executed after toggle() completes.</w:t>
      </w:r>
    </w:p>
    <w:p w:rsidR="00667914" w:rsidRDefault="00667914" w:rsidP="00667914"/>
    <w:p w:rsidR="00224D05" w:rsidRDefault="00224D05" w:rsidP="00224D05">
      <w:pPr>
        <w:pStyle w:val="Heading1"/>
      </w:pPr>
      <w:r>
        <w:t>jQuery Effects - Fading</w:t>
      </w:r>
    </w:p>
    <w:p w:rsidR="00224D05" w:rsidRDefault="00224D05" w:rsidP="00224D05">
      <w:r>
        <w:t>With jQuery you can fade elements in and out of visibility.</w:t>
      </w:r>
    </w:p>
    <w:p w:rsidR="00224D05" w:rsidRDefault="00224D05" w:rsidP="00224D05">
      <w:r>
        <w:t>Click to fade in/out panel</w:t>
      </w:r>
    </w:p>
    <w:p w:rsidR="00224D05" w:rsidRDefault="00224D05" w:rsidP="00224D05">
      <w:pPr>
        <w:pStyle w:val="Heading1"/>
      </w:pPr>
      <w:r>
        <w:t>Examples</w:t>
      </w:r>
    </w:p>
    <w:p w:rsidR="00224D05" w:rsidRDefault="00224D05" w:rsidP="00224D05">
      <w:pPr>
        <w:pStyle w:val="Heading1"/>
      </w:pPr>
      <w:r>
        <w:t>jQuery fadeIn()</w:t>
      </w:r>
    </w:p>
    <w:p w:rsidR="00224D05" w:rsidRDefault="00224D05" w:rsidP="00224D05">
      <w:r>
        <w:t>Demonstrates the jQuery fadeIn() method.</w:t>
      </w:r>
    </w:p>
    <w:p w:rsidR="00224D05" w:rsidRDefault="00224D05" w:rsidP="00224D05"/>
    <w:p w:rsidR="00224D05" w:rsidRDefault="00224D05" w:rsidP="00224D05">
      <w:pPr>
        <w:pStyle w:val="Heading1"/>
      </w:pPr>
      <w:r>
        <w:lastRenderedPageBreak/>
        <w:t>jQuery fadeOut()</w:t>
      </w:r>
    </w:p>
    <w:p w:rsidR="00224D05" w:rsidRDefault="00224D05" w:rsidP="00224D05">
      <w:r>
        <w:t>Demonstrates the jQuery fadeOut() method.</w:t>
      </w:r>
    </w:p>
    <w:p w:rsidR="00224D05" w:rsidRDefault="00224D05" w:rsidP="00224D05">
      <w:pPr>
        <w:pStyle w:val="Heading1"/>
      </w:pPr>
      <w:r>
        <w:t>jQuery fadeToggle()</w:t>
      </w:r>
    </w:p>
    <w:p w:rsidR="00224D05" w:rsidRDefault="00224D05" w:rsidP="00224D05">
      <w:r>
        <w:t>Demonstrates the jQuery fadeToggle() method.</w:t>
      </w:r>
    </w:p>
    <w:p w:rsidR="00224D05" w:rsidRDefault="00224D05" w:rsidP="00224D05">
      <w:pPr>
        <w:pStyle w:val="Heading1"/>
      </w:pPr>
      <w:r>
        <w:t>jQuery fadeTo()</w:t>
      </w:r>
    </w:p>
    <w:p w:rsidR="00224D05" w:rsidRDefault="00224D05" w:rsidP="00224D05">
      <w:r>
        <w:t>Demonstrates the jQuery fadeTo() method.</w:t>
      </w:r>
    </w:p>
    <w:p w:rsidR="00224D05" w:rsidRDefault="00224D05" w:rsidP="00224D05">
      <w:pPr>
        <w:pStyle w:val="Heading1"/>
      </w:pPr>
      <w:r>
        <w:t>jQuery Fading Methods</w:t>
      </w:r>
    </w:p>
    <w:p w:rsidR="00224D05" w:rsidRDefault="00224D05" w:rsidP="00224D05">
      <w:r>
        <w:t>With jQuery you can fade an element in and out of visibility.</w:t>
      </w:r>
    </w:p>
    <w:p w:rsidR="00224D05" w:rsidRDefault="00224D05" w:rsidP="00224D05">
      <w:r>
        <w:t>jQuery has the following fade methods:</w:t>
      </w:r>
    </w:p>
    <w:p w:rsidR="00224D05" w:rsidRDefault="00224D05" w:rsidP="00224D05">
      <w:r>
        <w:t>1.fadeIn()</w:t>
      </w:r>
    </w:p>
    <w:p w:rsidR="00224D05" w:rsidRDefault="00224D05" w:rsidP="00224D05">
      <w:r>
        <w:t>2.fadeOut()</w:t>
      </w:r>
    </w:p>
    <w:p w:rsidR="00224D05" w:rsidRDefault="00224D05" w:rsidP="00224D05">
      <w:r>
        <w:t>3.fadeToggle()</w:t>
      </w:r>
    </w:p>
    <w:p w:rsidR="00224D05" w:rsidRDefault="00224D05" w:rsidP="00224D05">
      <w:r>
        <w:t>4.fadeTo()</w:t>
      </w:r>
    </w:p>
    <w:p w:rsidR="00224D05" w:rsidRDefault="00224D05" w:rsidP="00224D05">
      <w:pPr>
        <w:pStyle w:val="Heading1"/>
      </w:pPr>
      <w:r>
        <w:t>jQuery fadeIn() Method</w:t>
      </w:r>
    </w:p>
    <w:p w:rsidR="00224D05" w:rsidRDefault="00224D05" w:rsidP="00224D05">
      <w:r>
        <w:t>The jQuery fadeIn() method is used to fade in a hidden element.</w:t>
      </w:r>
    </w:p>
    <w:p w:rsidR="00224D05" w:rsidRDefault="00224D05" w:rsidP="00224D05">
      <w:r>
        <w:t>Syntax:</w:t>
      </w:r>
    </w:p>
    <w:p w:rsidR="00224D05" w:rsidRDefault="00224D05" w:rsidP="00224D05">
      <w:r>
        <w:t>$(selector).fadeIn(speed,callback);</w:t>
      </w:r>
    </w:p>
    <w:p w:rsidR="00224D05" w:rsidRDefault="00224D05" w:rsidP="00224D05">
      <w:r>
        <w:t>The optional speed parameter specifies the duration of the effect. It can take the following values: "slow", "fast", or milliseconds.</w:t>
      </w:r>
    </w:p>
    <w:p w:rsidR="00224D05" w:rsidRDefault="00224D05" w:rsidP="00224D05">
      <w:r>
        <w:t>The optional callback parameter is a function to be executed after the fading completes.</w:t>
      </w:r>
    </w:p>
    <w:p w:rsidR="00224D05" w:rsidRDefault="00224D05" w:rsidP="00224D05">
      <w:r>
        <w:t>The following example demonstrates the fadeIn() method with different parameters:</w:t>
      </w:r>
    </w:p>
    <w:p w:rsidR="00224D05" w:rsidRDefault="00224D05" w:rsidP="00224D05">
      <w:pPr>
        <w:pStyle w:val="Heading1"/>
      </w:pPr>
    </w:p>
    <w:p w:rsidR="00224D05" w:rsidRDefault="00224D05" w:rsidP="00224D05">
      <w:pPr>
        <w:pStyle w:val="Heading1"/>
      </w:pPr>
    </w:p>
    <w:p w:rsidR="00224D05" w:rsidRDefault="00224D05" w:rsidP="00224D05">
      <w:pPr>
        <w:pStyle w:val="Heading1"/>
      </w:pPr>
      <w:r>
        <w:lastRenderedPageBreak/>
        <w:t>Example:</w:t>
      </w:r>
    </w:p>
    <w:p w:rsidR="00B61FDE" w:rsidRDefault="00B61FDE" w:rsidP="00B61FDE">
      <w:r>
        <w:t>&lt;!DOCTYPE html&gt;</w:t>
      </w:r>
    </w:p>
    <w:p w:rsidR="00B61FDE" w:rsidRDefault="00B61FDE" w:rsidP="00B61FDE">
      <w:r>
        <w:t>&lt;html&gt;</w:t>
      </w:r>
    </w:p>
    <w:p w:rsidR="00B61FDE" w:rsidRDefault="00B61FDE" w:rsidP="00B61FDE">
      <w:r>
        <w:t>&lt;head&gt;</w:t>
      </w:r>
    </w:p>
    <w:p w:rsidR="00B61FDE" w:rsidRDefault="00B61FDE" w:rsidP="00B61FDE">
      <w:r>
        <w:t>&lt;script src="Plugin.js"&gt;&lt;/script&gt;</w:t>
      </w:r>
    </w:p>
    <w:p w:rsidR="00B61FDE" w:rsidRDefault="00B61FDE" w:rsidP="00B61FDE">
      <w:r>
        <w:t>&lt;script&gt;</w:t>
      </w:r>
    </w:p>
    <w:p w:rsidR="00B61FDE" w:rsidRDefault="00B61FDE" w:rsidP="00B61FDE">
      <w:r>
        <w:t>$(document).ready(function(){</w:t>
      </w:r>
    </w:p>
    <w:p w:rsidR="00B61FDE" w:rsidRDefault="00B61FDE" w:rsidP="00B61FDE">
      <w:r>
        <w:t xml:space="preserve">    $("button").click(function(){</w:t>
      </w:r>
    </w:p>
    <w:p w:rsidR="00B61FDE" w:rsidRDefault="00B61FDE" w:rsidP="00B61FDE">
      <w:r>
        <w:t xml:space="preserve">        $("#div1").fadeIn();</w:t>
      </w:r>
    </w:p>
    <w:p w:rsidR="00B61FDE" w:rsidRDefault="00B61FDE" w:rsidP="00B61FDE">
      <w:r>
        <w:t xml:space="preserve">        $("#div2").fadeIn("slow");</w:t>
      </w:r>
    </w:p>
    <w:p w:rsidR="00B61FDE" w:rsidRDefault="00B61FDE" w:rsidP="00B61FDE">
      <w:r>
        <w:t xml:space="preserve">        $("#div3").fadeIn(3000);</w:t>
      </w:r>
    </w:p>
    <w:p w:rsidR="00B61FDE" w:rsidRDefault="00B61FDE" w:rsidP="00B61FDE">
      <w:r>
        <w:t xml:space="preserve">    });</w:t>
      </w:r>
    </w:p>
    <w:p w:rsidR="00B61FDE" w:rsidRDefault="00B61FDE" w:rsidP="00B61FDE">
      <w:r>
        <w:t>});</w:t>
      </w:r>
    </w:p>
    <w:p w:rsidR="00B61FDE" w:rsidRDefault="00B61FDE" w:rsidP="00B61FDE">
      <w:r>
        <w:t>&lt;/script&gt;</w:t>
      </w:r>
    </w:p>
    <w:p w:rsidR="00B61FDE" w:rsidRDefault="00B61FDE" w:rsidP="00B61FDE">
      <w:r>
        <w:t>&lt;/head&gt;</w:t>
      </w:r>
    </w:p>
    <w:p w:rsidR="00B61FDE" w:rsidRDefault="00B61FDE" w:rsidP="00B61FDE">
      <w:r>
        <w:t>&lt;body&gt;</w:t>
      </w:r>
    </w:p>
    <w:p w:rsidR="00B61FDE" w:rsidRDefault="00B61FDE" w:rsidP="00B61FDE"/>
    <w:p w:rsidR="00B61FDE" w:rsidRDefault="00B61FDE" w:rsidP="00B61FDE">
      <w:r>
        <w:t>&lt;p&gt;Demonstrate fadeIn() with different parameters.&lt;/p&gt;</w:t>
      </w:r>
    </w:p>
    <w:p w:rsidR="00B61FDE" w:rsidRDefault="00B61FDE" w:rsidP="00B61FDE"/>
    <w:p w:rsidR="00B61FDE" w:rsidRDefault="00B61FDE" w:rsidP="00B61FDE">
      <w:r>
        <w:t>&lt;button&gt;Click to fade in boxes&lt;/button&gt;&lt;br&gt;&lt;br&gt;</w:t>
      </w:r>
    </w:p>
    <w:p w:rsidR="00B61FDE" w:rsidRDefault="00B61FDE" w:rsidP="00B61FDE"/>
    <w:p w:rsidR="00B61FDE" w:rsidRDefault="00B61FDE" w:rsidP="00B61FDE">
      <w:r>
        <w:t>&lt;div id="div1" style="width:80px;height:80px;display:none;background-color:red;"&gt;&lt;/div&gt;&lt;br&gt;</w:t>
      </w:r>
    </w:p>
    <w:p w:rsidR="00B61FDE" w:rsidRDefault="00B61FDE" w:rsidP="00B61FDE">
      <w:r>
        <w:t>&lt;div id="div2" style="width:80px;height:80px;display:none;background-color:green;"&gt;&lt;/div&gt;&lt;br&gt;</w:t>
      </w:r>
    </w:p>
    <w:p w:rsidR="00B61FDE" w:rsidRDefault="00B61FDE" w:rsidP="00B61FDE">
      <w:r>
        <w:t>&lt;div id="div3" style="width:80px;height:80px;display:none;background-color:blue;"&gt;&lt;/div&gt;</w:t>
      </w:r>
    </w:p>
    <w:p w:rsidR="00B61FDE" w:rsidRDefault="00B61FDE" w:rsidP="00B61FDE"/>
    <w:p w:rsidR="00B61FDE" w:rsidRDefault="00B61FDE" w:rsidP="00B61FDE">
      <w:r>
        <w:t>&lt;/body&gt;</w:t>
      </w:r>
    </w:p>
    <w:p w:rsidR="00B61FDE" w:rsidRDefault="00B61FDE" w:rsidP="00B61FDE">
      <w:r>
        <w:t>&lt;/html&gt;</w:t>
      </w:r>
    </w:p>
    <w:p w:rsidR="00B61FDE" w:rsidRDefault="00B61FDE" w:rsidP="00B61FDE"/>
    <w:p w:rsidR="00B61FDE" w:rsidRDefault="00B61FDE" w:rsidP="00B61FDE">
      <w:pPr>
        <w:pStyle w:val="Heading1"/>
      </w:pPr>
      <w:r>
        <w:t>jQuery fadeOut() Method</w:t>
      </w:r>
    </w:p>
    <w:p w:rsidR="00B61FDE" w:rsidRDefault="00B61FDE" w:rsidP="00B61FDE">
      <w:r>
        <w:t>The jQuery fadeOut() method is used to fade out a visible element.</w:t>
      </w:r>
    </w:p>
    <w:p w:rsidR="00B61FDE" w:rsidRDefault="00B61FDE" w:rsidP="00B61FDE">
      <w:pPr>
        <w:pStyle w:val="Heading1"/>
      </w:pPr>
      <w:r>
        <w:t>Syntax:</w:t>
      </w:r>
    </w:p>
    <w:p w:rsidR="00B61FDE" w:rsidRDefault="00B61FDE" w:rsidP="00B61FDE">
      <w:r>
        <w:t>$(selector).fadeOut(speed,callback);</w:t>
      </w:r>
    </w:p>
    <w:p w:rsidR="00B61FDE" w:rsidRDefault="00B61FDE" w:rsidP="00B61FDE">
      <w:r>
        <w:t>The optional speed parameter specifies the duration of the effect. It can take the following values: "slow", "fast", or milliseconds.</w:t>
      </w:r>
    </w:p>
    <w:p w:rsidR="00B61FDE" w:rsidRDefault="00B61FDE" w:rsidP="00B61FDE">
      <w:r>
        <w:t>The optional callback parameter is a function to be executed after the fading completes.</w:t>
      </w:r>
    </w:p>
    <w:p w:rsidR="00B61FDE" w:rsidRDefault="00B61FDE" w:rsidP="00B61FDE">
      <w:r>
        <w:t>The following example demonstrates the fadeOut() method with different parameters:</w:t>
      </w:r>
    </w:p>
    <w:p w:rsidR="00224D05" w:rsidRDefault="00B61FDE" w:rsidP="00B61FDE">
      <w:pPr>
        <w:pStyle w:val="Heading1"/>
      </w:pPr>
      <w:r>
        <w:t>Example:</w:t>
      </w:r>
    </w:p>
    <w:p w:rsidR="00B61FDE" w:rsidRDefault="00B61FDE" w:rsidP="00B61FDE">
      <w:r>
        <w:t>&lt;!DOCTYPE html&gt;</w:t>
      </w:r>
    </w:p>
    <w:p w:rsidR="00B61FDE" w:rsidRDefault="00B61FDE" w:rsidP="00B61FDE">
      <w:r>
        <w:t>&lt;html&gt;</w:t>
      </w:r>
    </w:p>
    <w:p w:rsidR="00B61FDE" w:rsidRDefault="00B61FDE" w:rsidP="00B61FDE">
      <w:r>
        <w:t>&lt;head&gt;</w:t>
      </w:r>
    </w:p>
    <w:p w:rsidR="00B61FDE" w:rsidRDefault="00B61FDE" w:rsidP="00B61FDE">
      <w:r>
        <w:t>&lt;script src="Plugin.js"&gt;&lt;/script&gt;</w:t>
      </w:r>
    </w:p>
    <w:p w:rsidR="00B61FDE" w:rsidRDefault="00B61FDE" w:rsidP="00B61FDE">
      <w:r>
        <w:t>&lt;script&gt;</w:t>
      </w:r>
    </w:p>
    <w:p w:rsidR="00B61FDE" w:rsidRDefault="00B61FDE" w:rsidP="00B61FDE">
      <w:r>
        <w:t>$(document).ready(function(){</w:t>
      </w:r>
    </w:p>
    <w:p w:rsidR="00B61FDE" w:rsidRDefault="00B61FDE" w:rsidP="00B61FDE">
      <w:r>
        <w:t xml:space="preserve">    $("button").click(function(){</w:t>
      </w:r>
    </w:p>
    <w:p w:rsidR="00B61FDE" w:rsidRDefault="00B61FDE" w:rsidP="00B61FDE">
      <w:r>
        <w:t xml:space="preserve">        $("#div1").fadeOut();</w:t>
      </w:r>
    </w:p>
    <w:p w:rsidR="00B61FDE" w:rsidRDefault="00B61FDE" w:rsidP="00B61FDE">
      <w:r>
        <w:t xml:space="preserve">        $("#div2").fadeOut("slow");</w:t>
      </w:r>
    </w:p>
    <w:p w:rsidR="00B61FDE" w:rsidRDefault="00B61FDE" w:rsidP="00B61FDE">
      <w:r>
        <w:t xml:space="preserve">        $("#div3").fadeOut(3000);</w:t>
      </w:r>
    </w:p>
    <w:p w:rsidR="00B61FDE" w:rsidRDefault="00B61FDE" w:rsidP="00B61FDE">
      <w:r>
        <w:t xml:space="preserve">    });</w:t>
      </w:r>
    </w:p>
    <w:p w:rsidR="00B61FDE" w:rsidRDefault="00B61FDE" w:rsidP="00B61FDE">
      <w:r>
        <w:t>});</w:t>
      </w:r>
    </w:p>
    <w:p w:rsidR="00B61FDE" w:rsidRDefault="00B61FDE" w:rsidP="00B61FDE">
      <w:r>
        <w:t>&lt;/script&gt;</w:t>
      </w:r>
    </w:p>
    <w:p w:rsidR="00B61FDE" w:rsidRDefault="00B61FDE" w:rsidP="00B61FDE">
      <w:r>
        <w:t>&lt;/head&gt;</w:t>
      </w:r>
    </w:p>
    <w:p w:rsidR="00B61FDE" w:rsidRDefault="00B61FDE" w:rsidP="00B61FDE">
      <w:r>
        <w:t>&lt;body&gt;</w:t>
      </w:r>
    </w:p>
    <w:p w:rsidR="00B61FDE" w:rsidRDefault="00B61FDE" w:rsidP="00B61FDE">
      <w:r>
        <w:lastRenderedPageBreak/>
        <w:t>&lt;p&gt;Demonstrate fadeOut() with different parameters.&lt;/p&gt;</w:t>
      </w:r>
    </w:p>
    <w:p w:rsidR="00B61FDE" w:rsidRDefault="00B61FDE" w:rsidP="00B61FDE">
      <w:r>
        <w:t>&lt;button&gt;Click to fade out boxes&lt;/button&gt;&lt;br&gt;&lt;br&gt;</w:t>
      </w:r>
    </w:p>
    <w:p w:rsidR="00B61FDE" w:rsidRDefault="00B61FDE" w:rsidP="00B61FDE">
      <w:r>
        <w:t>&lt;div id="div1" style="width:80px;height:80px;background-color:red;"&gt;&lt;/div&gt;&lt;br&gt;</w:t>
      </w:r>
    </w:p>
    <w:p w:rsidR="00B61FDE" w:rsidRDefault="00B61FDE" w:rsidP="00B61FDE">
      <w:r>
        <w:t>&lt;div id="div2" style="width:80px;height:80px;background-color:green;"&gt;&lt;/div&gt;&lt;br&gt;</w:t>
      </w:r>
    </w:p>
    <w:p w:rsidR="00B61FDE" w:rsidRDefault="00B61FDE" w:rsidP="00B61FDE">
      <w:r>
        <w:t>&lt;div id="div3" style="width:80px;height:80px;background-color:blue;"&gt;&lt;/div&gt;</w:t>
      </w:r>
    </w:p>
    <w:p w:rsidR="00B61FDE" w:rsidRDefault="00B61FDE" w:rsidP="00B61FDE">
      <w:r>
        <w:t>&lt;/body&gt;</w:t>
      </w:r>
    </w:p>
    <w:p w:rsidR="00B61FDE" w:rsidRDefault="00B61FDE" w:rsidP="00B61FDE">
      <w:r>
        <w:t>&lt;/html&gt;</w:t>
      </w:r>
    </w:p>
    <w:p w:rsidR="006C4CFB" w:rsidRDefault="006C4CFB" w:rsidP="00B61FDE"/>
    <w:p w:rsidR="00B61FDE" w:rsidRDefault="00B61FDE" w:rsidP="00B61FDE">
      <w:pPr>
        <w:pStyle w:val="Heading1"/>
      </w:pPr>
      <w:r>
        <w:t>jQuery fadeToggle() Method</w:t>
      </w:r>
    </w:p>
    <w:p w:rsidR="00B61FDE" w:rsidRDefault="00B61FDE" w:rsidP="00B61FDE">
      <w:r>
        <w:t>The jQuery fadeToggle() method toggles between the fadeIn() and fadeOut() methods.</w:t>
      </w:r>
    </w:p>
    <w:p w:rsidR="00B61FDE" w:rsidRDefault="00B61FDE" w:rsidP="00B61FDE">
      <w:r>
        <w:t>If the elements are faded out, fadeToggle() will fade them in.</w:t>
      </w:r>
    </w:p>
    <w:p w:rsidR="00B61FDE" w:rsidRDefault="00B61FDE" w:rsidP="00B61FDE">
      <w:r>
        <w:t>If the elements are faded in, fadeToggle() will fade them out.</w:t>
      </w:r>
    </w:p>
    <w:p w:rsidR="00B61FDE" w:rsidRDefault="00B61FDE" w:rsidP="00B61FDE">
      <w:pPr>
        <w:pStyle w:val="Heading1"/>
      </w:pPr>
      <w:r>
        <w:t>Syntax:</w:t>
      </w:r>
    </w:p>
    <w:p w:rsidR="00B61FDE" w:rsidRDefault="00B61FDE" w:rsidP="00B61FDE">
      <w:r>
        <w:t>$(selector).fadeToggle(speed,callback);</w:t>
      </w:r>
    </w:p>
    <w:p w:rsidR="00B61FDE" w:rsidRDefault="00B61FDE" w:rsidP="00B61FDE"/>
    <w:p w:rsidR="00B61FDE" w:rsidRDefault="00B61FDE" w:rsidP="00B61FDE">
      <w:r>
        <w:t>The optional speed parameter specifies the duration of the effect. It can take the following values: "slow", "fast", or milliseconds.</w:t>
      </w:r>
    </w:p>
    <w:p w:rsidR="00B61FDE" w:rsidRDefault="00B61FDE" w:rsidP="00B61FDE">
      <w:r>
        <w:t>The optional callback parameter is a function to be executed after the fading completes.</w:t>
      </w:r>
    </w:p>
    <w:p w:rsidR="00B61FDE" w:rsidRDefault="00B61FDE" w:rsidP="00B61FDE">
      <w:r>
        <w:t>The following example demonstrates the fadeToggle() method with different parameters:</w:t>
      </w:r>
    </w:p>
    <w:p w:rsidR="00B61FDE" w:rsidRDefault="00B61FDE" w:rsidP="00B61FDE">
      <w:pPr>
        <w:pStyle w:val="Heading1"/>
      </w:pPr>
      <w:r>
        <w:t>Example:</w:t>
      </w:r>
    </w:p>
    <w:p w:rsidR="00B61FDE" w:rsidRDefault="00B61FDE" w:rsidP="00B61FDE">
      <w:r>
        <w:t>&lt;!DOCTYPE html&gt;</w:t>
      </w:r>
    </w:p>
    <w:p w:rsidR="00B61FDE" w:rsidRDefault="00B61FDE" w:rsidP="00B61FDE">
      <w:r>
        <w:t>&lt;html&gt;</w:t>
      </w:r>
    </w:p>
    <w:p w:rsidR="00B61FDE" w:rsidRDefault="00B61FDE" w:rsidP="00B61FDE">
      <w:r>
        <w:t>&lt;head&gt;</w:t>
      </w:r>
    </w:p>
    <w:p w:rsidR="00B61FDE" w:rsidRDefault="00B61FDE" w:rsidP="00B61FDE">
      <w:r>
        <w:t>&lt;script src="Plugin.js"&gt;&lt;/script&gt;</w:t>
      </w:r>
    </w:p>
    <w:p w:rsidR="00B61FDE" w:rsidRDefault="00B61FDE" w:rsidP="00B61FDE">
      <w:r>
        <w:t>&lt;script&gt;</w:t>
      </w:r>
    </w:p>
    <w:p w:rsidR="00B61FDE" w:rsidRDefault="00B61FDE" w:rsidP="00B61FDE">
      <w:r>
        <w:lastRenderedPageBreak/>
        <w:t>$(document).ready(function(){</w:t>
      </w:r>
    </w:p>
    <w:p w:rsidR="00B61FDE" w:rsidRDefault="00B61FDE" w:rsidP="00B61FDE">
      <w:r>
        <w:t xml:space="preserve">    $("button").click(function(){</w:t>
      </w:r>
    </w:p>
    <w:p w:rsidR="00B61FDE" w:rsidRDefault="00B61FDE" w:rsidP="00B61FDE">
      <w:r>
        <w:t xml:space="preserve">        $("#div1").fadeToggle();</w:t>
      </w:r>
    </w:p>
    <w:p w:rsidR="00B61FDE" w:rsidRDefault="00B61FDE" w:rsidP="00B61FDE">
      <w:r>
        <w:t xml:space="preserve">        $("#div2").fadeToggle("slow");</w:t>
      </w:r>
    </w:p>
    <w:p w:rsidR="00B61FDE" w:rsidRDefault="00B61FDE" w:rsidP="00B61FDE">
      <w:r>
        <w:t xml:space="preserve">        $("#div3").fadeToggle(3000);</w:t>
      </w:r>
    </w:p>
    <w:p w:rsidR="00B61FDE" w:rsidRDefault="00B61FDE" w:rsidP="00B61FDE">
      <w:r>
        <w:t xml:space="preserve">    });</w:t>
      </w:r>
    </w:p>
    <w:p w:rsidR="00B61FDE" w:rsidRDefault="00B61FDE" w:rsidP="00B61FDE">
      <w:r>
        <w:t>});</w:t>
      </w:r>
    </w:p>
    <w:p w:rsidR="00B61FDE" w:rsidRDefault="00B61FDE" w:rsidP="00B61FDE">
      <w:r>
        <w:t>&lt;/script&gt;</w:t>
      </w:r>
    </w:p>
    <w:p w:rsidR="00B61FDE" w:rsidRDefault="00B61FDE" w:rsidP="00B61FDE">
      <w:r>
        <w:t>&lt;/head&gt;</w:t>
      </w:r>
    </w:p>
    <w:p w:rsidR="00B61FDE" w:rsidRDefault="00B61FDE" w:rsidP="00B61FDE">
      <w:r>
        <w:t>&lt;body&gt;</w:t>
      </w:r>
    </w:p>
    <w:p w:rsidR="00B61FDE" w:rsidRDefault="00B61FDE" w:rsidP="00B61FDE"/>
    <w:p w:rsidR="00B61FDE" w:rsidRDefault="00B61FDE" w:rsidP="00B61FDE">
      <w:r>
        <w:t>&lt;p&gt;Demonstrate fadeToggle() with different speed parameters.&lt;/p&gt;</w:t>
      </w:r>
    </w:p>
    <w:p w:rsidR="00B61FDE" w:rsidRDefault="00B61FDE" w:rsidP="00B61FDE">
      <w:r>
        <w:t>&lt;button&gt;Click to fade in/out boxes&lt;/button&gt;&lt;br&gt;&lt;br&gt;</w:t>
      </w:r>
    </w:p>
    <w:p w:rsidR="00B61FDE" w:rsidRDefault="00B61FDE" w:rsidP="00B61FDE">
      <w:r>
        <w:t>&lt;div id="div1" style="width:80px;height:80px;background-color:red;"&gt;&lt;/div&gt;</w:t>
      </w:r>
    </w:p>
    <w:p w:rsidR="00B61FDE" w:rsidRDefault="00B61FDE" w:rsidP="00B61FDE">
      <w:r>
        <w:t>&lt;br&gt;</w:t>
      </w:r>
    </w:p>
    <w:p w:rsidR="00B61FDE" w:rsidRDefault="00B61FDE" w:rsidP="00B61FDE">
      <w:r>
        <w:t>&lt;div id="div2" style="width:80px;height:80px;background-color:green;"&gt;&lt;/div&gt;</w:t>
      </w:r>
    </w:p>
    <w:p w:rsidR="00B61FDE" w:rsidRDefault="00B61FDE" w:rsidP="00B61FDE">
      <w:r>
        <w:t>&lt;br&gt;</w:t>
      </w:r>
    </w:p>
    <w:p w:rsidR="00B61FDE" w:rsidRDefault="00B61FDE" w:rsidP="00B61FDE">
      <w:r>
        <w:t>&lt;div id="div3" style="width:80px;height:80px;background-color:blue;"&gt;&lt;/div&gt;</w:t>
      </w:r>
    </w:p>
    <w:p w:rsidR="00B61FDE" w:rsidRDefault="00B61FDE" w:rsidP="00B61FDE">
      <w:r>
        <w:t>&lt;/body&gt;</w:t>
      </w:r>
    </w:p>
    <w:p w:rsidR="00B61FDE" w:rsidRDefault="00B61FDE" w:rsidP="00B61FDE">
      <w:r>
        <w:t>&lt;/html&gt;</w:t>
      </w:r>
    </w:p>
    <w:p w:rsidR="00B61FDE" w:rsidRDefault="00B61FDE" w:rsidP="00B61FDE"/>
    <w:p w:rsidR="00B61FDE" w:rsidRDefault="00B61FDE" w:rsidP="006956CB">
      <w:pPr>
        <w:pStyle w:val="Heading1"/>
      </w:pPr>
      <w:r>
        <w:t>jQuery fadeTo() Method</w:t>
      </w:r>
    </w:p>
    <w:p w:rsidR="00B61FDE" w:rsidRDefault="00B61FDE" w:rsidP="00B61FDE">
      <w:r>
        <w:t>The jQuery fadeTo() method allows fading to a given opacity (value between 0 and 1).</w:t>
      </w:r>
    </w:p>
    <w:p w:rsidR="00B61FDE" w:rsidRDefault="00B61FDE" w:rsidP="006956CB">
      <w:pPr>
        <w:pStyle w:val="Heading1"/>
      </w:pPr>
      <w:r>
        <w:t>Syntax:</w:t>
      </w:r>
    </w:p>
    <w:p w:rsidR="00B61FDE" w:rsidRDefault="00B61FDE" w:rsidP="00B61FDE"/>
    <w:p w:rsidR="00B61FDE" w:rsidRDefault="00B61FDE" w:rsidP="00B61FDE">
      <w:r>
        <w:t>$(selector).fadeTo(speed,opacity,callback);</w:t>
      </w:r>
    </w:p>
    <w:p w:rsidR="00B61FDE" w:rsidRDefault="00B61FDE" w:rsidP="00B61FDE">
      <w:r>
        <w:lastRenderedPageBreak/>
        <w:t>The required speed parameter specifies the duration of the effect. It can take the following values: "slow", "fast", or milliseconds.</w:t>
      </w:r>
    </w:p>
    <w:p w:rsidR="00B61FDE" w:rsidRDefault="00B61FDE" w:rsidP="00B61FDE">
      <w:r>
        <w:t>The required opacity parameter in the fadeTo() method specifies fading to a given opacity (value between 0 and 1).</w:t>
      </w:r>
    </w:p>
    <w:p w:rsidR="00B61FDE" w:rsidRDefault="00B61FDE" w:rsidP="00B61FDE">
      <w:r>
        <w:t>The optional callback parameter is a function to be executed after the function completes.</w:t>
      </w:r>
    </w:p>
    <w:p w:rsidR="00B61FDE" w:rsidRDefault="00B61FDE" w:rsidP="00B61FDE">
      <w:r>
        <w:t>The following example demonstrates the fadeTo() method with different parameters:</w:t>
      </w:r>
    </w:p>
    <w:p w:rsidR="00B61FDE" w:rsidRDefault="00B61FDE" w:rsidP="00B61FDE">
      <w:pPr>
        <w:pStyle w:val="Heading1"/>
      </w:pPr>
      <w:r>
        <w:t>Example:</w:t>
      </w:r>
    </w:p>
    <w:p w:rsidR="006956CB" w:rsidRDefault="006956CB" w:rsidP="006956CB">
      <w:r>
        <w:t>&lt;!DOCTYPE html&gt;</w:t>
      </w:r>
    </w:p>
    <w:p w:rsidR="006956CB" w:rsidRDefault="006956CB" w:rsidP="006956CB">
      <w:r>
        <w:t>&lt;html&gt;</w:t>
      </w:r>
    </w:p>
    <w:p w:rsidR="006956CB" w:rsidRDefault="006956CB" w:rsidP="006956CB">
      <w:r>
        <w:t>&lt;head&gt;</w:t>
      </w:r>
    </w:p>
    <w:p w:rsidR="006956CB" w:rsidRDefault="006956CB" w:rsidP="006956CB">
      <w:r>
        <w:t>&lt;script src="./Plugin.js"&gt;&lt;/script&gt;</w:t>
      </w:r>
    </w:p>
    <w:p w:rsidR="006956CB" w:rsidRDefault="006956CB" w:rsidP="006956CB">
      <w:r>
        <w:t>&lt;script&gt;</w:t>
      </w:r>
    </w:p>
    <w:p w:rsidR="006956CB" w:rsidRDefault="006956CB" w:rsidP="006956CB">
      <w:r>
        <w:t>$(document).ready(function(){</w:t>
      </w:r>
    </w:p>
    <w:p w:rsidR="006956CB" w:rsidRDefault="006956CB" w:rsidP="006956CB">
      <w:r>
        <w:t xml:space="preserve">    $("button").click(function(){</w:t>
      </w:r>
    </w:p>
    <w:p w:rsidR="006956CB" w:rsidRDefault="006956CB" w:rsidP="006956CB">
      <w:r>
        <w:t xml:space="preserve">        $("#div1").fadeTo("slow", 0.15);</w:t>
      </w:r>
    </w:p>
    <w:p w:rsidR="006956CB" w:rsidRDefault="006956CB" w:rsidP="006956CB">
      <w:r>
        <w:t xml:space="preserve">        $("#div2").fadeTo("slow", 0.4);</w:t>
      </w:r>
    </w:p>
    <w:p w:rsidR="006956CB" w:rsidRDefault="006956CB" w:rsidP="006956CB">
      <w:r>
        <w:t xml:space="preserve">        $("#div3").fadeTo("slow", 0.7);</w:t>
      </w:r>
    </w:p>
    <w:p w:rsidR="006956CB" w:rsidRDefault="006956CB" w:rsidP="006956CB">
      <w:r>
        <w:t xml:space="preserve">    });</w:t>
      </w:r>
    </w:p>
    <w:p w:rsidR="006956CB" w:rsidRDefault="006956CB" w:rsidP="006956CB">
      <w:r>
        <w:t>});</w:t>
      </w:r>
    </w:p>
    <w:p w:rsidR="006956CB" w:rsidRDefault="006956CB" w:rsidP="006956CB">
      <w:r>
        <w:t>&lt;/script&gt;</w:t>
      </w:r>
    </w:p>
    <w:p w:rsidR="006956CB" w:rsidRDefault="006956CB" w:rsidP="006956CB">
      <w:r>
        <w:t>&lt;/head&gt;</w:t>
      </w:r>
    </w:p>
    <w:p w:rsidR="006956CB" w:rsidRDefault="006956CB" w:rsidP="006956CB">
      <w:r>
        <w:t>&lt;body&gt;</w:t>
      </w:r>
    </w:p>
    <w:p w:rsidR="006956CB" w:rsidRDefault="006956CB" w:rsidP="006956CB"/>
    <w:p w:rsidR="006956CB" w:rsidRDefault="006956CB" w:rsidP="006956CB">
      <w:r>
        <w:t>&lt;p&gt;Demonstrate fadeTo() with different parameters.&lt;/p&gt;</w:t>
      </w:r>
    </w:p>
    <w:p w:rsidR="006956CB" w:rsidRDefault="006956CB" w:rsidP="006956CB"/>
    <w:p w:rsidR="006956CB" w:rsidRDefault="006956CB" w:rsidP="006956CB">
      <w:r>
        <w:t>&lt;button&gt;Click to fade boxes&lt;/button&gt;&lt;br&gt;&lt;br&gt;</w:t>
      </w:r>
    </w:p>
    <w:p w:rsidR="006956CB" w:rsidRDefault="006956CB" w:rsidP="006956CB"/>
    <w:p w:rsidR="006956CB" w:rsidRDefault="006956CB" w:rsidP="006956CB">
      <w:r>
        <w:lastRenderedPageBreak/>
        <w:t>&lt;div id="div1" style="width:80px;height:80px;background-color:red;"&gt;&lt;/div&gt;&lt;br&gt;</w:t>
      </w:r>
    </w:p>
    <w:p w:rsidR="006956CB" w:rsidRDefault="006956CB" w:rsidP="006956CB">
      <w:r>
        <w:t>&lt;div id="div2" style="width:80px;height:80px;background-color:green;"&gt;&lt;/div&gt;&lt;br&gt;</w:t>
      </w:r>
    </w:p>
    <w:p w:rsidR="006956CB" w:rsidRDefault="006956CB" w:rsidP="006956CB">
      <w:r>
        <w:t>&lt;div id="div3" style="width:80px;height:80px;background-color:blue;"&gt;&lt;/div&gt;</w:t>
      </w:r>
    </w:p>
    <w:p w:rsidR="006956CB" w:rsidRDefault="006956CB" w:rsidP="006956CB"/>
    <w:p w:rsidR="006956CB" w:rsidRDefault="006956CB" w:rsidP="006956CB">
      <w:r>
        <w:t>&lt;/body&gt;</w:t>
      </w:r>
    </w:p>
    <w:p w:rsidR="006956CB" w:rsidRDefault="006956CB" w:rsidP="006956CB">
      <w:r>
        <w:t>&lt;/html&gt;</w:t>
      </w:r>
    </w:p>
    <w:p w:rsidR="00E63C6A" w:rsidRDefault="00E63C6A" w:rsidP="00E63C6A">
      <w:pPr>
        <w:pStyle w:val="Heading1"/>
      </w:pPr>
      <w:r>
        <w:t>jQuery Effects - Sliding</w:t>
      </w:r>
    </w:p>
    <w:p w:rsidR="00E63C6A" w:rsidRDefault="00E63C6A" w:rsidP="00E63C6A">
      <w:r>
        <w:t>The jQuery slide methods slide elements up and down.</w:t>
      </w:r>
    </w:p>
    <w:p w:rsidR="00E63C6A" w:rsidRDefault="00E63C6A" w:rsidP="00E63C6A">
      <w:pPr>
        <w:pStyle w:val="Heading1"/>
      </w:pPr>
      <w:r>
        <w:t>Examples:</w:t>
      </w:r>
    </w:p>
    <w:p w:rsidR="00E63C6A" w:rsidRDefault="00E63C6A" w:rsidP="00E63C6A">
      <w:pPr>
        <w:pStyle w:val="Heading1"/>
      </w:pPr>
      <w:r>
        <w:t>jQuery slideDown()</w:t>
      </w:r>
    </w:p>
    <w:p w:rsidR="00E63C6A" w:rsidRDefault="00E63C6A" w:rsidP="00E63C6A">
      <w:r>
        <w:t>Demonstrates the jQuery slideDown() method.</w:t>
      </w:r>
    </w:p>
    <w:p w:rsidR="00E63C6A" w:rsidRDefault="00E63C6A" w:rsidP="00E63C6A">
      <w:pPr>
        <w:pStyle w:val="Heading1"/>
      </w:pPr>
      <w:r>
        <w:t>jQuery slideUp()</w:t>
      </w:r>
    </w:p>
    <w:p w:rsidR="00E63C6A" w:rsidRDefault="00E63C6A" w:rsidP="00E63C6A">
      <w:r>
        <w:t>Demonstrates the jQuery slideUp() method.</w:t>
      </w:r>
    </w:p>
    <w:p w:rsidR="00E63C6A" w:rsidRDefault="00E63C6A" w:rsidP="00E63C6A">
      <w:pPr>
        <w:pStyle w:val="Heading1"/>
      </w:pPr>
      <w:r>
        <w:t>jQuery slideToggle()</w:t>
      </w:r>
    </w:p>
    <w:p w:rsidR="00E63C6A" w:rsidRDefault="00E63C6A" w:rsidP="00E63C6A">
      <w:r>
        <w:t>Demonstrates the jQuery SlideToggle() method.</w:t>
      </w:r>
    </w:p>
    <w:p w:rsidR="00E63C6A" w:rsidRDefault="00E63C6A" w:rsidP="00E63C6A">
      <w:pPr>
        <w:pStyle w:val="Heading1"/>
      </w:pPr>
      <w:r>
        <w:t>jQuery Sliding Methods</w:t>
      </w:r>
    </w:p>
    <w:p w:rsidR="00E63C6A" w:rsidRDefault="00E63C6A" w:rsidP="00E63C6A">
      <w:r>
        <w:t>With jQuery you can create a sliding effect on elements.</w:t>
      </w:r>
    </w:p>
    <w:p w:rsidR="00E63C6A" w:rsidRDefault="00E63C6A" w:rsidP="00E63C6A">
      <w:pPr>
        <w:pStyle w:val="Heading1"/>
      </w:pPr>
      <w:r>
        <w:t>jQuery has the following slide methods:</w:t>
      </w:r>
    </w:p>
    <w:p w:rsidR="00E63C6A" w:rsidRDefault="00E63C6A" w:rsidP="00E63C6A">
      <w:r>
        <w:t>1.slideDown()</w:t>
      </w:r>
    </w:p>
    <w:p w:rsidR="00E63C6A" w:rsidRDefault="00E63C6A" w:rsidP="00E63C6A">
      <w:r>
        <w:t>2.slideUp()</w:t>
      </w:r>
    </w:p>
    <w:p w:rsidR="00E63C6A" w:rsidRDefault="00E63C6A" w:rsidP="00E63C6A">
      <w:r>
        <w:t>3.slideToggle()</w:t>
      </w:r>
    </w:p>
    <w:p w:rsidR="00E63C6A" w:rsidRDefault="00E63C6A" w:rsidP="00E63C6A">
      <w:pPr>
        <w:pStyle w:val="Heading1"/>
      </w:pPr>
      <w:r>
        <w:lastRenderedPageBreak/>
        <w:t>jQuery slideDown() Method</w:t>
      </w:r>
    </w:p>
    <w:p w:rsidR="00E63C6A" w:rsidRDefault="00E63C6A" w:rsidP="00E63C6A">
      <w:r>
        <w:t>The jQuery slideDown() method is used to slide down an element.</w:t>
      </w:r>
    </w:p>
    <w:p w:rsidR="00E63C6A" w:rsidRDefault="00E63C6A" w:rsidP="00E63C6A">
      <w:pPr>
        <w:pStyle w:val="Heading1"/>
      </w:pPr>
      <w:r>
        <w:t>Syntax:</w:t>
      </w:r>
    </w:p>
    <w:p w:rsidR="00E63C6A" w:rsidRDefault="00E63C6A" w:rsidP="00E63C6A">
      <w:r>
        <w:t>$(selector).slideDown(speed,callback);</w:t>
      </w:r>
    </w:p>
    <w:p w:rsidR="00E63C6A" w:rsidRDefault="00E63C6A" w:rsidP="00E63C6A"/>
    <w:p w:rsidR="00E63C6A" w:rsidRDefault="00E63C6A" w:rsidP="00E63C6A">
      <w:r>
        <w:t>The optional speed parameter specifies the duration of the effect. It can take the following values: "slow", "fast", or milliseconds.</w:t>
      </w:r>
    </w:p>
    <w:p w:rsidR="00E63C6A" w:rsidRDefault="00E63C6A" w:rsidP="00E63C6A">
      <w:r>
        <w:t>The optional callback parameter is a function to be executed after the sliding completes.</w:t>
      </w:r>
    </w:p>
    <w:p w:rsidR="00E63C6A" w:rsidRDefault="00E63C6A" w:rsidP="00E63C6A">
      <w:r>
        <w:t xml:space="preserve">The following example </w:t>
      </w:r>
      <w:r w:rsidRPr="00A02236">
        <w:t>demonstrates</w:t>
      </w:r>
      <w:r>
        <w:t xml:space="preserve"> the slideDown() method:</w:t>
      </w:r>
    </w:p>
    <w:p w:rsidR="00E63C6A" w:rsidRDefault="00E63C6A" w:rsidP="00E63C6A">
      <w:pPr>
        <w:pStyle w:val="Heading1"/>
      </w:pPr>
      <w:r>
        <w:t>Example:</w:t>
      </w:r>
    </w:p>
    <w:p w:rsidR="00E63C6A" w:rsidRDefault="00E63C6A" w:rsidP="00E63C6A">
      <w:r>
        <w:t>&lt;!DOCTYPE html&gt;</w:t>
      </w:r>
    </w:p>
    <w:p w:rsidR="00E63C6A" w:rsidRDefault="00E63C6A" w:rsidP="00E63C6A">
      <w:r>
        <w:t>&lt;html&gt;</w:t>
      </w:r>
    </w:p>
    <w:p w:rsidR="00E63C6A" w:rsidRDefault="00E63C6A" w:rsidP="00E63C6A">
      <w:r>
        <w:t>&lt;head&gt;</w:t>
      </w:r>
    </w:p>
    <w:p w:rsidR="00E63C6A" w:rsidRDefault="00E63C6A" w:rsidP="00E63C6A">
      <w:r>
        <w:t>&lt;script src="./Plugin.js"&gt;&lt;/script&gt;</w:t>
      </w:r>
    </w:p>
    <w:p w:rsidR="00E63C6A" w:rsidRDefault="00E63C6A" w:rsidP="00E63C6A">
      <w:r>
        <w:t>&lt;script&gt;</w:t>
      </w:r>
    </w:p>
    <w:p w:rsidR="00E63C6A" w:rsidRDefault="00E63C6A" w:rsidP="00E63C6A">
      <w:r>
        <w:t>$(document).ready(function(){</w:t>
      </w:r>
    </w:p>
    <w:p w:rsidR="00E63C6A" w:rsidRDefault="00E63C6A" w:rsidP="00E63C6A">
      <w:r>
        <w:t xml:space="preserve">    $("#flip").click(function(){</w:t>
      </w:r>
    </w:p>
    <w:p w:rsidR="00E63C6A" w:rsidRDefault="00E63C6A" w:rsidP="00E63C6A">
      <w:r>
        <w:t xml:space="preserve">        $("#panel").slideDown("slow");</w:t>
      </w:r>
    </w:p>
    <w:p w:rsidR="00E63C6A" w:rsidRDefault="00E63C6A" w:rsidP="00E63C6A">
      <w:r>
        <w:t xml:space="preserve">    });</w:t>
      </w:r>
    </w:p>
    <w:p w:rsidR="00E63C6A" w:rsidRDefault="00E63C6A" w:rsidP="00E63C6A">
      <w:r>
        <w:t>});</w:t>
      </w:r>
    </w:p>
    <w:p w:rsidR="00E63C6A" w:rsidRDefault="00E63C6A" w:rsidP="00E63C6A">
      <w:r>
        <w:t>&lt;/script&gt;</w:t>
      </w:r>
    </w:p>
    <w:p w:rsidR="00E63C6A" w:rsidRDefault="00E63C6A" w:rsidP="00E63C6A">
      <w:r>
        <w:t xml:space="preserve"> </w:t>
      </w:r>
    </w:p>
    <w:p w:rsidR="00E63C6A" w:rsidRDefault="00E63C6A" w:rsidP="00E63C6A">
      <w:r>
        <w:t>&lt;style&gt;</w:t>
      </w:r>
    </w:p>
    <w:p w:rsidR="00E63C6A" w:rsidRDefault="00E63C6A" w:rsidP="00E63C6A">
      <w:r>
        <w:t>#panel, #flip {</w:t>
      </w:r>
    </w:p>
    <w:p w:rsidR="00E63C6A" w:rsidRDefault="00E63C6A" w:rsidP="00E63C6A">
      <w:r>
        <w:t xml:space="preserve">    padding: 5px;</w:t>
      </w:r>
    </w:p>
    <w:p w:rsidR="00E63C6A" w:rsidRDefault="00E63C6A" w:rsidP="00E63C6A">
      <w:r>
        <w:t xml:space="preserve">    text-align: center;</w:t>
      </w:r>
    </w:p>
    <w:p w:rsidR="00E63C6A" w:rsidRDefault="00E63C6A" w:rsidP="00E63C6A">
      <w:r>
        <w:lastRenderedPageBreak/>
        <w:t xml:space="preserve">    background-color: #e5eecc;</w:t>
      </w:r>
    </w:p>
    <w:p w:rsidR="00E63C6A" w:rsidRDefault="00E63C6A" w:rsidP="00E63C6A">
      <w:r>
        <w:t xml:space="preserve">    border: solid 1px #c3c3c3;</w:t>
      </w:r>
    </w:p>
    <w:p w:rsidR="00E63C6A" w:rsidRDefault="00E63C6A" w:rsidP="00E63C6A">
      <w:r>
        <w:t>}</w:t>
      </w:r>
    </w:p>
    <w:p w:rsidR="00E63C6A" w:rsidRDefault="00E63C6A" w:rsidP="00E63C6A"/>
    <w:p w:rsidR="00E63C6A" w:rsidRDefault="00E63C6A" w:rsidP="00E63C6A">
      <w:r>
        <w:t>#panel {</w:t>
      </w:r>
    </w:p>
    <w:p w:rsidR="00E63C6A" w:rsidRDefault="00E63C6A" w:rsidP="00E63C6A">
      <w:r>
        <w:t xml:space="preserve">    padding: 50px;</w:t>
      </w:r>
    </w:p>
    <w:p w:rsidR="00E63C6A" w:rsidRDefault="00E63C6A" w:rsidP="00E63C6A">
      <w:r>
        <w:t xml:space="preserve">    display: none;</w:t>
      </w:r>
    </w:p>
    <w:p w:rsidR="00E63C6A" w:rsidRDefault="00E63C6A" w:rsidP="00E63C6A">
      <w:r>
        <w:t>}</w:t>
      </w:r>
    </w:p>
    <w:p w:rsidR="00E63C6A" w:rsidRDefault="00E63C6A" w:rsidP="00E63C6A">
      <w:r>
        <w:t>&lt;/style&gt;</w:t>
      </w:r>
    </w:p>
    <w:p w:rsidR="00E63C6A" w:rsidRDefault="00E63C6A" w:rsidP="00E63C6A">
      <w:r>
        <w:t>&lt;/head&gt;</w:t>
      </w:r>
    </w:p>
    <w:p w:rsidR="00E63C6A" w:rsidRDefault="00E63C6A" w:rsidP="00E63C6A">
      <w:r>
        <w:t>&lt;body&gt;</w:t>
      </w:r>
    </w:p>
    <w:p w:rsidR="00E63C6A" w:rsidRDefault="00E63C6A" w:rsidP="00E63C6A">
      <w:r>
        <w:t xml:space="preserve"> &lt;div id="flip"&gt;Click to slide down panel&lt;/div&gt;</w:t>
      </w:r>
    </w:p>
    <w:p w:rsidR="00E63C6A" w:rsidRDefault="00E63C6A" w:rsidP="00E63C6A">
      <w:r>
        <w:t>&lt;div id="panel"&gt;Hello world!&lt;/div&gt;</w:t>
      </w:r>
    </w:p>
    <w:p w:rsidR="00E63C6A" w:rsidRDefault="00E63C6A" w:rsidP="00E63C6A">
      <w:r>
        <w:t>&lt;/body&gt;</w:t>
      </w:r>
    </w:p>
    <w:p w:rsidR="00E63C6A" w:rsidRDefault="00E63C6A" w:rsidP="00E63C6A">
      <w:r>
        <w:t>&lt;/html&gt;</w:t>
      </w:r>
    </w:p>
    <w:p w:rsidR="00E63C6A" w:rsidRDefault="00E63C6A" w:rsidP="00E63C6A"/>
    <w:p w:rsidR="00E63C6A" w:rsidRDefault="00E63C6A" w:rsidP="00E63C6A">
      <w:pPr>
        <w:pStyle w:val="Heading1"/>
      </w:pPr>
      <w:r>
        <w:t>jQuery slideUp() Method</w:t>
      </w:r>
    </w:p>
    <w:p w:rsidR="00E63C6A" w:rsidRDefault="00E63C6A" w:rsidP="00E63C6A">
      <w:r>
        <w:t>The jQuery slideUp() method is used to slide up an element.</w:t>
      </w:r>
    </w:p>
    <w:p w:rsidR="00E63C6A" w:rsidRDefault="00E63C6A" w:rsidP="00E63C6A">
      <w:pPr>
        <w:pStyle w:val="Heading1"/>
      </w:pPr>
      <w:r>
        <w:t>Syntax:</w:t>
      </w:r>
    </w:p>
    <w:p w:rsidR="00E63C6A" w:rsidRDefault="00E63C6A" w:rsidP="00E63C6A"/>
    <w:p w:rsidR="00E63C6A" w:rsidRDefault="00E63C6A" w:rsidP="00E63C6A">
      <w:r>
        <w:t>$(selector).slideUp(speed,callback);</w:t>
      </w:r>
    </w:p>
    <w:p w:rsidR="00E63C6A" w:rsidRDefault="00E63C6A" w:rsidP="00E63C6A">
      <w:r>
        <w:t>The optional speed parameter specifies the duration of the effect. It can take the following values: "slow", "fast", or milliseconds.</w:t>
      </w:r>
    </w:p>
    <w:p w:rsidR="00E63C6A" w:rsidRDefault="00E63C6A" w:rsidP="00E63C6A">
      <w:r>
        <w:t>The optional callback parameter is a function to be executed after the sliding completes.</w:t>
      </w:r>
    </w:p>
    <w:p w:rsidR="00E63C6A" w:rsidRDefault="00E63C6A" w:rsidP="00E63C6A">
      <w:r>
        <w:t>The following example demonstrates the slideUp() method:</w:t>
      </w:r>
    </w:p>
    <w:p w:rsidR="00E63C6A" w:rsidRDefault="00E63C6A" w:rsidP="00E63C6A">
      <w:pPr>
        <w:pStyle w:val="Heading1"/>
      </w:pPr>
      <w:r>
        <w:lastRenderedPageBreak/>
        <w:t>Example:</w:t>
      </w:r>
    </w:p>
    <w:p w:rsidR="00E63C6A" w:rsidRDefault="00E63C6A" w:rsidP="00E63C6A">
      <w:r>
        <w:t>&lt;!DOCTYPE html&gt;</w:t>
      </w:r>
    </w:p>
    <w:p w:rsidR="00E63C6A" w:rsidRDefault="00E63C6A" w:rsidP="00E63C6A">
      <w:r>
        <w:t>&lt;html&gt;</w:t>
      </w:r>
    </w:p>
    <w:p w:rsidR="00E63C6A" w:rsidRDefault="00E63C6A" w:rsidP="00E63C6A">
      <w:r>
        <w:t>&lt;head&gt;</w:t>
      </w:r>
    </w:p>
    <w:p w:rsidR="00E63C6A" w:rsidRDefault="00E63C6A" w:rsidP="00E63C6A">
      <w:r>
        <w:t>&lt;script src="./Plugin.js"&gt;&lt;/script&gt;</w:t>
      </w:r>
    </w:p>
    <w:p w:rsidR="00E63C6A" w:rsidRDefault="00E63C6A" w:rsidP="00E63C6A">
      <w:r>
        <w:t>&lt;script&gt;</w:t>
      </w:r>
    </w:p>
    <w:p w:rsidR="00E63C6A" w:rsidRDefault="00E63C6A" w:rsidP="00E63C6A">
      <w:r>
        <w:t>$(document).ready(function(){</w:t>
      </w:r>
    </w:p>
    <w:p w:rsidR="00E63C6A" w:rsidRDefault="00E63C6A" w:rsidP="00E63C6A">
      <w:r>
        <w:t xml:space="preserve">    $("#flip").click(function(){</w:t>
      </w:r>
    </w:p>
    <w:p w:rsidR="00E63C6A" w:rsidRDefault="00E63C6A" w:rsidP="00E63C6A">
      <w:r>
        <w:t xml:space="preserve">        $("#panel").slideUp("slow");</w:t>
      </w:r>
    </w:p>
    <w:p w:rsidR="00E63C6A" w:rsidRDefault="00E63C6A" w:rsidP="00E63C6A">
      <w:r>
        <w:t xml:space="preserve">    });</w:t>
      </w:r>
    </w:p>
    <w:p w:rsidR="00E63C6A" w:rsidRDefault="00E63C6A" w:rsidP="00E63C6A">
      <w:r>
        <w:t>});</w:t>
      </w:r>
    </w:p>
    <w:p w:rsidR="00E63C6A" w:rsidRDefault="00E63C6A" w:rsidP="00E63C6A">
      <w:r>
        <w:t>&lt;/script&gt;</w:t>
      </w:r>
    </w:p>
    <w:p w:rsidR="00E63C6A" w:rsidRDefault="00E63C6A" w:rsidP="00E63C6A">
      <w:r>
        <w:t xml:space="preserve"> </w:t>
      </w:r>
    </w:p>
    <w:p w:rsidR="00E63C6A" w:rsidRDefault="00E63C6A" w:rsidP="00E63C6A">
      <w:r>
        <w:t>&lt;style&gt;</w:t>
      </w:r>
    </w:p>
    <w:p w:rsidR="00E63C6A" w:rsidRDefault="00E63C6A" w:rsidP="00E63C6A">
      <w:r>
        <w:t>#panel, #flip {</w:t>
      </w:r>
    </w:p>
    <w:p w:rsidR="00E63C6A" w:rsidRDefault="00E63C6A" w:rsidP="00E63C6A">
      <w:r>
        <w:t xml:space="preserve">    padding: 5px;</w:t>
      </w:r>
    </w:p>
    <w:p w:rsidR="00E63C6A" w:rsidRDefault="00E63C6A" w:rsidP="00E63C6A">
      <w:r>
        <w:t xml:space="preserve">    text-align: center;</w:t>
      </w:r>
    </w:p>
    <w:p w:rsidR="00E63C6A" w:rsidRDefault="00E63C6A" w:rsidP="00E63C6A">
      <w:r>
        <w:t xml:space="preserve">    background-color: #e5eecc;</w:t>
      </w:r>
    </w:p>
    <w:p w:rsidR="00E63C6A" w:rsidRDefault="00E63C6A" w:rsidP="00E63C6A">
      <w:r>
        <w:t xml:space="preserve">    border: solid 1px #c3c3c3;</w:t>
      </w:r>
    </w:p>
    <w:p w:rsidR="00E63C6A" w:rsidRDefault="00E63C6A" w:rsidP="00E63C6A">
      <w:r>
        <w:t>}</w:t>
      </w:r>
    </w:p>
    <w:p w:rsidR="00E63C6A" w:rsidRDefault="00E63C6A" w:rsidP="00E63C6A"/>
    <w:p w:rsidR="00E63C6A" w:rsidRDefault="00E63C6A" w:rsidP="00E63C6A">
      <w:r>
        <w:t>#panel {</w:t>
      </w:r>
    </w:p>
    <w:p w:rsidR="00E63C6A" w:rsidRDefault="00E63C6A" w:rsidP="00E63C6A">
      <w:r>
        <w:t xml:space="preserve">    padding: 50px;</w:t>
      </w:r>
    </w:p>
    <w:p w:rsidR="00E63C6A" w:rsidRDefault="00E63C6A" w:rsidP="00E63C6A">
      <w:r>
        <w:t>}</w:t>
      </w:r>
    </w:p>
    <w:p w:rsidR="00E63C6A" w:rsidRDefault="00E63C6A" w:rsidP="00E63C6A">
      <w:r>
        <w:t>&lt;/style&gt;</w:t>
      </w:r>
    </w:p>
    <w:p w:rsidR="00E63C6A" w:rsidRDefault="00E63C6A" w:rsidP="00E63C6A">
      <w:r>
        <w:t>&lt;/head&gt;</w:t>
      </w:r>
    </w:p>
    <w:p w:rsidR="00E63C6A" w:rsidRDefault="00E63C6A" w:rsidP="00E63C6A">
      <w:r>
        <w:t>&lt;body&gt;</w:t>
      </w:r>
    </w:p>
    <w:p w:rsidR="00E63C6A" w:rsidRDefault="00E63C6A" w:rsidP="00E63C6A">
      <w:r>
        <w:lastRenderedPageBreak/>
        <w:t xml:space="preserve"> </w:t>
      </w:r>
    </w:p>
    <w:p w:rsidR="00E63C6A" w:rsidRDefault="00E63C6A" w:rsidP="00E63C6A">
      <w:r>
        <w:t>&lt;div id="flip"&gt;Click to slide up panel&lt;/div&gt;</w:t>
      </w:r>
    </w:p>
    <w:p w:rsidR="00E63C6A" w:rsidRDefault="00E63C6A" w:rsidP="00E63C6A">
      <w:r>
        <w:t>&lt;div id="panel"&gt;Hello world!&lt;/div&gt;</w:t>
      </w:r>
    </w:p>
    <w:p w:rsidR="00E63C6A" w:rsidRDefault="00E63C6A" w:rsidP="00E63C6A">
      <w:r>
        <w:t>&lt;/body&gt;</w:t>
      </w:r>
    </w:p>
    <w:p w:rsidR="00E63C6A" w:rsidRDefault="00E63C6A" w:rsidP="00E63C6A">
      <w:r>
        <w:t>&lt;/html&gt;</w:t>
      </w:r>
    </w:p>
    <w:p w:rsidR="00E63C6A" w:rsidRDefault="00E63C6A" w:rsidP="00E63C6A"/>
    <w:p w:rsidR="00E63C6A" w:rsidRDefault="00E63C6A" w:rsidP="00E63C6A">
      <w:pPr>
        <w:pStyle w:val="Heading1"/>
      </w:pPr>
      <w:r>
        <w:t>jQuery slideToggle() Method</w:t>
      </w:r>
    </w:p>
    <w:p w:rsidR="00E63C6A" w:rsidRDefault="00E63C6A" w:rsidP="00E63C6A">
      <w:r>
        <w:t>The jQuery slideToggle() method toggles between the slideDown() and slideUp() methods.</w:t>
      </w:r>
    </w:p>
    <w:p w:rsidR="00E63C6A" w:rsidRDefault="00E63C6A" w:rsidP="00E63C6A">
      <w:r>
        <w:t>If the elements have been slid down, slideToggle() will slide them up.</w:t>
      </w:r>
    </w:p>
    <w:p w:rsidR="00E63C6A" w:rsidRDefault="00E63C6A" w:rsidP="00E63C6A">
      <w:r>
        <w:t>If the elements have been slid up, slideToggle() will slide them down.</w:t>
      </w:r>
    </w:p>
    <w:p w:rsidR="00E63C6A" w:rsidRDefault="00E63C6A" w:rsidP="00E63C6A"/>
    <w:p w:rsidR="00E63C6A" w:rsidRDefault="00E63C6A" w:rsidP="00E63C6A">
      <w:r>
        <w:t>$(selector).slideToggle(speed,callback);</w:t>
      </w:r>
    </w:p>
    <w:p w:rsidR="00E63C6A" w:rsidRDefault="00E63C6A" w:rsidP="00E63C6A"/>
    <w:p w:rsidR="00E63C6A" w:rsidRDefault="00E63C6A" w:rsidP="00E63C6A">
      <w:r>
        <w:t>The optional speed parameter can take the following values: "slow", "fast", milliseconds.</w:t>
      </w:r>
    </w:p>
    <w:p w:rsidR="00E63C6A" w:rsidRDefault="00E63C6A" w:rsidP="00E63C6A">
      <w:r>
        <w:t>The optional callback parameter is a function to be executed after the sliding completes.</w:t>
      </w:r>
    </w:p>
    <w:p w:rsidR="00E63C6A" w:rsidRDefault="00E63C6A" w:rsidP="00E63C6A">
      <w:r>
        <w:t>The following example demonstrates the slideToggle() method:</w:t>
      </w:r>
    </w:p>
    <w:p w:rsidR="00E63C6A" w:rsidRDefault="00E63C6A" w:rsidP="00E63C6A">
      <w:pPr>
        <w:pStyle w:val="Heading1"/>
      </w:pPr>
      <w:r>
        <w:t>Example:</w:t>
      </w:r>
    </w:p>
    <w:p w:rsidR="00E63C6A" w:rsidRDefault="00E63C6A" w:rsidP="00E63C6A">
      <w:r>
        <w:t>&lt;!DOCTYPE html&gt;</w:t>
      </w:r>
    </w:p>
    <w:p w:rsidR="00E63C6A" w:rsidRDefault="00E63C6A" w:rsidP="00E63C6A">
      <w:r>
        <w:t>&lt;html&gt;</w:t>
      </w:r>
    </w:p>
    <w:p w:rsidR="00E63C6A" w:rsidRDefault="00E63C6A" w:rsidP="00E63C6A">
      <w:r>
        <w:t>&lt;head&gt;</w:t>
      </w:r>
    </w:p>
    <w:p w:rsidR="00E63C6A" w:rsidRDefault="00E63C6A" w:rsidP="00E63C6A">
      <w:r>
        <w:t>&lt;script src="./Plugin.js"&gt;&lt;/script&gt;</w:t>
      </w:r>
    </w:p>
    <w:p w:rsidR="00E63C6A" w:rsidRDefault="00E63C6A" w:rsidP="00E63C6A">
      <w:r>
        <w:t>&lt;script&gt;</w:t>
      </w:r>
    </w:p>
    <w:p w:rsidR="00E63C6A" w:rsidRDefault="00E63C6A" w:rsidP="00E63C6A">
      <w:r>
        <w:t>$(document).ready(function(){</w:t>
      </w:r>
    </w:p>
    <w:p w:rsidR="00E63C6A" w:rsidRDefault="00E63C6A" w:rsidP="00E63C6A">
      <w:r>
        <w:t xml:space="preserve">    $("#flip").click(function(){</w:t>
      </w:r>
    </w:p>
    <w:p w:rsidR="00E63C6A" w:rsidRDefault="00E63C6A" w:rsidP="00E63C6A">
      <w:r>
        <w:t xml:space="preserve">        $("#panel").slideToggle("slow");</w:t>
      </w:r>
    </w:p>
    <w:p w:rsidR="00E63C6A" w:rsidRDefault="00E63C6A" w:rsidP="00E63C6A">
      <w:r>
        <w:t xml:space="preserve">    });</w:t>
      </w:r>
    </w:p>
    <w:p w:rsidR="00E63C6A" w:rsidRDefault="00E63C6A" w:rsidP="00E63C6A">
      <w:r>
        <w:lastRenderedPageBreak/>
        <w:t>});</w:t>
      </w:r>
    </w:p>
    <w:p w:rsidR="00E63C6A" w:rsidRDefault="00E63C6A" w:rsidP="00E63C6A">
      <w:r>
        <w:t>&lt;/script&gt;</w:t>
      </w:r>
    </w:p>
    <w:p w:rsidR="00E63C6A" w:rsidRDefault="00E63C6A" w:rsidP="00E63C6A"/>
    <w:p w:rsidR="00E63C6A" w:rsidRDefault="00E63C6A" w:rsidP="00E63C6A">
      <w:r>
        <w:t>&lt;style&gt;</w:t>
      </w:r>
    </w:p>
    <w:p w:rsidR="00E63C6A" w:rsidRDefault="00E63C6A" w:rsidP="00E63C6A">
      <w:r>
        <w:t>#panel, #flip {</w:t>
      </w:r>
    </w:p>
    <w:p w:rsidR="00E63C6A" w:rsidRDefault="00E63C6A" w:rsidP="00E63C6A">
      <w:r>
        <w:t xml:space="preserve">    padding: 5px;</w:t>
      </w:r>
    </w:p>
    <w:p w:rsidR="00E63C6A" w:rsidRDefault="00E63C6A" w:rsidP="00E63C6A">
      <w:r>
        <w:t xml:space="preserve">    text-align: center;</w:t>
      </w:r>
    </w:p>
    <w:p w:rsidR="00E63C6A" w:rsidRDefault="00E63C6A" w:rsidP="00E63C6A">
      <w:r>
        <w:t xml:space="preserve">    background-color: #e5eecc;</w:t>
      </w:r>
    </w:p>
    <w:p w:rsidR="00E63C6A" w:rsidRDefault="00E63C6A" w:rsidP="00E63C6A">
      <w:r>
        <w:t xml:space="preserve">    border: solid 1px #c3c3c3;</w:t>
      </w:r>
    </w:p>
    <w:p w:rsidR="00E63C6A" w:rsidRDefault="00E63C6A" w:rsidP="00E63C6A">
      <w:r>
        <w:t>}</w:t>
      </w:r>
    </w:p>
    <w:p w:rsidR="00E63C6A" w:rsidRDefault="00E63C6A" w:rsidP="00E63C6A"/>
    <w:p w:rsidR="00E63C6A" w:rsidRDefault="00E63C6A" w:rsidP="00E63C6A">
      <w:r>
        <w:t>#panel {</w:t>
      </w:r>
    </w:p>
    <w:p w:rsidR="00E63C6A" w:rsidRDefault="00E63C6A" w:rsidP="00E63C6A">
      <w:r>
        <w:t xml:space="preserve">    padding: 50px;</w:t>
      </w:r>
    </w:p>
    <w:p w:rsidR="00E63C6A" w:rsidRDefault="00E63C6A" w:rsidP="00E63C6A">
      <w:r>
        <w:t xml:space="preserve">    display: none;</w:t>
      </w:r>
    </w:p>
    <w:p w:rsidR="00E63C6A" w:rsidRDefault="00E63C6A" w:rsidP="00E63C6A">
      <w:r>
        <w:t>}</w:t>
      </w:r>
    </w:p>
    <w:p w:rsidR="00E63C6A" w:rsidRDefault="00E63C6A" w:rsidP="00E63C6A">
      <w:r>
        <w:t>&lt;/style&gt;</w:t>
      </w:r>
    </w:p>
    <w:p w:rsidR="00E63C6A" w:rsidRDefault="00E63C6A" w:rsidP="00E63C6A">
      <w:r>
        <w:t>&lt;/head&gt;</w:t>
      </w:r>
    </w:p>
    <w:p w:rsidR="00E63C6A" w:rsidRDefault="00E63C6A" w:rsidP="00E63C6A">
      <w:r>
        <w:t>&lt;body&gt;</w:t>
      </w:r>
    </w:p>
    <w:p w:rsidR="00E63C6A" w:rsidRDefault="00E63C6A" w:rsidP="00E63C6A">
      <w:r>
        <w:t xml:space="preserve"> &lt;div id="flip"&gt;Click to slide the panel down or up&lt;/div&gt;</w:t>
      </w:r>
    </w:p>
    <w:p w:rsidR="00E63C6A" w:rsidRDefault="00E63C6A" w:rsidP="00E63C6A">
      <w:r>
        <w:t>&lt;div id="panel"&gt;Hello world!&lt;/div&gt;</w:t>
      </w:r>
    </w:p>
    <w:p w:rsidR="00E63C6A" w:rsidRDefault="00E63C6A" w:rsidP="00E63C6A">
      <w:r>
        <w:t>&lt;/body&gt;</w:t>
      </w:r>
    </w:p>
    <w:p w:rsidR="00E63C6A" w:rsidRDefault="00E63C6A" w:rsidP="00E63C6A">
      <w:r>
        <w:t>&lt;/html&gt;</w:t>
      </w:r>
    </w:p>
    <w:p w:rsidR="00685005" w:rsidRDefault="00685005" w:rsidP="00685005">
      <w:pPr>
        <w:pStyle w:val="Heading1"/>
      </w:pPr>
    </w:p>
    <w:p w:rsidR="00685005" w:rsidRDefault="00685005" w:rsidP="00685005">
      <w:pPr>
        <w:pStyle w:val="Heading1"/>
      </w:pPr>
    </w:p>
    <w:p w:rsidR="00685005" w:rsidRDefault="00685005" w:rsidP="00685005">
      <w:pPr>
        <w:pStyle w:val="Heading1"/>
      </w:pPr>
    </w:p>
    <w:p w:rsidR="00685005" w:rsidRDefault="00685005" w:rsidP="00685005">
      <w:pPr>
        <w:pStyle w:val="Heading1"/>
      </w:pPr>
      <w:r>
        <w:lastRenderedPageBreak/>
        <w:t>jQuery Effects - Animation</w:t>
      </w:r>
    </w:p>
    <w:p w:rsidR="00685005" w:rsidRDefault="00685005" w:rsidP="00685005">
      <w:r>
        <w:t>The jQuery animate() method lets you create custom animations.</w:t>
      </w:r>
    </w:p>
    <w:p w:rsidR="00685005" w:rsidRDefault="00685005" w:rsidP="00685005">
      <w:pPr>
        <w:pStyle w:val="Heading1"/>
      </w:pPr>
      <w:r>
        <w:t>jQuery Animations - The animate() Method</w:t>
      </w:r>
    </w:p>
    <w:p w:rsidR="00685005" w:rsidRDefault="00685005" w:rsidP="00685005">
      <w:r>
        <w:t>The jQuery animate() method is used to create custom animations.</w:t>
      </w:r>
    </w:p>
    <w:p w:rsidR="00685005" w:rsidRDefault="00685005" w:rsidP="00685005">
      <w:pPr>
        <w:pStyle w:val="Heading1"/>
      </w:pPr>
      <w:r>
        <w:t>Syntax:</w:t>
      </w:r>
    </w:p>
    <w:p w:rsidR="00685005" w:rsidRDefault="00685005" w:rsidP="00685005">
      <w:r>
        <w:t>$(selector).animate({params},speed,callback);</w:t>
      </w:r>
    </w:p>
    <w:p w:rsidR="00685005" w:rsidRDefault="00685005" w:rsidP="00685005"/>
    <w:p w:rsidR="00685005" w:rsidRDefault="00685005" w:rsidP="00685005">
      <w:r>
        <w:t>The required params parameter defines the CSS properties to be animated.</w:t>
      </w:r>
    </w:p>
    <w:p w:rsidR="00685005" w:rsidRDefault="00685005" w:rsidP="00685005">
      <w:r>
        <w:t>The optional speed parameter specifies the duration of the effect. It can take the following values: "slow", "fast", or milliseconds.</w:t>
      </w:r>
    </w:p>
    <w:p w:rsidR="00685005" w:rsidRDefault="00685005" w:rsidP="00685005">
      <w:r>
        <w:t>The optional callback parameter is a function to be executed after the animation completes.</w:t>
      </w:r>
    </w:p>
    <w:p w:rsidR="00685005" w:rsidRDefault="00685005" w:rsidP="00685005">
      <w:r>
        <w:t>The following example demonstrates a simple use of the animate() method; it moves a &lt;div&gt; element to the right, until it has reached a left property of 250px:</w:t>
      </w:r>
    </w:p>
    <w:p w:rsidR="006C4CFB" w:rsidRDefault="00685005" w:rsidP="00685005">
      <w:pPr>
        <w:pStyle w:val="Heading1"/>
      </w:pPr>
      <w:r>
        <w:t>Example:</w:t>
      </w:r>
    </w:p>
    <w:p w:rsidR="00685005" w:rsidRDefault="00685005" w:rsidP="00685005">
      <w:r>
        <w:t>&lt;!DOCTYPE html&gt;</w:t>
      </w:r>
    </w:p>
    <w:p w:rsidR="00685005" w:rsidRDefault="00685005" w:rsidP="00685005">
      <w:r>
        <w:t>&lt;html&gt;</w:t>
      </w:r>
    </w:p>
    <w:p w:rsidR="00685005" w:rsidRDefault="00685005" w:rsidP="00685005">
      <w:r>
        <w:t>&lt;head&gt;</w:t>
      </w:r>
    </w:p>
    <w:p w:rsidR="00685005" w:rsidRDefault="00685005" w:rsidP="00685005">
      <w:r>
        <w:t>&lt;script src="./Plugin.js"&gt;&lt;/script&gt;</w:t>
      </w:r>
    </w:p>
    <w:p w:rsidR="00685005" w:rsidRDefault="00685005" w:rsidP="00685005">
      <w:r>
        <w:t>&lt;script&gt;</w:t>
      </w:r>
    </w:p>
    <w:p w:rsidR="00685005" w:rsidRDefault="00685005" w:rsidP="00685005">
      <w:r>
        <w:t>$(document).ready(function(){</w:t>
      </w:r>
    </w:p>
    <w:p w:rsidR="00685005" w:rsidRDefault="00685005" w:rsidP="00685005">
      <w:r>
        <w:t xml:space="preserve">    $("button").click(function(){</w:t>
      </w:r>
    </w:p>
    <w:p w:rsidR="00685005" w:rsidRDefault="00685005" w:rsidP="00685005">
      <w:r>
        <w:t xml:space="preserve">        $("div").animate({left: '250px'});</w:t>
      </w:r>
    </w:p>
    <w:p w:rsidR="00685005" w:rsidRDefault="00685005" w:rsidP="00685005">
      <w:r>
        <w:t xml:space="preserve">    });</w:t>
      </w:r>
    </w:p>
    <w:p w:rsidR="00685005" w:rsidRDefault="00685005" w:rsidP="00685005">
      <w:r>
        <w:t>});</w:t>
      </w:r>
    </w:p>
    <w:p w:rsidR="00685005" w:rsidRDefault="00685005" w:rsidP="00685005">
      <w:r>
        <w:t>&lt;/script&gt;</w:t>
      </w:r>
    </w:p>
    <w:p w:rsidR="00685005" w:rsidRDefault="00685005" w:rsidP="00685005">
      <w:r>
        <w:lastRenderedPageBreak/>
        <w:t>&lt;/head&gt;</w:t>
      </w:r>
    </w:p>
    <w:p w:rsidR="00685005" w:rsidRDefault="00685005" w:rsidP="00685005">
      <w:r>
        <w:t>&lt;body&gt;</w:t>
      </w:r>
    </w:p>
    <w:p w:rsidR="00685005" w:rsidRDefault="00685005" w:rsidP="00685005">
      <w:r>
        <w:t>&lt;button&gt;Start Animation&lt;/button&gt;</w:t>
      </w:r>
    </w:p>
    <w:p w:rsidR="00685005" w:rsidRDefault="00685005" w:rsidP="00685005">
      <w:r>
        <w:t>&lt;p&gt;By default, all HTML elements have a static position, and cannot be moved. To manipulate the position, remember to first set the CSS position property of the element to relative, fixed, or absolute!&lt;/p&gt;</w:t>
      </w:r>
    </w:p>
    <w:p w:rsidR="00685005" w:rsidRDefault="00685005" w:rsidP="00685005">
      <w:r>
        <w:t>&lt;div style="background:#98bf21;height:100px;width:100px;position:absolute;"&gt;&lt;/div&gt;</w:t>
      </w:r>
    </w:p>
    <w:p w:rsidR="00685005" w:rsidRDefault="00685005" w:rsidP="00685005">
      <w:r>
        <w:t>&lt;/body&gt;</w:t>
      </w:r>
    </w:p>
    <w:p w:rsidR="00685005" w:rsidRDefault="00685005" w:rsidP="00685005">
      <w:r>
        <w:t>&lt;/html&gt;</w:t>
      </w:r>
    </w:p>
    <w:p w:rsidR="00685005" w:rsidRDefault="00685005" w:rsidP="00685005">
      <w:pPr>
        <w:pStyle w:val="Heading1"/>
      </w:pPr>
      <w:r>
        <w:t>jQuery animate() - Manipulate Multiple Properties</w:t>
      </w:r>
    </w:p>
    <w:p w:rsidR="00685005" w:rsidRDefault="00685005" w:rsidP="00685005">
      <w:r>
        <w:t>Notice that multiple properties can be animated at the same time:</w:t>
      </w:r>
    </w:p>
    <w:p w:rsidR="006C4CFB" w:rsidRDefault="00685005" w:rsidP="00685005">
      <w:pPr>
        <w:pStyle w:val="Heading1"/>
      </w:pPr>
      <w:r>
        <w:t>Example:</w:t>
      </w:r>
    </w:p>
    <w:p w:rsidR="00364F8D" w:rsidRDefault="00364F8D" w:rsidP="00364F8D">
      <w:r>
        <w:t>&lt;!DOCTYPE html&gt;</w:t>
      </w:r>
    </w:p>
    <w:p w:rsidR="00364F8D" w:rsidRDefault="00364F8D" w:rsidP="00364F8D">
      <w:r>
        <w:t>&lt;html&gt;</w:t>
      </w:r>
    </w:p>
    <w:p w:rsidR="00364F8D" w:rsidRDefault="00364F8D" w:rsidP="00364F8D">
      <w:r>
        <w:t>&lt;head&gt;</w:t>
      </w:r>
    </w:p>
    <w:p w:rsidR="00364F8D" w:rsidRDefault="00364F8D" w:rsidP="00364F8D">
      <w:r>
        <w:t>&lt;script src="./Plugin.js"&gt;&lt;/script&gt;</w:t>
      </w:r>
    </w:p>
    <w:p w:rsidR="00364F8D" w:rsidRDefault="00364F8D" w:rsidP="00364F8D">
      <w:r>
        <w:t>&lt;script&gt;</w:t>
      </w:r>
    </w:p>
    <w:p w:rsidR="00364F8D" w:rsidRDefault="00364F8D" w:rsidP="00364F8D">
      <w:r>
        <w:t>$(document).ready(function(){</w:t>
      </w:r>
    </w:p>
    <w:p w:rsidR="00364F8D" w:rsidRDefault="00364F8D" w:rsidP="00364F8D">
      <w:r>
        <w:t xml:space="preserve">    $("button").click(function(){</w:t>
      </w:r>
    </w:p>
    <w:p w:rsidR="00364F8D" w:rsidRDefault="00364F8D" w:rsidP="00364F8D">
      <w:r>
        <w:t xml:space="preserve">        $("div").animate({</w:t>
      </w:r>
    </w:p>
    <w:p w:rsidR="00364F8D" w:rsidRDefault="00364F8D" w:rsidP="00364F8D">
      <w:r>
        <w:t xml:space="preserve">            left: '250px',</w:t>
      </w:r>
    </w:p>
    <w:p w:rsidR="00364F8D" w:rsidRDefault="00364F8D" w:rsidP="00364F8D">
      <w:r>
        <w:t xml:space="preserve">            opacity: '0.5',</w:t>
      </w:r>
    </w:p>
    <w:p w:rsidR="00364F8D" w:rsidRDefault="00364F8D" w:rsidP="00364F8D">
      <w:r>
        <w:t xml:space="preserve">            height: '150px',</w:t>
      </w:r>
    </w:p>
    <w:p w:rsidR="00364F8D" w:rsidRDefault="00364F8D" w:rsidP="00364F8D">
      <w:r>
        <w:t xml:space="preserve">            width: '150px'</w:t>
      </w:r>
    </w:p>
    <w:p w:rsidR="00364F8D" w:rsidRDefault="00364F8D" w:rsidP="00364F8D">
      <w:r>
        <w:t xml:space="preserve">        });</w:t>
      </w:r>
    </w:p>
    <w:p w:rsidR="00364F8D" w:rsidRDefault="00364F8D" w:rsidP="00364F8D">
      <w:r>
        <w:t xml:space="preserve">    });</w:t>
      </w:r>
    </w:p>
    <w:p w:rsidR="00364F8D" w:rsidRDefault="00364F8D" w:rsidP="00364F8D">
      <w:r>
        <w:lastRenderedPageBreak/>
        <w:t>});</w:t>
      </w:r>
    </w:p>
    <w:p w:rsidR="00364F8D" w:rsidRDefault="00364F8D" w:rsidP="00364F8D">
      <w:r>
        <w:t>&lt;/script&gt;</w:t>
      </w:r>
    </w:p>
    <w:p w:rsidR="00364F8D" w:rsidRDefault="00364F8D" w:rsidP="00364F8D">
      <w:r>
        <w:t>&lt;/head&gt;</w:t>
      </w:r>
    </w:p>
    <w:p w:rsidR="00364F8D" w:rsidRDefault="00364F8D" w:rsidP="00364F8D">
      <w:r>
        <w:t>&lt;body&gt;</w:t>
      </w:r>
    </w:p>
    <w:p w:rsidR="00364F8D" w:rsidRDefault="00364F8D" w:rsidP="00364F8D">
      <w:r>
        <w:t>&lt;button&gt;Start Animation&lt;/button&gt;</w:t>
      </w:r>
    </w:p>
    <w:p w:rsidR="00364F8D" w:rsidRDefault="00364F8D" w:rsidP="00364F8D">
      <w:r>
        <w:t>&lt;p&gt;By default, all HTML elements have a static position, and cannot be moved. To manipulate the position, remember to first set the CSS position property of the element to relative, fixed, or absolute!&lt;/p&gt;</w:t>
      </w:r>
    </w:p>
    <w:p w:rsidR="00364F8D" w:rsidRDefault="00364F8D" w:rsidP="00364F8D">
      <w:r>
        <w:t>&lt;div style="background:#98bf21;height:100px;width:100px;position:absolute;"&gt;&lt;/div&gt;</w:t>
      </w:r>
    </w:p>
    <w:p w:rsidR="00364F8D" w:rsidRDefault="00364F8D" w:rsidP="00364F8D">
      <w:r>
        <w:t>&lt;/body&gt;</w:t>
      </w:r>
    </w:p>
    <w:p w:rsidR="00364F8D" w:rsidRDefault="00364F8D" w:rsidP="00364F8D">
      <w:r>
        <w:t>&lt;/html&gt;</w:t>
      </w:r>
    </w:p>
    <w:p w:rsidR="00364F8D" w:rsidRDefault="00364F8D" w:rsidP="00364F8D">
      <w:pPr>
        <w:pStyle w:val="Heading1"/>
      </w:pPr>
      <w:r>
        <w:t>jQuery animate() - Using Relative Values</w:t>
      </w:r>
    </w:p>
    <w:p w:rsidR="00364F8D" w:rsidRDefault="00364F8D" w:rsidP="00364F8D">
      <w:r>
        <w:t>It is also possible to define relative values (the value is then relative to the element's current value). This is done by putting += or -= in front of the value:</w:t>
      </w:r>
    </w:p>
    <w:p w:rsidR="006C4CFB" w:rsidRDefault="00364F8D" w:rsidP="00364F8D">
      <w:pPr>
        <w:pStyle w:val="Heading1"/>
      </w:pPr>
      <w:r>
        <w:t>Example:</w:t>
      </w:r>
    </w:p>
    <w:p w:rsidR="00364F8D" w:rsidRDefault="00364F8D" w:rsidP="00364F8D">
      <w:r>
        <w:t>&lt;!DOCTYPE html&gt;</w:t>
      </w:r>
    </w:p>
    <w:p w:rsidR="00364F8D" w:rsidRDefault="00364F8D" w:rsidP="00364F8D">
      <w:r>
        <w:t>&lt;html&gt;</w:t>
      </w:r>
    </w:p>
    <w:p w:rsidR="00364F8D" w:rsidRDefault="00364F8D" w:rsidP="00364F8D">
      <w:r>
        <w:t>&lt;head&gt;</w:t>
      </w:r>
    </w:p>
    <w:p w:rsidR="00364F8D" w:rsidRDefault="00364F8D" w:rsidP="00364F8D">
      <w:r>
        <w:t>&lt;script src="./Plugin.js"&gt;&lt;/script&gt;</w:t>
      </w:r>
    </w:p>
    <w:p w:rsidR="00364F8D" w:rsidRDefault="00364F8D" w:rsidP="00364F8D">
      <w:r>
        <w:t>&lt;script&gt;</w:t>
      </w:r>
    </w:p>
    <w:p w:rsidR="00364F8D" w:rsidRDefault="00364F8D" w:rsidP="00364F8D">
      <w:r>
        <w:t>$(document).ready(function(){</w:t>
      </w:r>
    </w:p>
    <w:p w:rsidR="00364F8D" w:rsidRDefault="00364F8D" w:rsidP="00364F8D">
      <w:r>
        <w:t xml:space="preserve">    $("button").click(function(){</w:t>
      </w:r>
    </w:p>
    <w:p w:rsidR="00364F8D" w:rsidRDefault="00364F8D" w:rsidP="00364F8D">
      <w:r>
        <w:t xml:space="preserve">        $("div").animate({</w:t>
      </w:r>
    </w:p>
    <w:p w:rsidR="00364F8D" w:rsidRDefault="00364F8D" w:rsidP="00364F8D">
      <w:r>
        <w:t xml:space="preserve">            left: '250px',</w:t>
      </w:r>
    </w:p>
    <w:p w:rsidR="00364F8D" w:rsidRDefault="00364F8D" w:rsidP="00364F8D">
      <w:r>
        <w:t xml:space="preserve">            height: '+=150px',</w:t>
      </w:r>
    </w:p>
    <w:p w:rsidR="00364F8D" w:rsidRDefault="00364F8D" w:rsidP="00364F8D">
      <w:r>
        <w:t xml:space="preserve">            width: '+=150px'</w:t>
      </w:r>
    </w:p>
    <w:p w:rsidR="00364F8D" w:rsidRDefault="00364F8D" w:rsidP="00364F8D">
      <w:r>
        <w:t xml:space="preserve">        });</w:t>
      </w:r>
    </w:p>
    <w:p w:rsidR="00364F8D" w:rsidRDefault="00364F8D" w:rsidP="00364F8D">
      <w:r>
        <w:lastRenderedPageBreak/>
        <w:t xml:space="preserve">    });</w:t>
      </w:r>
    </w:p>
    <w:p w:rsidR="00364F8D" w:rsidRDefault="00364F8D" w:rsidP="00364F8D">
      <w:r>
        <w:t>});</w:t>
      </w:r>
    </w:p>
    <w:p w:rsidR="00364F8D" w:rsidRDefault="00364F8D" w:rsidP="00364F8D">
      <w:r>
        <w:t>&lt;/script&gt;</w:t>
      </w:r>
    </w:p>
    <w:p w:rsidR="00364F8D" w:rsidRDefault="00364F8D" w:rsidP="00364F8D">
      <w:r>
        <w:t>&lt;/head&gt;</w:t>
      </w:r>
    </w:p>
    <w:p w:rsidR="00364F8D" w:rsidRDefault="00364F8D" w:rsidP="00364F8D">
      <w:r>
        <w:t>&lt;body&gt;</w:t>
      </w:r>
    </w:p>
    <w:p w:rsidR="00364F8D" w:rsidRDefault="00364F8D" w:rsidP="00364F8D">
      <w:r>
        <w:t>&lt;button&gt;Start Animation&lt;/button&gt;</w:t>
      </w:r>
    </w:p>
    <w:p w:rsidR="00364F8D" w:rsidRDefault="00364F8D" w:rsidP="00364F8D">
      <w:r>
        <w:t>&lt;p&gt;By default, all HTML elements have a static position, and cannot be moved. To manipulate the position, remember to first set the CSS position property of the element to relative, fixed, or absolute!&lt;/p&gt;</w:t>
      </w:r>
    </w:p>
    <w:p w:rsidR="00364F8D" w:rsidRDefault="00364F8D" w:rsidP="00364F8D">
      <w:r>
        <w:t>&lt;div style="background:#98bf21;height:100px;width:100px;position:absolute;"&gt;&lt;/div&gt;</w:t>
      </w:r>
    </w:p>
    <w:p w:rsidR="00364F8D" w:rsidRDefault="00364F8D" w:rsidP="00364F8D">
      <w:r>
        <w:t>&lt;/body&gt;</w:t>
      </w:r>
    </w:p>
    <w:p w:rsidR="00364F8D" w:rsidRDefault="00364F8D" w:rsidP="00364F8D">
      <w:r>
        <w:t>&lt;/html&gt;</w:t>
      </w:r>
    </w:p>
    <w:p w:rsidR="00A179C6" w:rsidRDefault="00A179C6" w:rsidP="00364F8D"/>
    <w:p w:rsidR="001141B3" w:rsidRDefault="001141B3" w:rsidP="001141B3">
      <w:pPr>
        <w:pStyle w:val="Heading1"/>
      </w:pPr>
      <w:r>
        <w:t>jQuery animate() - Using Pre-defined Values</w:t>
      </w:r>
    </w:p>
    <w:p w:rsidR="001141B3" w:rsidRDefault="001141B3" w:rsidP="001141B3">
      <w:r>
        <w:t>You can even specify a property's animation value as "show", "hide", or "toggle":</w:t>
      </w:r>
    </w:p>
    <w:p w:rsidR="00364F8D" w:rsidRDefault="001141B3" w:rsidP="001141B3">
      <w:pPr>
        <w:pStyle w:val="Heading1"/>
      </w:pPr>
      <w:r>
        <w:t>Example:</w:t>
      </w:r>
    </w:p>
    <w:p w:rsidR="001141B3" w:rsidRDefault="001141B3" w:rsidP="001141B3">
      <w:r>
        <w:t>&lt;!DOCTYPE html&gt;</w:t>
      </w:r>
    </w:p>
    <w:p w:rsidR="001141B3" w:rsidRDefault="001141B3" w:rsidP="001141B3">
      <w:r>
        <w:t>&lt;html&gt;</w:t>
      </w:r>
    </w:p>
    <w:p w:rsidR="001141B3" w:rsidRDefault="001141B3" w:rsidP="001141B3">
      <w:r>
        <w:t>&lt;head&gt;</w:t>
      </w:r>
    </w:p>
    <w:p w:rsidR="001141B3" w:rsidRDefault="001141B3" w:rsidP="001141B3">
      <w:r>
        <w:t>&lt;script src="/.Plugin.js"&gt;&lt;/script&gt;</w:t>
      </w:r>
    </w:p>
    <w:p w:rsidR="001141B3" w:rsidRDefault="001141B3" w:rsidP="001141B3">
      <w:r>
        <w:t>&lt;script&gt;</w:t>
      </w:r>
    </w:p>
    <w:p w:rsidR="001141B3" w:rsidRDefault="001141B3" w:rsidP="001141B3">
      <w:r>
        <w:t>$(document).ready(function(){</w:t>
      </w:r>
    </w:p>
    <w:p w:rsidR="001141B3" w:rsidRDefault="001141B3" w:rsidP="001141B3">
      <w:r>
        <w:t xml:space="preserve">    $("button").click(function(){</w:t>
      </w:r>
    </w:p>
    <w:p w:rsidR="001141B3" w:rsidRDefault="001141B3" w:rsidP="001141B3">
      <w:r>
        <w:t xml:space="preserve">        $("div").animate({</w:t>
      </w:r>
    </w:p>
    <w:p w:rsidR="001141B3" w:rsidRDefault="001141B3" w:rsidP="001141B3">
      <w:r>
        <w:t xml:space="preserve">            height: 'toggle'</w:t>
      </w:r>
    </w:p>
    <w:p w:rsidR="001141B3" w:rsidRDefault="001141B3" w:rsidP="001141B3">
      <w:r>
        <w:t xml:space="preserve">        });</w:t>
      </w:r>
    </w:p>
    <w:p w:rsidR="001141B3" w:rsidRDefault="001141B3" w:rsidP="001141B3">
      <w:r>
        <w:lastRenderedPageBreak/>
        <w:t xml:space="preserve">    });</w:t>
      </w:r>
    </w:p>
    <w:p w:rsidR="001141B3" w:rsidRDefault="001141B3" w:rsidP="001141B3">
      <w:r>
        <w:t>});</w:t>
      </w:r>
    </w:p>
    <w:p w:rsidR="001141B3" w:rsidRDefault="001141B3" w:rsidP="001141B3">
      <w:r>
        <w:t>&lt;/script&gt;</w:t>
      </w:r>
    </w:p>
    <w:p w:rsidR="001141B3" w:rsidRDefault="001141B3" w:rsidP="001141B3">
      <w:r>
        <w:t>&lt;/head&gt;</w:t>
      </w:r>
    </w:p>
    <w:p w:rsidR="001141B3" w:rsidRDefault="001141B3" w:rsidP="001141B3">
      <w:r>
        <w:t>&lt;body&gt;</w:t>
      </w:r>
    </w:p>
    <w:p w:rsidR="001141B3" w:rsidRDefault="001141B3" w:rsidP="001141B3">
      <w:r>
        <w:t>&lt;p&gt;Click the button multiple times to toggle the animation.&lt;/p&gt;</w:t>
      </w:r>
    </w:p>
    <w:p w:rsidR="001141B3" w:rsidRDefault="001141B3" w:rsidP="001141B3">
      <w:r>
        <w:t>&lt;button&gt;Start Animation&lt;/button&gt;</w:t>
      </w:r>
    </w:p>
    <w:p w:rsidR="001141B3" w:rsidRDefault="001141B3" w:rsidP="001141B3">
      <w:r>
        <w:t>&lt;p&gt;By default, all HTML elements have a static position, and cannot be moved. To manipulate the position, remember to first set the CSS position property of the element to relative, fixed, or absolute!&lt;/p&gt;</w:t>
      </w:r>
    </w:p>
    <w:p w:rsidR="001141B3" w:rsidRDefault="001141B3" w:rsidP="001141B3">
      <w:r>
        <w:t>&lt;div style="background:#98bf21;height:100px;width:100px;position:absolute;"&gt;&lt;/div&gt;</w:t>
      </w:r>
    </w:p>
    <w:p w:rsidR="001141B3" w:rsidRDefault="001141B3" w:rsidP="001141B3">
      <w:r>
        <w:t>&lt;/body&gt;</w:t>
      </w:r>
    </w:p>
    <w:p w:rsidR="001141B3" w:rsidRDefault="001141B3" w:rsidP="001141B3">
      <w:r>
        <w:t>&lt;/html&gt;</w:t>
      </w:r>
    </w:p>
    <w:p w:rsidR="001141B3" w:rsidRDefault="001141B3" w:rsidP="001141B3">
      <w:pPr>
        <w:pStyle w:val="Heading1"/>
      </w:pPr>
      <w:r>
        <w:t>jQuery animate() - Uses Queue Functionality</w:t>
      </w:r>
    </w:p>
    <w:p w:rsidR="001141B3" w:rsidRDefault="001141B3" w:rsidP="001141B3">
      <w:r>
        <w:t>By default, jQuery comes with queue functionality for animations.</w:t>
      </w:r>
    </w:p>
    <w:p w:rsidR="001141B3" w:rsidRDefault="001141B3" w:rsidP="001141B3">
      <w:r>
        <w:t>This means that if you write multiple animate() calls after each other, jQuery creates an "internal" queue with these method calls. Then it runs the animate calls ONE by ONE.</w:t>
      </w:r>
    </w:p>
    <w:p w:rsidR="001141B3" w:rsidRDefault="001141B3" w:rsidP="001141B3">
      <w:r>
        <w:t>So, if you want to perform different animations after each other, we take advantage of the queue functionality:</w:t>
      </w:r>
    </w:p>
    <w:p w:rsidR="001141B3" w:rsidRDefault="001141B3" w:rsidP="001141B3">
      <w:pPr>
        <w:pStyle w:val="Heading1"/>
      </w:pPr>
      <w:r>
        <w:t>Example 1:</w:t>
      </w:r>
    </w:p>
    <w:p w:rsidR="001141B3" w:rsidRDefault="001141B3" w:rsidP="001141B3">
      <w:r>
        <w:t>&lt;!DOCTYPE html&gt;</w:t>
      </w:r>
    </w:p>
    <w:p w:rsidR="001141B3" w:rsidRDefault="001141B3" w:rsidP="001141B3">
      <w:r>
        <w:t>&lt;html&gt;</w:t>
      </w:r>
    </w:p>
    <w:p w:rsidR="001141B3" w:rsidRDefault="001141B3" w:rsidP="001141B3">
      <w:r>
        <w:t>&lt;head&gt;</w:t>
      </w:r>
    </w:p>
    <w:p w:rsidR="001141B3" w:rsidRDefault="001141B3" w:rsidP="001141B3">
      <w:r>
        <w:t>&lt;script src="./Plugin.js"&gt;&lt;/script&gt;</w:t>
      </w:r>
    </w:p>
    <w:p w:rsidR="001141B3" w:rsidRDefault="001141B3" w:rsidP="001141B3">
      <w:r>
        <w:t>&lt;script&gt;</w:t>
      </w:r>
    </w:p>
    <w:p w:rsidR="001141B3" w:rsidRDefault="001141B3" w:rsidP="001141B3">
      <w:r>
        <w:t>$(document).ready(function(){</w:t>
      </w:r>
    </w:p>
    <w:p w:rsidR="001141B3" w:rsidRDefault="001141B3" w:rsidP="001141B3">
      <w:r>
        <w:lastRenderedPageBreak/>
        <w:t xml:space="preserve">    $("button").click(function(){</w:t>
      </w:r>
    </w:p>
    <w:p w:rsidR="001141B3" w:rsidRDefault="001141B3" w:rsidP="001141B3">
      <w:r>
        <w:t xml:space="preserve">        var div = $("div");</w:t>
      </w:r>
    </w:p>
    <w:p w:rsidR="001141B3" w:rsidRDefault="001141B3" w:rsidP="001141B3">
      <w:r>
        <w:t xml:space="preserve">        div.animate({height: '300px', opacity: '0.4'}, "slow");</w:t>
      </w:r>
    </w:p>
    <w:p w:rsidR="001141B3" w:rsidRDefault="001141B3" w:rsidP="001141B3">
      <w:r>
        <w:t xml:space="preserve">        div.animate({width: '300px', opacity: '0.8'}, "slow");</w:t>
      </w:r>
    </w:p>
    <w:p w:rsidR="001141B3" w:rsidRDefault="001141B3" w:rsidP="001141B3">
      <w:r>
        <w:t xml:space="preserve">        div.animate({height: '100px', opacity: '0.4'}, "slow");</w:t>
      </w:r>
    </w:p>
    <w:p w:rsidR="001141B3" w:rsidRDefault="001141B3" w:rsidP="001141B3">
      <w:r>
        <w:t xml:space="preserve">        div.animate({width: '100px', opacity: '0.8'}, "slow");</w:t>
      </w:r>
    </w:p>
    <w:p w:rsidR="001141B3" w:rsidRDefault="001141B3" w:rsidP="001141B3">
      <w:r>
        <w:t xml:space="preserve">    });</w:t>
      </w:r>
    </w:p>
    <w:p w:rsidR="001141B3" w:rsidRDefault="001141B3" w:rsidP="001141B3">
      <w:r>
        <w:t>});</w:t>
      </w:r>
    </w:p>
    <w:p w:rsidR="001141B3" w:rsidRDefault="001141B3" w:rsidP="001141B3">
      <w:r>
        <w:t>&lt;/script&gt;</w:t>
      </w:r>
    </w:p>
    <w:p w:rsidR="001141B3" w:rsidRDefault="001141B3" w:rsidP="001141B3">
      <w:r>
        <w:t>&lt;/head&gt;</w:t>
      </w:r>
    </w:p>
    <w:p w:rsidR="001141B3" w:rsidRDefault="001141B3" w:rsidP="001141B3">
      <w:r>
        <w:t>&lt;body&gt;</w:t>
      </w:r>
    </w:p>
    <w:p w:rsidR="001141B3" w:rsidRDefault="001141B3" w:rsidP="001141B3">
      <w:r>
        <w:t>&lt;button&gt;Start Animation&lt;/button&gt;</w:t>
      </w:r>
    </w:p>
    <w:p w:rsidR="001141B3" w:rsidRDefault="001141B3" w:rsidP="001141B3">
      <w:r>
        <w:t>&lt;p&gt;By default, all HTML elements have a static position, and cannot be moved. To manipulate the position, remember to first set the CSS position property of the element to relative, fixed, or absolute!&lt;/p&gt;</w:t>
      </w:r>
    </w:p>
    <w:p w:rsidR="001141B3" w:rsidRDefault="001141B3" w:rsidP="001141B3">
      <w:r>
        <w:t>&lt;div style="background:#98bf21;height:100px;width:100px;position:absolute;"&gt;&lt;/div&gt;</w:t>
      </w:r>
    </w:p>
    <w:p w:rsidR="001141B3" w:rsidRDefault="001141B3" w:rsidP="001141B3">
      <w:r>
        <w:t>&lt;/body&gt;</w:t>
      </w:r>
    </w:p>
    <w:p w:rsidR="001141B3" w:rsidRDefault="001141B3" w:rsidP="001141B3">
      <w:r>
        <w:t>&lt;/html&gt;</w:t>
      </w:r>
    </w:p>
    <w:p w:rsidR="001141B3" w:rsidRDefault="001141B3" w:rsidP="001141B3"/>
    <w:p w:rsidR="002D2279" w:rsidRDefault="002D2279" w:rsidP="002D2279">
      <w:pPr>
        <w:pStyle w:val="Heading1"/>
      </w:pPr>
      <w:r>
        <w:t>The example below first moves the &lt;div&gt; element to the right, and then increases the font size of the text:</w:t>
      </w:r>
    </w:p>
    <w:p w:rsidR="00364F8D" w:rsidRDefault="002D2279" w:rsidP="002D2279">
      <w:pPr>
        <w:pStyle w:val="Heading1"/>
      </w:pPr>
      <w:r>
        <w:t>Example 2:</w:t>
      </w:r>
    </w:p>
    <w:p w:rsidR="002D2279" w:rsidRDefault="002D2279" w:rsidP="002D2279">
      <w:r>
        <w:t>&lt;!DOCTYPE html&gt;</w:t>
      </w:r>
    </w:p>
    <w:p w:rsidR="002D2279" w:rsidRDefault="002D2279" w:rsidP="002D2279">
      <w:r>
        <w:t>&lt;html&gt;</w:t>
      </w:r>
    </w:p>
    <w:p w:rsidR="002D2279" w:rsidRDefault="002D2279" w:rsidP="002D2279">
      <w:r>
        <w:t>&lt;head&gt;</w:t>
      </w:r>
    </w:p>
    <w:p w:rsidR="002D2279" w:rsidRDefault="002D2279" w:rsidP="002D2279">
      <w:r>
        <w:t>&lt;script src="./Plugin.js"&gt;&lt;/script&gt;</w:t>
      </w:r>
    </w:p>
    <w:p w:rsidR="002D2279" w:rsidRDefault="002D2279" w:rsidP="002D2279">
      <w:r>
        <w:lastRenderedPageBreak/>
        <w:t>&lt;script&gt;</w:t>
      </w:r>
    </w:p>
    <w:p w:rsidR="002D2279" w:rsidRDefault="002D2279" w:rsidP="002D2279">
      <w:r>
        <w:t>$(document).ready(function(){</w:t>
      </w:r>
    </w:p>
    <w:p w:rsidR="002D2279" w:rsidRDefault="002D2279" w:rsidP="002D2279">
      <w:r>
        <w:t xml:space="preserve">    $("button").click(function(){</w:t>
      </w:r>
    </w:p>
    <w:p w:rsidR="002D2279" w:rsidRDefault="002D2279" w:rsidP="002D2279">
      <w:r>
        <w:t xml:space="preserve">        var div = $("div");</w:t>
      </w:r>
    </w:p>
    <w:p w:rsidR="002D2279" w:rsidRDefault="002D2279" w:rsidP="002D2279">
      <w:r>
        <w:t xml:space="preserve">        div.animate({left: '100px'}, "slow");</w:t>
      </w:r>
    </w:p>
    <w:p w:rsidR="002D2279" w:rsidRDefault="002D2279" w:rsidP="002D2279">
      <w:r>
        <w:t xml:space="preserve">        div.animate({fontSize: '3em'}, "slow");</w:t>
      </w:r>
    </w:p>
    <w:p w:rsidR="002D2279" w:rsidRDefault="002D2279" w:rsidP="002D2279">
      <w:r>
        <w:t xml:space="preserve">    });</w:t>
      </w:r>
    </w:p>
    <w:p w:rsidR="002D2279" w:rsidRDefault="002D2279" w:rsidP="002D2279">
      <w:r>
        <w:t>});</w:t>
      </w:r>
    </w:p>
    <w:p w:rsidR="002D2279" w:rsidRDefault="002D2279" w:rsidP="002D2279">
      <w:r>
        <w:t>&lt;/script&gt;</w:t>
      </w:r>
    </w:p>
    <w:p w:rsidR="002D2279" w:rsidRDefault="002D2279" w:rsidP="002D2279">
      <w:r>
        <w:t>&lt;/head&gt;</w:t>
      </w:r>
    </w:p>
    <w:p w:rsidR="002D2279" w:rsidRDefault="002D2279" w:rsidP="002D2279">
      <w:r>
        <w:t>&lt;body&gt;</w:t>
      </w:r>
    </w:p>
    <w:p w:rsidR="002D2279" w:rsidRDefault="002D2279" w:rsidP="002D2279">
      <w:r>
        <w:t>&lt;button&gt;Start Animation&lt;/button&gt;</w:t>
      </w:r>
    </w:p>
    <w:p w:rsidR="002D2279" w:rsidRDefault="002D2279" w:rsidP="002D2279">
      <w:r>
        <w:t>&lt;p&gt;By default, all HTML elements have a static position, and cannot be moved. To manipulate the position, remember to first set the CSS position property of the element to relative, fixed, or absolute!&lt;/p&gt;</w:t>
      </w:r>
    </w:p>
    <w:p w:rsidR="002D2279" w:rsidRDefault="002D2279" w:rsidP="002D2279">
      <w:r>
        <w:t>&lt;div style="background:#98bf21;height:100px;width:200px;position:absolute;"&gt;HELLO&lt;/div&gt;</w:t>
      </w:r>
    </w:p>
    <w:p w:rsidR="002D2279" w:rsidRDefault="002D2279" w:rsidP="002D2279">
      <w:r>
        <w:t>&lt;/body&gt;</w:t>
      </w:r>
    </w:p>
    <w:p w:rsidR="002D2279" w:rsidRDefault="002D2279" w:rsidP="002D2279">
      <w:r>
        <w:t>&lt;/html&gt;</w:t>
      </w:r>
    </w:p>
    <w:p w:rsidR="002D2279" w:rsidRDefault="002D2279" w:rsidP="002D2279"/>
    <w:p w:rsidR="006C4CFB" w:rsidRDefault="006C4CFB" w:rsidP="006C4CFB">
      <w:pPr>
        <w:pStyle w:val="Heading1"/>
      </w:pPr>
    </w:p>
    <w:p w:rsidR="006C4CFB" w:rsidRDefault="006C4CFB" w:rsidP="006C4CFB">
      <w:pPr>
        <w:pStyle w:val="Heading1"/>
      </w:pPr>
    </w:p>
    <w:p w:rsidR="006C4CFB" w:rsidRPr="0084509D" w:rsidRDefault="006C4CFB" w:rsidP="006C4CFB">
      <w:pPr>
        <w:pStyle w:val="Heading1"/>
      </w:pPr>
    </w:p>
    <w:sectPr w:rsidR="006C4CFB" w:rsidRPr="0084509D" w:rsidSect="00092702">
      <w:headerReference w:type="default" r:id="rId7"/>
      <w:footerReference w:type="default" r:id="rId8"/>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86B" w:rsidRDefault="0072186B" w:rsidP="006520C8">
      <w:pPr>
        <w:spacing w:after="0" w:line="240" w:lineRule="auto"/>
      </w:pPr>
      <w:r>
        <w:separator/>
      </w:r>
    </w:p>
  </w:endnote>
  <w:endnote w:type="continuationSeparator" w:id="1">
    <w:p w:rsidR="0072186B" w:rsidRDefault="0072186B"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279" w:rsidRPr="00290F51" w:rsidRDefault="002D2279" w:rsidP="00290F51">
    <w:pPr>
      <w:pStyle w:val="Footer"/>
      <w:rPr>
        <w:szCs w:val="32"/>
      </w:rPr>
    </w:pPr>
    <w:r>
      <w:rPr>
        <w:szCs w:val="32"/>
      </w:rPr>
      <w:t xml:space="preserve">                                     </w:t>
    </w:r>
    <w:r>
      <w:rPr>
        <w:rFonts w:ascii="Goudy Old Style" w:hAnsi="Goudy Old Style"/>
        <w:b/>
        <w:i/>
        <w:color w:val="000000" w:themeColor="text1"/>
        <w:sz w:val="32"/>
        <w:szCs w:val="32"/>
      </w:rPr>
      <w:t>Mankraft Techno Solutions,Hyderabad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86B" w:rsidRDefault="0072186B" w:rsidP="006520C8">
      <w:pPr>
        <w:spacing w:after="0" w:line="240" w:lineRule="auto"/>
      </w:pPr>
      <w:r>
        <w:separator/>
      </w:r>
    </w:p>
  </w:footnote>
  <w:footnote w:type="continuationSeparator" w:id="1">
    <w:p w:rsidR="0072186B" w:rsidRDefault="0072186B"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279" w:rsidRPr="00966528" w:rsidRDefault="002D2279">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E11132">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966528">
      <w:rPr>
        <w:rFonts w:ascii="Goudy Old Style" w:hAnsi="Goudy Old Style"/>
        <w:b/>
        <w:i/>
        <w:color w:val="FF0000"/>
      </w:rPr>
      <w:t xml:space="preserve">                                                               </w:t>
    </w:r>
    <w:r>
      <w:rPr>
        <w:rFonts w:ascii="Goudy Old Style" w:hAnsi="Goudy Old Style"/>
        <w:b/>
        <w:i/>
        <w:sz w:val="28"/>
        <w:szCs w:val="28"/>
      </w:rPr>
      <w:t>JQuery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93"/>
  </w:num>
  <w:num w:numId="3">
    <w:abstractNumId w:val="53"/>
  </w:num>
  <w:num w:numId="4">
    <w:abstractNumId w:val="78"/>
  </w:num>
  <w:num w:numId="5">
    <w:abstractNumId w:val="5"/>
  </w:num>
  <w:num w:numId="6">
    <w:abstractNumId w:val="107"/>
  </w:num>
  <w:num w:numId="7">
    <w:abstractNumId w:val="62"/>
  </w:num>
  <w:num w:numId="8">
    <w:abstractNumId w:val="103"/>
  </w:num>
  <w:num w:numId="9">
    <w:abstractNumId w:val="48"/>
  </w:num>
  <w:num w:numId="10">
    <w:abstractNumId w:val="102"/>
  </w:num>
  <w:num w:numId="11">
    <w:abstractNumId w:val="110"/>
  </w:num>
  <w:num w:numId="12">
    <w:abstractNumId w:val="101"/>
  </w:num>
  <w:num w:numId="13">
    <w:abstractNumId w:val="56"/>
  </w:num>
  <w:num w:numId="14">
    <w:abstractNumId w:val="98"/>
  </w:num>
  <w:num w:numId="15">
    <w:abstractNumId w:val="28"/>
  </w:num>
  <w:num w:numId="16">
    <w:abstractNumId w:val="21"/>
  </w:num>
  <w:num w:numId="17">
    <w:abstractNumId w:val="55"/>
  </w:num>
  <w:num w:numId="18">
    <w:abstractNumId w:val="6"/>
  </w:num>
  <w:num w:numId="19">
    <w:abstractNumId w:val="68"/>
  </w:num>
  <w:num w:numId="20">
    <w:abstractNumId w:val="99"/>
  </w:num>
  <w:num w:numId="21">
    <w:abstractNumId w:val="80"/>
  </w:num>
  <w:num w:numId="22">
    <w:abstractNumId w:val="92"/>
  </w:num>
  <w:num w:numId="23">
    <w:abstractNumId w:val="13"/>
  </w:num>
  <w:num w:numId="24">
    <w:abstractNumId w:val="77"/>
  </w:num>
  <w:num w:numId="25">
    <w:abstractNumId w:val="73"/>
  </w:num>
  <w:num w:numId="26">
    <w:abstractNumId w:val="90"/>
  </w:num>
  <w:num w:numId="27">
    <w:abstractNumId w:val="17"/>
  </w:num>
  <w:num w:numId="28">
    <w:abstractNumId w:val="81"/>
  </w:num>
  <w:num w:numId="29">
    <w:abstractNumId w:val="59"/>
  </w:num>
  <w:num w:numId="30">
    <w:abstractNumId w:val="113"/>
  </w:num>
  <w:num w:numId="31">
    <w:abstractNumId w:val="29"/>
  </w:num>
  <w:num w:numId="32">
    <w:abstractNumId w:val="61"/>
  </w:num>
  <w:num w:numId="33">
    <w:abstractNumId w:val="33"/>
  </w:num>
  <w:num w:numId="34">
    <w:abstractNumId w:val="86"/>
  </w:num>
  <w:num w:numId="35">
    <w:abstractNumId w:val="31"/>
  </w:num>
  <w:num w:numId="36">
    <w:abstractNumId w:val="15"/>
  </w:num>
  <w:num w:numId="37">
    <w:abstractNumId w:val="64"/>
  </w:num>
  <w:num w:numId="38">
    <w:abstractNumId w:val="2"/>
  </w:num>
  <w:num w:numId="39">
    <w:abstractNumId w:val="25"/>
  </w:num>
  <w:num w:numId="40">
    <w:abstractNumId w:val="26"/>
  </w:num>
  <w:num w:numId="41">
    <w:abstractNumId w:val="69"/>
  </w:num>
  <w:num w:numId="42">
    <w:abstractNumId w:val="104"/>
  </w:num>
  <w:num w:numId="43">
    <w:abstractNumId w:val="84"/>
  </w:num>
  <w:num w:numId="44">
    <w:abstractNumId w:val="65"/>
  </w:num>
  <w:num w:numId="45">
    <w:abstractNumId w:val="4"/>
  </w:num>
  <w:num w:numId="46">
    <w:abstractNumId w:val="85"/>
  </w:num>
  <w:num w:numId="47">
    <w:abstractNumId w:val="20"/>
  </w:num>
  <w:num w:numId="48">
    <w:abstractNumId w:val="112"/>
  </w:num>
  <w:num w:numId="49">
    <w:abstractNumId w:val="44"/>
  </w:num>
  <w:num w:numId="50">
    <w:abstractNumId w:val="30"/>
  </w:num>
  <w:num w:numId="51">
    <w:abstractNumId w:val="19"/>
  </w:num>
  <w:num w:numId="52">
    <w:abstractNumId w:val="0"/>
  </w:num>
  <w:num w:numId="53">
    <w:abstractNumId w:val="32"/>
  </w:num>
  <w:num w:numId="54">
    <w:abstractNumId w:val="91"/>
  </w:num>
  <w:num w:numId="55">
    <w:abstractNumId w:val="7"/>
  </w:num>
  <w:num w:numId="56">
    <w:abstractNumId w:val="8"/>
  </w:num>
  <w:num w:numId="57">
    <w:abstractNumId w:val="42"/>
  </w:num>
  <w:num w:numId="58">
    <w:abstractNumId w:val="11"/>
  </w:num>
  <w:num w:numId="59">
    <w:abstractNumId w:val="16"/>
  </w:num>
  <w:num w:numId="60">
    <w:abstractNumId w:val="89"/>
  </w:num>
  <w:num w:numId="61">
    <w:abstractNumId w:val="36"/>
  </w:num>
  <w:num w:numId="62">
    <w:abstractNumId w:val="63"/>
  </w:num>
  <w:num w:numId="63">
    <w:abstractNumId w:val="114"/>
  </w:num>
  <w:num w:numId="64">
    <w:abstractNumId w:val="71"/>
  </w:num>
  <w:num w:numId="65">
    <w:abstractNumId w:val="97"/>
  </w:num>
  <w:num w:numId="66">
    <w:abstractNumId w:val="10"/>
  </w:num>
  <w:num w:numId="67">
    <w:abstractNumId w:val="94"/>
  </w:num>
  <w:num w:numId="68">
    <w:abstractNumId w:val="34"/>
  </w:num>
  <w:num w:numId="69">
    <w:abstractNumId w:val="87"/>
  </w:num>
  <w:num w:numId="70">
    <w:abstractNumId w:val="79"/>
  </w:num>
  <w:num w:numId="71">
    <w:abstractNumId w:val="76"/>
  </w:num>
  <w:num w:numId="72">
    <w:abstractNumId w:val="18"/>
  </w:num>
  <w:num w:numId="73">
    <w:abstractNumId w:val="67"/>
  </w:num>
  <w:num w:numId="74">
    <w:abstractNumId w:val="41"/>
  </w:num>
  <w:num w:numId="75">
    <w:abstractNumId w:val="3"/>
  </w:num>
  <w:num w:numId="76">
    <w:abstractNumId w:val="50"/>
  </w:num>
  <w:num w:numId="77">
    <w:abstractNumId w:val="117"/>
  </w:num>
  <w:num w:numId="78">
    <w:abstractNumId w:val="27"/>
  </w:num>
  <w:num w:numId="79">
    <w:abstractNumId w:val="54"/>
  </w:num>
  <w:num w:numId="80">
    <w:abstractNumId w:val="38"/>
  </w:num>
  <w:num w:numId="81">
    <w:abstractNumId w:val="74"/>
  </w:num>
  <w:num w:numId="82">
    <w:abstractNumId w:val="52"/>
  </w:num>
  <w:num w:numId="83">
    <w:abstractNumId w:val="23"/>
  </w:num>
  <w:num w:numId="84">
    <w:abstractNumId w:val="45"/>
  </w:num>
  <w:num w:numId="85">
    <w:abstractNumId w:val="95"/>
  </w:num>
  <w:num w:numId="86">
    <w:abstractNumId w:val="119"/>
  </w:num>
  <w:num w:numId="87">
    <w:abstractNumId w:val="47"/>
  </w:num>
  <w:num w:numId="88">
    <w:abstractNumId w:val="96"/>
  </w:num>
  <w:num w:numId="89">
    <w:abstractNumId w:val="51"/>
  </w:num>
  <w:num w:numId="90">
    <w:abstractNumId w:val="1"/>
  </w:num>
  <w:num w:numId="91">
    <w:abstractNumId w:val="118"/>
  </w:num>
  <w:num w:numId="92">
    <w:abstractNumId w:val="43"/>
  </w:num>
  <w:num w:numId="93">
    <w:abstractNumId w:val="66"/>
  </w:num>
  <w:num w:numId="94">
    <w:abstractNumId w:val="72"/>
  </w:num>
  <w:num w:numId="95">
    <w:abstractNumId w:val="115"/>
  </w:num>
  <w:num w:numId="96">
    <w:abstractNumId w:val="75"/>
  </w:num>
  <w:num w:numId="97">
    <w:abstractNumId w:val="37"/>
  </w:num>
  <w:num w:numId="98">
    <w:abstractNumId w:val="83"/>
  </w:num>
  <w:num w:numId="99">
    <w:abstractNumId w:val="12"/>
  </w:num>
  <w:num w:numId="100">
    <w:abstractNumId w:val="111"/>
  </w:num>
  <w:num w:numId="101">
    <w:abstractNumId w:val="35"/>
  </w:num>
  <w:num w:numId="102">
    <w:abstractNumId w:val="14"/>
  </w:num>
  <w:num w:numId="103">
    <w:abstractNumId w:val="46"/>
  </w:num>
  <w:num w:numId="104">
    <w:abstractNumId w:val="22"/>
  </w:num>
  <w:num w:numId="105">
    <w:abstractNumId w:val="9"/>
  </w:num>
  <w:num w:numId="106">
    <w:abstractNumId w:val="57"/>
  </w:num>
  <w:num w:numId="107">
    <w:abstractNumId w:val="40"/>
  </w:num>
  <w:num w:numId="108">
    <w:abstractNumId w:val="24"/>
  </w:num>
  <w:num w:numId="109">
    <w:abstractNumId w:val="100"/>
  </w:num>
  <w:num w:numId="110">
    <w:abstractNumId w:val="82"/>
  </w:num>
  <w:num w:numId="111">
    <w:abstractNumId w:val="109"/>
  </w:num>
  <w:num w:numId="112">
    <w:abstractNumId w:val="49"/>
  </w:num>
  <w:num w:numId="113">
    <w:abstractNumId w:val="60"/>
  </w:num>
  <w:num w:numId="114">
    <w:abstractNumId w:val="88"/>
  </w:num>
  <w:num w:numId="115">
    <w:abstractNumId w:val="116"/>
  </w:num>
  <w:num w:numId="116">
    <w:abstractNumId w:val="106"/>
  </w:num>
  <w:num w:numId="117">
    <w:abstractNumId w:val="58"/>
  </w:num>
  <w:num w:numId="118">
    <w:abstractNumId w:val="39"/>
  </w:num>
  <w:num w:numId="119">
    <w:abstractNumId w:val="108"/>
  </w:num>
  <w:num w:numId="120">
    <w:abstractNumId w:val="70"/>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defaultTabStop w:val="720"/>
  <w:drawingGridHorizontalSpacing w:val="110"/>
  <w:displayHorizontalDrawingGridEvery w:val="2"/>
  <w:characterSpacingControl w:val="doNotCompress"/>
  <w:hdrShapeDefaults>
    <o:shapedefaults v:ext="edit" spidmax="99330">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F453C3"/>
    <w:rsid w:val="000002B6"/>
    <w:rsid w:val="000013B7"/>
    <w:rsid w:val="00015CF3"/>
    <w:rsid w:val="0002172C"/>
    <w:rsid w:val="00023EB8"/>
    <w:rsid w:val="00025394"/>
    <w:rsid w:val="0003576D"/>
    <w:rsid w:val="00037B68"/>
    <w:rsid w:val="00047CD6"/>
    <w:rsid w:val="00052819"/>
    <w:rsid w:val="00053B38"/>
    <w:rsid w:val="00061BE9"/>
    <w:rsid w:val="00065359"/>
    <w:rsid w:val="000703D4"/>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D75D5"/>
    <w:rsid w:val="000E4934"/>
    <w:rsid w:val="000E57A7"/>
    <w:rsid w:val="000F2448"/>
    <w:rsid w:val="000F4BD9"/>
    <w:rsid w:val="00104593"/>
    <w:rsid w:val="00106458"/>
    <w:rsid w:val="001122F5"/>
    <w:rsid w:val="001141B3"/>
    <w:rsid w:val="00114E40"/>
    <w:rsid w:val="00115AC3"/>
    <w:rsid w:val="00124B64"/>
    <w:rsid w:val="00127D6A"/>
    <w:rsid w:val="00133F45"/>
    <w:rsid w:val="0013567B"/>
    <w:rsid w:val="00135CFB"/>
    <w:rsid w:val="001519F6"/>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24D05"/>
    <w:rsid w:val="00232530"/>
    <w:rsid w:val="00233AAB"/>
    <w:rsid w:val="00235A32"/>
    <w:rsid w:val="002431DF"/>
    <w:rsid w:val="0024676B"/>
    <w:rsid w:val="00247B3B"/>
    <w:rsid w:val="00247BBF"/>
    <w:rsid w:val="00252CB0"/>
    <w:rsid w:val="00254EEE"/>
    <w:rsid w:val="00255551"/>
    <w:rsid w:val="002566E7"/>
    <w:rsid w:val="00260A29"/>
    <w:rsid w:val="00261ED9"/>
    <w:rsid w:val="00265573"/>
    <w:rsid w:val="00265C0B"/>
    <w:rsid w:val="00270B0A"/>
    <w:rsid w:val="00272B70"/>
    <w:rsid w:val="00277134"/>
    <w:rsid w:val="00280ECE"/>
    <w:rsid w:val="00281D10"/>
    <w:rsid w:val="00290F51"/>
    <w:rsid w:val="0029156B"/>
    <w:rsid w:val="002A4A20"/>
    <w:rsid w:val="002A52E0"/>
    <w:rsid w:val="002B4878"/>
    <w:rsid w:val="002C09F3"/>
    <w:rsid w:val="002C5CBD"/>
    <w:rsid w:val="002C5F2B"/>
    <w:rsid w:val="002D0A7D"/>
    <w:rsid w:val="002D2279"/>
    <w:rsid w:val="002D485B"/>
    <w:rsid w:val="002E045A"/>
    <w:rsid w:val="002E35D7"/>
    <w:rsid w:val="002E4028"/>
    <w:rsid w:val="002E5CA2"/>
    <w:rsid w:val="002E7B00"/>
    <w:rsid w:val="003147C2"/>
    <w:rsid w:val="00320AF0"/>
    <w:rsid w:val="00332687"/>
    <w:rsid w:val="00335F0D"/>
    <w:rsid w:val="00337AEB"/>
    <w:rsid w:val="00364F8D"/>
    <w:rsid w:val="00366C73"/>
    <w:rsid w:val="0036773A"/>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15CB"/>
    <w:rsid w:val="004021E5"/>
    <w:rsid w:val="004042DA"/>
    <w:rsid w:val="00407854"/>
    <w:rsid w:val="0042714D"/>
    <w:rsid w:val="00450065"/>
    <w:rsid w:val="00456EBA"/>
    <w:rsid w:val="00472026"/>
    <w:rsid w:val="004A4B2E"/>
    <w:rsid w:val="004B200D"/>
    <w:rsid w:val="004B23AD"/>
    <w:rsid w:val="004B3C45"/>
    <w:rsid w:val="004B7940"/>
    <w:rsid w:val="004C6046"/>
    <w:rsid w:val="004E1825"/>
    <w:rsid w:val="004E298A"/>
    <w:rsid w:val="00503A10"/>
    <w:rsid w:val="00507C96"/>
    <w:rsid w:val="00510BF9"/>
    <w:rsid w:val="005131AA"/>
    <w:rsid w:val="00513DDE"/>
    <w:rsid w:val="005147A7"/>
    <w:rsid w:val="005159D0"/>
    <w:rsid w:val="005257E3"/>
    <w:rsid w:val="0052615D"/>
    <w:rsid w:val="005330F1"/>
    <w:rsid w:val="005456A5"/>
    <w:rsid w:val="005562A9"/>
    <w:rsid w:val="0055657D"/>
    <w:rsid w:val="005643DF"/>
    <w:rsid w:val="00570373"/>
    <w:rsid w:val="005743A9"/>
    <w:rsid w:val="0057797A"/>
    <w:rsid w:val="00581BF4"/>
    <w:rsid w:val="005900AF"/>
    <w:rsid w:val="005940D9"/>
    <w:rsid w:val="0059428D"/>
    <w:rsid w:val="00594EC1"/>
    <w:rsid w:val="005A606F"/>
    <w:rsid w:val="005B14F7"/>
    <w:rsid w:val="005D17E0"/>
    <w:rsid w:val="005F1693"/>
    <w:rsid w:val="005F350E"/>
    <w:rsid w:val="005F41FD"/>
    <w:rsid w:val="00601595"/>
    <w:rsid w:val="0060312E"/>
    <w:rsid w:val="006044E9"/>
    <w:rsid w:val="00607E2E"/>
    <w:rsid w:val="00632316"/>
    <w:rsid w:val="00634308"/>
    <w:rsid w:val="00640665"/>
    <w:rsid w:val="00642997"/>
    <w:rsid w:val="00651F85"/>
    <w:rsid w:val="006520C8"/>
    <w:rsid w:val="006675E4"/>
    <w:rsid w:val="00667914"/>
    <w:rsid w:val="0067121F"/>
    <w:rsid w:val="0067651E"/>
    <w:rsid w:val="006819FC"/>
    <w:rsid w:val="00685005"/>
    <w:rsid w:val="00693737"/>
    <w:rsid w:val="006956CB"/>
    <w:rsid w:val="006959B3"/>
    <w:rsid w:val="006A28C0"/>
    <w:rsid w:val="006A4A16"/>
    <w:rsid w:val="006A7445"/>
    <w:rsid w:val="006B2BEC"/>
    <w:rsid w:val="006C3723"/>
    <w:rsid w:val="006C4CFB"/>
    <w:rsid w:val="006C65F8"/>
    <w:rsid w:val="006C6DA6"/>
    <w:rsid w:val="006D0267"/>
    <w:rsid w:val="006D2691"/>
    <w:rsid w:val="006D2FE8"/>
    <w:rsid w:val="006E4A19"/>
    <w:rsid w:val="006F0B26"/>
    <w:rsid w:val="007078B5"/>
    <w:rsid w:val="0071699A"/>
    <w:rsid w:val="0072186B"/>
    <w:rsid w:val="00724159"/>
    <w:rsid w:val="00747CC4"/>
    <w:rsid w:val="00760902"/>
    <w:rsid w:val="00776119"/>
    <w:rsid w:val="0077687D"/>
    <w:rsid w:val="007825B0"/>
    <w:rsid w:val="00783B69"/>
    <w:rsid w:val="0078731A"/>
    <w:rsid w:val="00791F22"/>
    <w:rsid w:val="00793911"/>
    <w:rsid w:val="00796380"/>
    <w:rsid w:val="007A47C3"/>
    <w:rsid w:val="007A5E3C"/>
    <w:rsid w:val="007B0F6F"/>
    <w:rsid w:val="007B3CEC"/>
    <w:rsid w:val="007B5416"/>
    <w:rsid w:val="007B7C6F"/>
    <w:rsid w:val="007C65A8"/>
    <w:rsid w:val="007C7C66"/>
    <w:rsid w:val="007D4F36"/>
    <w:rsid w:val="007E02EC"/>
    <w:rsid w:val="008006DB"/>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2799"/>
    <w:rsid w:val="00843C66"/>
    <w:rsid w:val="00844B52"/>
    <w:rsid w:val="0084509D"/>
    <w:rsid w:val="008618F0"/>
    <w:rsid w:val="00865B99"/>
    <w:rsid w:val="00866648"/>
    <w:rsid w:val="00877751"/>
    <w:rsid w:val="008824FB"/>
    <w:rsid w:val="00882E36"/>
    <w:rsid w:val="00887737"/>
    <w:rsid w:val="008905C1"/>
    <w:rsid w:val="00890B39"/>
    <w:rsid w:val="00894D84"/>
    <w:rsid w:val="008962BE"/>
    <w:rsid w:val="00897CCD"/>
    <w:rsid w:val="008B3D5C"/>
    <w:rsid w:val="008C0F21"/>
    <w:rsid w:val="008C3573"/>
    <w:rsid w:val="008C59A5"/>
    <w:rsid w:val="008C7D26"/>
    <w:rsid w:val="008D2356"/>
    <w:rsid w:val="008D4C8A"/>
    <w:rsid w:val="008E0015"/>
    <w:rsid w:val="008E2961"/>
    <w:rsid w:val="008E5144"/>
    <w:rsid w:val="008F3E0D"/>
    <w:rsid w:val="00900FF6"/>
    <w:rsid w:val="0090103A"/>
    <w:rsid w:val="00905FBF"/>
    <w:rsid w:val="00906309"/>
    <w:rsid w:val="00926F6D"/>
    <w:rsid w:val="00932ADE"/>
    <w:rsid w:val="00933023"/>
    <w:rsid w:val="009357BD"/>
    <w:rsid w:val="009410C7"/>
    <w:rsid w:val="00941AE3"/>
    <w:rsid w:val="00960ECD"/>
    <w:rsid w:val="00966528"/>
    <w:rsid w:val="0097269D"/>
    <w:rsid w:val="009734E5"/>
    <w:rsid w:val="00974BCA"/>
    <w:rsid w:val="00975B52"/>
    <w:rsid w:val="00982305"/>
    <w:rsid w:val="00984BE0"/>
    <w:rsid w:val="009851B9"/>
    <w:rsid w:val="0099066B"/>
    <w:rsid w:val="009908BF"/>
    <w:rsid w:val="009973C0"/>
    <w:rsid w:val="009A48B0"/>
    <w:rsid w:val="009A5A2E"/>
    <w:rsid w:val="009A68BC"/>
    <w:rsid w:val="009A7CE5"/>
    <w:rsid w:val="009B208F"/>
    <w:rsid w:val="009B4335"/>
    <w:rsid w:val="009C13BB"/>
    <w:rsid w:val="009C3FB8"/>
    <w:rsid w:val="009C720E"/>
    <w:rsid w:val="009D10C8"/>
    <w:rsid w:val="009D5F68"/>
    <w:rsid w:val="009D71D0"/>
    <w:rsid w:val="009E2C91"/>
    <w:rsid w:val="009F42DC"/>
    <w:rsid w:val="009F7028"/>
    <w:rsid w:val="00A017D3"/>
    <w:rsid w:val="00A01841"/>
    <w:rsid w:val="00A05075"/>
    <w:rsid w:val="00A12024"/>
    <w:rsid w:val="00A15D23"/>
    <w:rsid w:val="00A179C6"/>
    <w:rsid w:val="00A3651D"/>
    <w:rsid w:val="00A4591E"/>
    <w:rsid w:val="00A468F5"/>
    <w:rsid w:val="00A5022D"/>
    <w:rsid w:val="00A5285C"/>
    <w:rsid w:val="00A6125C"/>
    <w:rsid w:val="00A639FA"/>
    <w:rsid w:val="00A6686F"/>
    <w:rsid w:val="00A709BA"/>
    <w:rsid w:val="00A7409F"/>
    <w:rsid w:val="00A76BA9"/>
    <w:rsid w:val="00A84F00"/>
    <w:rsid w:val="00A8522C"/>
    <w:rsid w:val="00A87165"/>
    <w:rsid w:val="00A909BC"/>
    <w:rsid w:val="00A91F0B"/>
    <w:rsid w:val="00A93687"/>
    <w:rsid w:val="00A938DA"/>
    <w:rsid w:val="00A95E72"/>
    <w:rsid w:val="00AA3B48"/>
    <w:rsid w:val="00AA678C"/>
    <w:rsid w:val="00AB24B4"/>
    <w:rsid w:val="00AB3273"/>
    <w:rsid w:val="00AB5688"/>
    <w:rsid w:val="00AB6A16"/>
    <w:rsid w:val="00AB72AC"/>
    <w:rsid w:val="00AD4A40"/>
    <w:rsid w:val="00AD52F3"/>
    <w:rsid w:val="00AD577F"/>
    <w:rsid w:val="00AE4458"/>
    <w:rsid w:val="00AE6EEE"/>
    <w:rsid w:val="00B0210E"/>
    <w:rsid w:val="00B030B8"/>
    <w:rsid w:val="00B12EB0"/>
    <w:rsid w:val="00B3141B"/>
    <w:rsid w:val="00B34142"/>
    <w:rsid w:val="00B4201A"/>
    <w:rsid w:val="00B54DCE"/>
    <w:rsid w:val="00B61FDE"/>
    <w:rsid w:val="00B62927"/>
    <w:rsid w:val="00B73BCF"/>
    <w:rsid w:val="00B86EEC"/>
    <w:rsid w:val="00B90A1D"/>
    <w:rsid w:val="00B914DF"/>
    <w:rsid w:val="00B92D68"/>
    <w:rsid w:val="00BA0CCD"/>
    <w:rsid w:val="00BA2EAD"/>
    <w:rsid w:val="00BA3DCE"/>
    <w:rsid w:val="00BA5DAB"/>
    <w:rsid w:val="00BA7512"/>
    <w:rsid w:val="00BB3651"/>
    <w:rsid w:val="00BC1496"/>
    <w:rsid w:val="00BC2722"/>
    <w:rsid w:val="00BC5162"/>
    <w:rsid w:val="00BD0B5B"/>
    <w:rsid w:val="00BE44ED"/>
    <w:rsid w:val="00BE4681"/>
    <w:rsid w:val="00BF1EEA"/>
    <w:rsid w:val="00BF397C"/>
    <w:rsid w:val="00C01810"/>
    <w:rsid w:val="00C0428A"/>
    <w:rsid w:val="00C15923"/>
    <w:rsid w:val="00C24739"/>
    <w:rsid w:val="00C25B47"/>
    <w:rsid w:val="00C468CE"/>
    <w:rsid w:val="00C469AF"/>
    <w:rsid w:val="00C56B59"/>
    <w:rsid w:val="00C61526"/>
    <w:rsid w:val="00C61FAB"/>
    <w:rsid w:val="00C63042"/>
    <w:rsid w:val="00C7178B"/>
    <w:rsid w:val="00C73FDA"/>
    <w:rsid w:val="00C73FEC"/>
    <w:rsid w:val="00C77B9B"/>
    <w:rsid w:val="00C80DAD"/>
    <w:rsid w:val="00C80E01"/>
    <w:rsid w:val="00C8642A"/>
    <w:rsid w:val="00C87F4F"/>
    <w:rsid w:val="00C9393C"/>
    <w:rsid w:val="00CA0906"/>
    <w:rsid w:val="00CA2E4F"/>
    <w:rsid w:val="00CA42CD"/>
    <w:rsid w:val="00CA744A"/>
    <w:rsid w:val="00CB1DA0"/>
    <w:rsid w:val="00CB2C6E"/>
    <w:rsid w:val="00CC0FDF"/>
    <w:rsid w:val="00CC1845"/>
    <w:rsid w:val="00CD26A2"/>
    <w:rsid w:val="00CD660C"/>
    <w:rsid w:val="00CE0F96"/>
    <w:rsid w:val="00CE27D2"/>
    <w:rsid w:val="00CE2D7D"/>
    <w:rsid w:val="00CE315E"/>
    <w:rsid w:val="00CE6527"/>
    <w:rsid w:val="00CE72C7"/>
    <w:rsid w:val="00CF686F"/>
    <w:rsid w:val="00D04BBC"/>
    <w:rsid w:val="00D05B16"/>
    <w:rsid w:val="00D07AAC"/>
    <w:rsid w:val="00D1273F"/>
    <w:rsid w:val="00D148D4"/>
    <w:rsid w:val="00D164FF"/>
    <w:rsid w:val="00D24427"/>
    <w:rsid w:val="00D31BD7"/>
    <w:rsid w:val="00D4056A"/>
    <w:rsid w:val="00D468D4"/>
    <w:rsid w:val="00D56D10"/>
    <w:rsid w:val="00D57079"/>
    <w:rsid w:val="00D60760"/>
    <w:rsid w:val="00D63142"/>
    <w:rsid w:val="00D70759"/>
    <w:rsid w:val="00D73096"/>
    <w:rsid w:val="00D73A37"/>
    <w:rsid w:val="00D74C2D"/>
    <w:rsid w:val="00D76B6D"/>
    <w:rsid w:val="00D8087B"/>
    <w:rsid w:val="00DA1C0D"/>
    <w:rsid w:val="00DA360F"/>
    <w:rsid w:val="00DB2995"/>
    <w:rsid w:val="00DB5F56"/>
    <w:rsid w:val="00DB7947"/>
    <w:rsid w:val="00DB79D4"/>
    <w:rsid w:val="00DC1EAF"/>
    <w:rsid w:val="00DC2E97"/>
    <w:rsid w:val="00DC72CB"/>
    <w:rsid w:val="00DC7F78"/>
    <w:rsid w:val="00DD167D"/>
    <w:rsid w:val="00DD1C15"/>
    <w:rsid w:val="00DE14C8"/>
    <w:rsid w:val="00DE4C61"/>
    <w:rsid w:val="00DE6EA1"/>
    <w:rsid w:val="00E11132"/>
    <w:rsid w:val="00E21B40"/>
    <w:rsid w:val="00E33C93"/>
    <w:rsid w:val="00E34E97"/>
    <w:rsid w:val="00E35769"/>
    <w:rsid w:val="00E35EAD"/>
    <w:rsid w:val="00E3602D"/>
    <w:rsid w:val="00E36213"/>
    <w:rsid w:val="00E37342"/>
    <w:rsid w:val="00E50379"/>
    <w:rsid w:val="00E510FF"/>
    <w:rsid w:val="00E61F82"/>
    <w:rsid w:val="00E62CD1"/>
    <w:rsid w:val="00E63C6A"/>
    <w:rsid w:val="00E642CC"/>
    <w:rsid w:val="00E645CB"/>
    <w:rsid w:val="00E71355"/>
    <w:rsid w:val="00E7672D"/>
    <w:rsid w:val="00E827CF"/>
    <w:rsid w:val="00E91D25"/>
    <w:rsid w:val="00E94C59"/>
    <w:rsid w:val="00EA580A"/>
    <w:rsid w:val="00EB0114"/>
    <w:rsid w:val="00EB24C4"/>
    <w:rsid w:val="00EC3896"/>
    <w:rsid w:val="00ED3C85"/>
    <w:rsid w:val="00ED3D2B"/>
    <w:rsid w:val="00ED4BDE"/>
    <w:rsid w:val="00ED7D1C"/>
    <w:rsid w:val="00EE1D3A"/>
    <w:rsid w:val="00EE63E6"/>
    <w:rsid w:val="00EF4329"/>
    <w:rsid w:val="00F06CD4"/>
    <w:rsid w:val="00F230F0"/>
    <w:rsid w:val="00F24AB5"/>
    <w:rsid w:val="00F3092C"/>
    <w:rsid w:val="00F409C3"/>
    <w:rsid w:val="00F453C3"/>
    <w:rsid w:val="00F478BE"/>
    <w:rsid w:val="00F718F1"/>
    <w:rsid w:val="00F855AA"/>
    <w:rsid w:val="00FA2145"/>
    <w:rsid w:val="00FB1E26"/>
    <w:rsid w:val="00FB52C1"/>
    <w:rsid w:val="00FB748F"/>
    <w:rsid w:val="00FC0790"/>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30">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3"/>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53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325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 w:type="paragraph" w:styleId="NoSpacing">
    <w:name w:val="No Spacing"/>
    <w:uiPriority w:val="1"/>
    <w:qFormat/>
    <w:rsid w:val="00A909BC"/>
    <w:pPr>
      <w:spacing w:after="0" w:line="240" w:lineRule="auto"/>
    </w:pPr>
  </w:style>
  <w:style w:type="character" w:styleId="SubtleEmphasis">
    <w:name w:val="Subtle Emphasis"/>
    <w:basedOn w:val="DefaultParagraphFont"/>
    <w:uiPriority w:val="19"/>
    <w:qFormat/>
    <w:rsid w:val="00E7672D"/>
    <w:rPr>
      <w:i/>
      <w:iCs/>
      <w:color w:val="808080" w:themeColor="text1" w:themeTint="7F"/>
    </w:rPr>
  </w:style>
  <w:style w:type="character" w:customStyle="1" w:styleId="Heading5Char">
    <w:name w:val="Heading 5 Char"/>
    <w:basedOn w:val="DefaultParagraphFont"/>
    <w:link w:val="Heading5"/>
    <w:uiPriority w:val="9"/>
    <w:rsid w:val="002325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32530"/>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232530"/>
    <w:rPr>
      <w:b/>
      <w:bCs/>
      <w:smallCaps/>
      <w:spacing w:val="5"/>
    </w:rPr>
  </w:style>
</w:styles>
</file>

<file path=word/webSettings.xml><?xml version="1.0" encoding="utf-8"?>
<w:webSettings xmlns:r="http://schemas.openxmlformats.org/officeDocument/2006/relationships" xmlns:w="http://schemas.openxmlformats.org/wordprocessingml/2006/main">
  <w:divs>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90711684">
      <w:bodyDiv w:val="1"/>
      <w:marLeft w:val="0"/>
      <w:marRight w:val="0"/>
      <w:marTop w:val="0"/>
      <w:marBottom w:val="0"/>
      <w:divBdr>
        <w:top w:val="none" w:sz="0" w:space="0" w:color="auto"/>
        <w:left w:val="none" w:sz="0" w:space="0" w:color="auto"/>
        <w:bottom w:val="none" w:sz="0" w:space="0" w:color="auto"/>
        <w:right w:val="none" w:sz="0" w:space="0" w:color="auto"/>
      </w:divBdr>
      <w:divsChild>
        <w:div w:id="1828588390">
          <w:marLeft w:val="0"/>
          <w:marRight w:val="0"/>
          <w:marTop w:val="0"/>
          <w:marBottom w:val="0"/>
          <w:divBdr>
            <w:top w:val="none" w:sz="0" w:space="0" w:color="auto"/>
            <w:left w:val="none" w:sz="0" w:space="0" w:color="auto"/>
            <w:bottom w:val="none" w:sz="0" w:space="0" w:color="auto"/>
            <w:right w:val="none" w:sz="0" w:space="0" w:color="auto"/>
          </w:divBdr>
        </w:div>
        <w:div w:id="1241939230">
          <w:marLeft w:val="0"/>
          <w:marRight w:val="0"/>
          <w:marTop w:val="230"/>
          <w:marBottom w:val="230"/>
          <w:divBdr>
            <w:top w:val="none" w:sz="0" w:space="0" w:color="auto"/>
            <w:left w:val="none" w:sz="0" w:space="0" w:color="auto"/>
            <w:bottom w:val="none" w:sz="0" w:space="0" w:color="auto"/>
            <w:right w:val="none" w:sz="0" w:space="0" w:color="auto"/>
          </w:divBdr>
        </w:div>
      </w:divsChild>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158467714">
      <w:bodyDiv w:val="1"/>
      <w:marLeft w:val="0"/>
      <w:marRight w:val="0"/>
      <w:marTop w:val="0"/>
      <w:marBottom w:val="0"/>
      <w:divBdr>
        <w:top w:val="none" w:sz="0" w:space="0" w:color="auto"/>
        <w:left w:val="none" w:sz="0" w:space="0" w:color="auto"/>
        <w:bottom w:val="none" w:sz="0" w:space="0" w:color="auto"/>
        <w:right w:val="none" w:sz="0" w:space="0" w:color="auto"/>
      </w:divBdr>
      <w:divsChild>
        <w:div w:id="1009528081">
          <w:marLeft w:val="0"/>
          <w:marRight w:val="0"/>
          <w:marTop w:val="230"/>
          <w:marBottom w:val="230"/>
          <w:divBdr>
            <w:top w:val="none" w:sz="0" w:space="0" w:color="auto"/>
            <w:left w:val="none" w:sz="0" w:space="0" w:color="auto"/>
            <w:bottom w:val="none" w:sz="0" w:space="0" w:color="auto"/>
            <w:right w:val="none" w:sz="0" w:space="0" w:color="auto"/>
          </w:divBdr>
        </w:div>
      </w:divsChild>
    </w:div>
    <w:div w:id="164059154">
      <w:bodyDiv w:val="1"/>
      <w:marLeft w:val="0"/>
      <w:marRight w:val="0"/>
      <w:marTop w:val="0"/>
      <w:marBottom w:val="0"/>
      <w:divBdr>
        <w:top w:val="none" w:sz="0" w:space="0" w:color="auto"/>
        <w:left w:val="none" w:sz="0" w:space="0" w:color="auto"/>
        <w:bottom w:val="none" w:sz="0" w:space="0" w:color="auto"/>
        <w:right w:val="none" w:sz="0" w:space="0" w:color="auto"/>
      </w:divBdr>
    </w:div>
    <w:div w:id="164319913">
      <w:bodyDiv w:val="1"/>
      <w:marLeft w:val="0"/>
      <w:marRight w:val="0"/>
      <w:marTop w:val="0"/>
      <w:marBottom w:val="0"/>
      <w:divBdr>
        <w:top w:val="none" w:sz="0" w:space="0" w:color="auto"/>
        <w:left w:val="none" w:sz="0" w:space="0" w:color="auto"/>
        <w:bottom w:val="none" w:sz="0" w:space="0" w:color="auto"/>
        <w:right w:val="none" w:sz="0" w:space="0" w:color="auto"/>
      </w:divBdr>
      <w:divsChild>
        <w:div w:id="310869034">
          <w:marLeft w:val="0"/>
          <w:marRight w:val="0"/>
          <w:marTop w:val="230"/>
          <w:marBottom w:val="230"/>
          <w:divBdr>
            <w:top w:val="none" w:sz="0" w:space="0" w:color="auto"/>
            <w:left w:val="none" w:sz="0" w:space="0" w:color="auto"/>
            <w:bottom w:val="none" w:sz="0" w:space="0" w:color="auto"/>
            <w:right w:val="none" w:sz="0" w:space="0" w:color="auto"/>
          </w:divBdr>
        </w:div>
      </w:divsChild>
    </w:div>
    <w:div w:id="204373167">
      <w:bodyDiv w:val="1"/>
      <w:marLeft w:val="0"/>
      <w:marRight w:val="0"/>
      <w:marTop w:val="0"/>
      <w:marBottom w:val="0"/>
      <w:divBdr>
        <w:top w:val="none" w:sz="0" w:space="0" w:color="auto"/>
        <w:left w:val="none" w:sz="0" w:space="0" w:color="auto"/>
        <w:bottom w:val="none" w:sz="0" w:space="0" w:color="auto"/>
        <w:right w:val="none" w:sz="0" w:space="0" w:color="auto"/>
      </w:divBdr>
      <w:divsChild>
        <w:div w:id="1854875501">
          <w:marLeft w:val="0"/>
          <w:marRight w:val="0"/>
          <w:marTop w:val="250"/>
          <w:marBottom w:val="250"/>
          <w:divBdr>
            <w:top w:val="none" w:sz="0" w:space="0" w:color="auto"/>
            <w:left w:val="none" w:sz="0" w:space="0" w:color="auto"/>
            <w:bottom w:val="none" w:sz="0" w:space="0" w:color="auto"/>
            <w:right w:val="none" w:sz="0" w:space="0" w:color="auto"/>
          </w:divBdr>
        </w:div>
      </w:divsChild>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279456854">
      <w:bodyDiv w:val="1"/>
      <w:marLeft w:val="0"/>
      <w:marRight w:val="0"/>
      <w:marTop w:val="0"/>
      <w:marBottom w:val="0"/>
      <w:divBdr>
        <w:top w:val="none" w:sz="0" w:space="0" w:color="auto"/>
        <w:left w:val="none" w:sz="0" w:space="0" w:color="auto"/>
        <w:bottom w:val="none" w:sz="0" w:space="0" w:color="auto"/>
        <w:right w:val="none" w:sz="0" w:space="0" w:color="auto"/>
      </w:divBdr>
      <w:divsChild>
        <w:div w:id="830373594">
          <w:marLeft w:val="0"/>
          <w:marRight w:val="0"/>
          <w:marTop w:val="300"/>
          <w:marBottom w:val="300"/>
          <w:divBdr>
            <w:top w:val="none" w:sz="0" w:space="6" w:color="4CAF50"/>
            <w:left w:val="single" w:sz="24" w:space="9" w:color="4CAF50"/>
            <w:bottom w:val="none" w:sz="0" w:space="6" w:color="4CAF50"/>
            <w:right w:val="none" w:sz="0" w:space="9" w:color="4CAF50"/>
          </w:divBdr>
          <w:divsChild>
            <w:div w:id="11773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157">
      <w:bodyDiv w:val="1"/>
      <w:marLeft w:val="0"/>
      <w:marRight w:val="0"/>
      <w:marTop w:val="0"/>
      <w:marBottom w:val="0"/>
      <w:divBdr>
        <w:top w:val="none" w:sz="0" w:space="0" w:color="auto"/>
        <w:left w:val="none" w:sz="0" w:space="0" w:color="auto"/>
        <w:bottom w:val="none" w:sz="0" w:space="0" w:color="auto"/>
        <w:right w:val="none" w:sz="0" w:space="0" w:color="auto"/>
      </w:divBdr>
    </w:div>
    <w:div w:id="289023075">
      <w:bodyDiv w:val="1"/>
      <w:marLeft w:val="0"/>
      <w:marRight w:val="0"/>
      <w:marTop w:val="0"/>
      <w:marBottom w:val="0"/>
      <w:divBdr>
        <w:top w:val="none" w:sz="0" w:space="0" w:color="auto"/>
        <w:left w:val="none" w:sz="0" w:space="0" w:color="auto"/>
        <w:bottom w:val="none" w:sz="0" w:space="0" w:color="auto"/>
        <w:right w:val="none" w:sz="0" w:space="0" w:color="auto"/>
      </w:divBdr>
      <w:divsChild>
        <w:div w:id="1143355063">
          <w:marLeft w:val="0"/>
          <w:marRight w:val="0"/>
          <w:marTop w:val="230"/>
          <w:marBottom w:val="230"/>
          <w:divBdr>
            <w:top w:val="none" w:sz="0" w:space="0" w:color="auto"/>
            <w:left w:val="none" w:sz="0" w:space="0" w:color="auto"/>
            <w:bottom w:val="none" w:sz="0" w:space="0" w:color="auto"/>
            <w:right w:val="none" w:sz="0" w:space="0" w:color="auto"/>
          </w:divBdr>
        </w:div>
      </w:divsChild>
    </w:div>
    <w:div w:id="291639638">
      <w:bodyDiv w:val="1"/>
      <w:marLeft w:val="0"/>
      <w:marRight w:val="0"/>
      <w:marTop w:val="0"/>
      <w:marBottom w:val="0"/>
      <w:divBdr>
        <w:top w:val="none" w:sz="0" w:space="0" w:color="auto"/>
        <w:left w:val="none" w:sz="0" w:space="0" w:color="auto"/>
        <w:bottom w:val="none" w:sz="0" w:space="0" w:color="auto"/>
        <w:right w:val="none" w:sz="0" w:space="0" w:color="auto"/>
      </w:divBdr>
      <w:divsChild>
        <w:div w:id="1140073128">
          <w:marLeft w:val="0"/>
          <w:marRight w:val="0"/>
          <w:marTop w:val="230"/>
          <w:marBottom w:val="230"/>
          <w:divBdr>
            <w:top w:val="none" w:sz="0" w:space="0" w:color="auto"/>
            <w:left w:val="none" w:sz="0" w:space="0" w:color="auto"/>
            <w:bottom w:val="none" w:sz="0" w:space="0" w:color="auto"/>
            <w:right w:val="none" w:sz="0" w:space="0" w:color="auto"/>
          </w:divBdr>
        </w:div>
      </w:divsChild>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17211596">
      <w:bodyDiv w:val="1"/>
      <w:marLeft w:val="0"/>
      <w:marRight w:val="0"/>
      <w:marTop w:val="0"/>
      <w:marBottom w:val="0"/>
      <w:divBdr>
        <w:top w:val="none" w:sz="0" w:space="0" w:color="auto"/>
        <w:left w:val="none" w:sz="0" w:space="0" w:color="auto"/>
        <w:bottom w:val="none" w:sz="0" w:space="0" w:color="auto"/>
        <w:right w:val="none" w:sz="0" w:space="0" w:color="auto"/>
      </w:divBdr>
      <w:divsChild>
        <w:div w:id="1384015626">
          <w:marLeft w:val="0"/>
          <w:marRight w:val="0"/>
          <w:marTop w:val="230"/>
          <w:marBottom w:val="230"/>
          <w:divBdr>
            <w:top w:val="none" w:sz="0" w:space="0" w:color="auto"/>
            <w:left w:val="none" w:sz="0" w:space="0" w:color="auto"/>
            <w:bottom w:val="none" w:sz="0" w:space="0" w:color="auto"/>
            <w:right w:val="none" w:sz="0" w:space="0" w:color="auto"/>
          </w:divBdr>
        </w:div>
      </w:divsChild>
    </w:div>
    <w:div w:id="423258433">
      <w:bodyDiv w:val="1"/>
      <w:marLeft w:val="0"/>
      <w:marRight w:val="0"/>
      <w:marTop w:val="0"/>
      <w:marBottom w:val="0"/>
      <w:divBdr>
        <w:top w:val="none" w:sz="0" w:space="0" w:color="auto"/>
        <w:left w:val="none" w:sz="0" w:space="0" w:color="auto"/>
        <w:bottom w:val="none" w:sz="0" w:space="0" w:color="auto"/>
        <w:right w:val="none" w:sz="0" w:space="0" w:color="auto"/>
      </w:divBdr>
      <w:divsChild>
        <w:div w:id="375472547">
          <w:marLeft w:val="0"/>
          <w:marRight w:val="0"/>
          <w:marTop w:val="230"/>
          <w:marBottom w:val="230"/>
          <w:divBdr>
            <w:top w:val="none" w:sz="0" w:space="0" w:color="auto"/>
            <w:left w:val="none" w:sz="0" w:space="0" w:color="auto"/>
            <w:bottom w:val="none" w:sz="0" w:space="0" w:color="auto"/>
            <w:right w:val="none" w:sz="0" w:space="0" w:color="auto"/>
          </w:divBdr>
        </w:div>
      </w:divsChild>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20363346">
      <w:bodyDiv w:val="1"/>
      <w:marLeft w:val="0"/>
      <w:marRight w:val="0"/>
      <w:marTop w:val="0"/>
      <w:marBottom w:val="0"/>
      <w:divBdr>
        <w:top w:val="none" w:sz="0" w:space="0" w:color="auto"/>
        <w:left w:val="none" w:sz="0" w:space="0" w:color="auto"/>
        <w:bottom w:val="none" w:sz="0" w:space="0" w:color="auto"/>
        <w:right w:val="none" w:sz="0" w:space="0" w:color="auto"/>
      </w:divBdr>
      <w:divsChild>
        <w:div w:id="616911298">
          <w:marLeft w:val="0"/>
          <w:marRight w:val="0"/>
          <w:marTop w:val="250"/>
          <w:marBottom w:val="250"/>
          <w:divBdr>
            <w:top w:val="none" w:sz="0" w:space="0" w:color="auto"/>
            <w:left w:val="none" w:sz="0" w:space="0" w:color="auto"/>
            <w:bottom w:val="none" w:sz="0" w:space="0" w:color="auto"/>
            <w:right w:val="none" w:sz="0" w:space="0" w:color="auto"/>
          </w:divBdr>
        </w:div>
      </w:divsChild>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61216889">
      <w:bodyDiv w:val="1"/>
      <w:marLeft w:val="0"/>
      <w:marRight w:val="0"/>
      <w:marTop w:val="0"/>
      <w:marBottom w:val="0"/>
      <w:divBdr>
        <w:top w:val="none" w:sz="0" w:space="0" w:color="auto"/>
        <w:left w:val="none" w:sz="0" w:space="0" w:color="auto"/>
        <w:bottom w:val="none" w:sz="0" w:space="0" w:color="auto"/>
        <w:right w:val="none" w:sz="0" w:space="0" w:color="auto"/>
      </w:divBdr>
      <w:divsChild>
        <w:div w:id="1438403570">
          <w:marLeft w:val="0"/>
          <w:marRight w:val="0"/>
          <w:marTop w:val="250"/>
          <w:marBottom w:val="250"/>
          <w:divBdr>
            <w:top w:val="none" w:sz="0" w:space="0" w:color="auto"/>
            <w:left w:val="none" w:sz="0" w:space="0" w:color="auto"/>
            <w:bottom w:val="none" w:sz="0" w:space="0" w:color="auto"/>
            <w:right w:val="none" w:sz="0" w:space="0" w:color="auto"/>
          </w:divBdr>
        </w:div>
      </w:divsChild>
    </w:div>
    <w:div w:id="563495485">
      <w:bodyDiv w:val="1"/>
      <w:marLeft w:val="0"/>
      <w:marRight w:val="0"/>
      <w:marTop w:val="0"/>
      <w:marBottom w:val="0"/>
      <w:divBdr>
        <w:top w:val="none" w:sz="0" w:space="0" w:color="auto"/>
        <w:left w:val="none" w:sz="0" w:space="0" w:color="auto"/>
        <w:bottom w:val="none" w:sz="0" w:space="0" w:color="auto"/>
        <w:right w:val="none" w:sz="0" w:space="0" w:color="auto"/>
      </w:divBdr>
      <w:divsChild>
        <w:div w:id="1521313556">
          <w:marLeft w:val="0"/>
          <w:marRight w:val="0"/>
          <w:marTop w:val="250"/>
          <w:marBottom w:val="250"/>
          <w:divBdr>
            <w:top w:val="none" w:sz="0" w:space="0" w:color="auto"/>
            <w:left w:val="single" w:sz="18" w:space="8" w:color="4CAF50"/>
            <w:bottom w:val="none" w:sz="0" w:space="0" w:color="auto"/>
            <w:right w:val="none" w:sz="0" w:space="0" w:color="auto"/>
          </w:divBdr>
          <w:divsChild>
            <w:div w:id="1588231065">
              <w:marLeft w:val="0"/>
              <w:marRight w:val="0"/>
              <w:marTop w:val="0"/>
              <w:marBottom w:val="0"/>
              <w:divBdr>
                <w:top w:val="none" w:sz="0" w:space="0" w:color="auto"/>
                <w:left w:val="none" w:sz="0" w:space="0" w:color="auto"/>
                <w:bottom w:val="none" w:sz="0" w:space="0" w:color="auto"/>
                <w:right w:val="none" w:sz="0" w:space="0" w:color="auto"/>
              </w:divBdr>
            </w:div>
          </w:divsChild>
        </w:div>
        <w:div w:id="605188014">
          <w:marLeft w:val="0"/>
          <w:marRight w:val="0"/>
          <w:marTop w:val="250"/>
          <w:marBottom w:val="250"/>
          <w:divBdr>
            <w:top w:val="none" w:sz="0" w:space="0" w:color="auto"/>
            <w:left w:val="none" w:sz="0" w:space="0" w:color="auto"/>
            <w:bottom w:val="none" w:sz="0" w:space="0" w:color="auto"/>
            <w:right w:val="none" w:sz="0" w:space="0" w:color="auto"/>
          </w:divBdr>
        </w:div>
      </w:divsChild>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67709890">
      <w:bodyDiv w:val="1"/>
      <w:marLeft w:val="0"/>
      <w:marRight w:val="0"/>
      <w:marTop w:val="0"/>
      <w:marBottom w:val="0"/>
      <w:divBdr>
        <w:top w:val="none" w:sz="0" w:space="0" w:color="auto"/>
        <w:left w:val="none" w:sz="0" w:space="0" w:color="auto"/>
        <w:bottom w:val="none" w:sz="0" w:space="0" w:color="auto"/>
        <w:right w:val="none" w:sz="0" w:space="0" w:color="auto"/>
      </w:divBdr>
      <w:divsChild>
        <w:div w:id="2081439627">
          <w:marLeft w:val="0"/>
          <w:marRight w:val="0"/>
          <w:marTop w:val="0"/>
          <w:marBottom w:val="0"/>
          <w:divBdr>
            <w:top w:val="none" w:sz="0" w:space="0" w:color="auto"/>
            <w:left w:val="none" w:sz="0" w:space="0" w:color="auto"/>
            <w:bottom w:val="none" w:sz="0" w:space="0" w:color="auto"/>
            <w:right w:val="none" w:sz="0" w:space="0" w:color="auto"/>
          </w:divBdr>
        </w:div>
        <w:div w:id="551884996">
          <w:marLeft w:val="0"/>
          <w:marRight w:val="0"/>
          <w:marTop w:val="300"/>
          <w:marBottom w:val="300"/>
          <w:divBdr>
            <w:top w:val="none" w:sz="0" w:space="6" w:color="4CAF50"/>
            <w:left w:val="single" w:sz="24" w:space="9" w:color="4CAF50"/>
            <w:bottom w:val="none" w:sz="0" w:space="6" w:color="4CAF50"/>
            <w:right w:val="none" w:sz="0" w:space="9" w:color="4CAF50"/>
          </w:divBdr>
          <w:divsChild>
            <w:div w:id="1555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73415084">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1599">
      <w:bodyDiv w:val="1"/>
      <w:marLeft w:val="0"/>
      <w:marRight w:val="0"/>
      <w:marTop w:val="0"/>
      <w:marBottom w:val="0"/>
      <w:divBdr>
        <w:top w:val="none" w:sz="0" w:space="0" w:color="auto"/>
        <w:left w:val="none" w:sz="0" w:space="0" w:color="auto"/>
        <w:bottom w:val="none" w:sz="0" w:space="0" w:color="auto"/>
        <w:right w:val="none" w:sz="0" w:space="0" w:color="auto"/>
      </w:divBdr>
      <w:divsChild>
        <w:div w:id="910846527">
          <w:marLeft w:val="0"/>
          <w:marRight w:val="0"/>
          <w:marTop w:val="300"/>
          <w:marBottom w:val="300"/>
          <w:divBdr>
            <w:top w:val="none" w:sz="0" w:space="6" w:color="4CAF50"/>
            <w:left w:val="single" w:sz="24" w:space="9" w:color="4CAF50"/>
            <w:bottom w:val="none" w:sz="0" w:space="6" w:color="4CAF50"/>
            <w:right w:val="none" w:sz="0" w:space="9" w:color="4CAF50"/>
          </w:divBdr>
          <w:divsChild>
            <w:div w:id="6245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0497">
      <w:bodyDiv w:val="1"/>
      <w:marLeft w:val="0"/>
      <w:marRight w:val="0"/>
      <w:marTop w:val="0"/>
      <w:marBottom w:val="0"/>
      <w:divBdr>
        <w:top w:val="none" w:sz="0" w:space="0" w:color="auto"/>
        <w:left w:val="none" w:sz="0" w:space="0" w:color="auto"/>
        <w:bottom w:val="none" w:sz="0" w:space="0" w:color="auto"/>
        <w:right w:val="none" w:sz="0" w:space="0" w:color="auto"/>
      </w:divBdr>
      <w:divsChild>
        <w:div w:id="1482624146">
          <w:marLeft w:val="0"/>
          <w:marRight w:val="0"/>
          <w:marTop w:val="230"/>
          <w:marBottom w:val="230"/>
          <w:divBdr>
            <w:top w:val="none" w:sz="0" w:space="0" w:color="auto"/>
            <w:left w:val="none" w:sz="0" w:space="0" w:color="auto"/>
            <w:bottom w:val="none" w:sz="0" w:space="0" w:color="auto"/>
            <w:right w:val="none" w:sz="0" w:space="0" w:color="auto"/>
          </w:divBdr>
          <w:divsChild>
            <w:div w:id="403070154">
              <w:marLeft w:val="0"/>
              <w:marRight w:val="0"/>
              <w:marTop w:val="230"/>
              <w:marBottom w:val="230"/>
              <w:divBdr>
                <w:top w:val="none" w:sz="0" w:space="0" w:color="auto"/>
                <w:left w:val="single" w:sz="18" w:space="7" w:color="4CAF50"/>
                <w:bottom w:val="none" w:sz="0" w:space="0" w:color="auto"/>
                <w:right w:val="none" w:sz="0" w:space="0" w:color="auto"/>
              </w:divBdr>
            </w:div>
          </w:divsChild>
        </w:div>
      </w:divsChild>
    </w:div>
    <w:div w:id="929968596">
      <w:bodyDiv w:val="1"/>
      <w:marLeft w:val="0"/>
      <w:marRight w:val="0"/>
      <w:marTop w:val="0"/>
      <w:marBottom w:val="0"/>
      <w:divBdr>
        <w:top w:val="none" w:sz="0" w:space="0" w:color="auto"/>
        <w:left w:val="none" w:sz="0" w:space="0" w:color="auto"/>
        <w:bottom w:val="none" w:sz="0" w:space="0" w:color="auto"/>
        <w:right w:val="none" w:sz="0" w:space="0" w:color="auto"/>
      </w:divBdr>
      <w:divsChild>
        <w:div w:id="1953977581">
          <w:marLeft w:val="0"/>
          <w:marRight w:val="0"/>
          <w:marTop w:val="250"/>
          <w:marBottom w:val="250"/>
          <w:divBdr>
            <w:top w:val="none" w:sz="0" w:space="0" w:color="auto"/>
            <w:left w:val="none" w:sz="0" w:space="0" w:color="auto"/>
            <w:bottom w:val="none" w:sz="0" w:space="0" w:color="auto"/>
            <w:right w:val="none" w:sz="0" w:space="0" w:color="auto"/>
          </w:divBdr>
        </w:div>
      </w:divsChild>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16810946">
      <w:bodyDiv w:val="1"/>
      <w:marLeft w:val="0"/>
      <w:marRight w:val="0"/>
      <w:marTop w:val="0"/>
      <w:marBottom w:val="0"/>
      <w:divBdr>
        <w:top w:val="none" w:sz="0" w:space="0" w:color="auto"/>
        <w:left w:val="none" w:sz="0" w:space="0" w:color="auto"/>
        <w:bottom w:val="none" w:sz="0" w:space="0" w:color="auto"/>
        <w:right w:val="none" w:sz="0" w:space="0" w:color="auto"/>
      </w:divBdr>
      <w:divsChild>
        <w:div w:id="299309383">
          <w:marLeft w:val="0"/>
          <w:marRight w:val="0"/>
          <w:marTop w:val="250"/>
          <w:marBottom w:val="250"/>
          <w:divBdr>
            <w:top w:val="none" w:sz="0" w:space="0" w:color="auto"/>
            <w:left w:val="single" w:sz="18" w:space="8" w:color="4CAF50"/>
            <w:bottom w:val="none" w:sz="0" w:space="0" w:color="auto"/>
            <w:right w:val="none" w:sz="0" w:space="0" w:color="auto"/>
          </w:divBdr>
          <w:divsChild>
            <w:div w:id="17273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1310">
      <w:bodyDiv w:val="1"/>
      <w:marLeft w:val="0"/>
      <w:marRight w:val="0"/>
      <w:marTop w:val="0"/>
      <w:marBottom w:val="0"/>
      <w:divBdr>
        <w:top w:val="none" w:sz="0" w:space="0" w:color="auto"/>
        <w:left w:val="none" w:sz="0" w:space="0" w:color="auto"/>
        <w:bottom w:val="none" w:sz="0" w:space="0" w:color="auto"/>
        <w:right w:val="none" w:sz="0" w:space="0" w:color="auto"/>
      </w:divBdr>
    </w:div>
    <w:div w:id="1031489477">
      <w:bodyDiv w:val="1"/>
      <w:marLeft w:val="0"/>
      <w:marRight w:val="0"/>
      <w:marTop w:val="0"/>
      <w:marBottom w:val="0"/>
      <w:divBdr>
        <w:top w:val="none" w:sz="0" w:space="0" w:color="auto"/>
        <w:left w:val="none" w:sz="0" w:space="0" w:color="auto"/>
        <w:bottom w:val="none" w:sz="0" w:space="0" w:color="auto"/>
        <w:right w:val="none" w:sz="0" w:space="0" w:color="auto"/>
      </w:divBdr>
      <w:divsChild>
        <w:div w:id="92013758">
          <w:marLeft w:val="0"/>
          <w:marRight w:val="0"/>
          <w:marTop w:val="300"/>
          <w:marBottom w:val="300"/>
          <w:divBdr>
            <w:top w:val="none" w:sz="0" w:space="6" w:color="4CAF50"/>
            <w:left w:val="single" w:sz="24" w:space="9" w:color="4CAF50"/>
            <w:bottom w:val="none" w:sz="0" w:space="6" w:color="4CAF50"/>
            <w:right w:val="none" w:sz="0" w:space="9" w:color="4CAF50"/>
          </w:divBdr>
          <w:divsChild>
            <w:div w:id="1533416046">
              <w:marLeft w:val="0"/>
              <w:marRight w:val="0"/>
              <w:marTop w:val="0"/>
              <w:marBottom w:val="0"/>
              <w:divBdr>
                <w:top w:val="none" w:sz="0" w:space="0" w:color="auto"/>
                <w:left w:val="none" w:sz="0" w:space="0" w:color="auto"/>
                <w:bottom w:val="none" w:sz="0" w:space="0" w:color="auto"/>
                <w:right w:val="none" w:sz="0" w:space="0" w:color="auto"/>
              </w:divBdr>
            </w:div>
          </w:divsChild>
        </w:div>
        <w:div w:id="1744182065">
          <w:marLeft w:val="0"/>
          <w:marRight w:val="0"/>
          <w:marTop w:val="0"/>
          <w:marBottom w:val="0"/>
          <w:divBdr>
            <w:top w:val="none" w:sz="0" w:space="0" w:color="auto"/>
            <w:left w:val="single" w:sz="36" w:space="12" w:color="FFEB3B"/>
            <w:bottom w:val="none" w:sz="0" w:space="0" w:color="auto"/>
            <w:right w:val="none" w:sz="0" w:space="0" w:color="auto"/>
          </w:divBdr>
        </w:div>
      </w:divsChild>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120">
      <w:bodyDiv w:val="1"/>
      <w:marLeft w:val="0"/>
      <w:marRight w:val="0"/>
      <w:marTop w:val="0"/>
      <w:marBottom w:val="0"/>
      <w:divBdr>
        <w:top w:val="none" w:sz="0" w:space="0" w:color="auto"/>
        <w:left w:val="none" w:sz="0" w:space="0" w:color="auto"/>
        <w:bottom w:val="none" w:sz="0" w:space="0" w:color="auto"/>
        <w:right w:val="none" w:sz="0" w:space="0" w:color="auto"/>
      </w:divBdr>
      <w:divsChild>
        <w:div w:id="1303005858">
          <w:marLeft w:val="0"/>
          <w:marRight w:val="0"/>
          <w:marTop w:val="250"/>
          <w:marBottom w:val="250"/>
          <w:divBdr>
            <w:top w:val="none" w:sz="0" w:space="0" w:color="auto"/>
            <w:left w:val="single" w:sz="18" w:space="8" w:color="4CAF50"/>
            <w:bottom w:val="none" w:sz="0" w:space="0" w:color="auto"/>
            <w:right w:val="none" w:sz="0" w:space="0" w:color="auto"/>
          </w:divBdr>
          <w:divsChild>
            <w:div w:id="489173721">
              <w:marLeft w:val="0"/>
              <w:marRight w:val="0"/>
              <w:marTop w:val="0"/>
              <w:marBottom w:val="0"/>
              <w:divBdr>
                <w:top w:val="none" w:sz="0" w:space="0" w:color="auto"/>
                <w:left w:val="none" w:sz="0" w:space="0" w:color="auto"/>
                <w:bottom w:val="none" w:sz="0" w:space="0" w:color="auto"/>
                <w:right w:val="none" w:sz="0" w:space="0" w:color="auto"/>
              </w:divBdr>
            </w:div>
          </w:divsChild>
        </w:div>
        <w:div w:id="1252010002">
          <w:marLeft w:val="0"/>
          <w:marRight w:val="0"/>
          <w:marTop w:val="250"/>
          <w:marBottom w:val="250"/>
          <w:divBdr>
            <w:top w:val="none" w:sz="0" w:space="0" w:color="auto"/>
            <w:left w:val="none" w:sz="0" w:space="0" w:color="auto"/>
            <w:bottom w:val="none" w:sz="0" w:space="0" w:color="auto"/>
            <w:right w:val="none" w:sz="0" w:space="0" w:color="auto"/>
          </w:divBdr>
        </w:div>
      </w:divsChild>
    </w:div>
    <w:div w:id="1339769283">
      <w:bodyDiv w:val="1"/>
      <w:marLeft w:val="0"/>
      <w:marRight w:val="0"/>
      <w:marTop w:val="0"/>
      <w:marBottom w:val="0"/>
      <w:divBdr>
        <w:top w:val="none" w:sz="0" w:space="0" w:color="auto"/>
        <w:left w:val="none" w:sz="0" w:space="0" w:color="auto"/>
        <w:bottom w:val="none" w:sz="0" w:space="0" w:color="auto"/>
        <w:right w:val="none" w:sz="0" w:space="0" w:color="auto"/>
      </w:divBdr>
      <w:divsChild>
        <w:div w:id="1089932654">
          <w:marLeft w:val="0"/>
          <w:marRight w:val="0"/>
          <w:marTop w:val="250"/>
          <w:marBottom w:val="250"/>
          <w:divBdr>
            <w:top w:val="none" w:sz="0" w:space="0" w:color="auto"/>
            <w:left w:val="single" w:sz="18" w:space="8" w:color="4CAF50"/>
            <w:bottom w:val="none" w:sz="0" w:space="0" w:color="auto"/>
            <w:right w:val="none" w:sz="0" w:space="0" w:color="auto"/>
          </w:divBdr>
          <w:divsChild>
            <w:div w:id="1556811875">
              <w:marLeft w:val="0"/>
              <w:marRight w:val="0"/>
              <w:marTop w:val="0"/>
              <w:marBottom w:val="0"/>
              <w:divBdr>
                <w:top w:val="none" w:sz="0" w:space="0" w:color="auto"/>
                <w:left w:val="none" w:sz="0" w:space="0" w:color="auto"/>
                <w:bottom w:val="none" w:sz="0" w:space="0" w:color="auto"/>
                <w:right w:val="none" w:sz="0" w:space="0" w:color="auto"/>
              </w:divBdr>
            </w:div>
          </w:divsChild>
        </w:div>
        <w:div w:id="1311447968">
          <w:marLeft w:val="0"/>
          <w:marRight w:val="0"/>
          <w:marTop w:val="250"/>
          <w:marBottom w:val="250"/>
          <w:divBdr>
            <w:top w:val="none" w:sz="0" w:space="0" w:color="auto"/>
            <w:left w:val="none" w:sz="0" w:space="0" w:color="auto"/>
            <w:bottom w:val="none" w:sz="0" w:space="0" w:color="auto"/>
            <w:right w:val="none" w:sz="0" w:space="0" w:color="auto"/>
          </w:divBdr>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5228205">
      <w:bodyDiv w:val="1"/>
      <w:marLeft w:val="0"/>
      <w:marRight w:val="0"/>
      <w:marTop w:val="0"/>
      <w:marBottom w:val="0"/>
      <w:divBdr>
        <w:top w:val="none" w:sz="0" w:space="0" w:color="auto"/>
        <w:left w:val="none" w:sz="0" w:space="0" w:color="auto"/>
        <w:bottom w:val="none" w:sz="0" w:space="0" w:color="auto"/>
        <w:right w:val="none" w:sz="0" w:space="0" w:color="auto"/>
      </w:divBdr>
      <w:divsChild>
        <w:div w:id="58093341">
          <w:marLeft w:val="0"/>
          <w:marRight w:val="0"/>
          <w:marTop w:val="250"/>
          <w:marBottom w:val="250"/>
          <w:divBdr>
            <w:top w:val="none" w:sz="0" w:space="0" w:color="auto"/>
            <w:left w:val="none" w:sz="0" w:space="0" w:color="auto"/>
            <w:bottom w:val="none" w:sz="0" w:space="0" w:color="auto"/>
            <w:right w:val="none" w:sz="0" w:space="0" w:color="auto"/>
          </w:divBdr>
        </w:div>
      </w:divsChild>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58458976">
      <w:bodyDiv w:val="1"/>
      <w:marLeft w:val="0"/>
      <w:marRight w:val="0"/>
      <w:marTop w:val="0"/>
      <w:marBottom w:val="0"/>
      <w:divBdr>
        <w:top w:val="none" w:sz="0" w:space="0" w:color="auto"/>
        <w:left w:val="none" w:sz="0" w:space="0" w:color="auto"/>
        <w:bottom w:val="none" w:sz="0" w:space="0" w:color="auto"/>
        <w:right w:val="none" w:sz="0" w:space="0" w:color="auto"/>
      </w:divBdr>
      <w:divsChild>
        <w:div w:id="1251893200">
          <w:marLeft w:val="0"/>
          <w:marRight w:val="0"/>
          <w:marTop w:val="230"/>
          <w:marBottom w:val="230"/>
          <w:divBdr>
            <w:top w:val="none" w:sz="0" w:space="0" w:color="auto"/>
            <w:left w:val="none" w:sz="0" w:space="0" w:color="auto"/>
            <w:bottom w:val="none" w:sz="0" w:space="0" w:color="auto"/>
            <w:right w:val="none" w:sz="0" w:space="0" w:color="auto"/>
          </w:divBdr>
        </w:div>
      </w:divsChild>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79402990">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4990">
      <w:bodyDiv w:val="1"/>
      <w:marLeft w:val="0"/>
      <w:marRight w:val="0"/>
      <w:marTop w:val="0"/>
      <w:marBottom w:val="0"/>
      <w:divBdr>
        <w:top w:val="none" w:sz="0" w:space="0" w:color="auto"/>
        <w:left w:val="none" w:sz="0" w:space="0" w:color="auto"/>
        <w:bottom w:val="none" w:sz="0" w:space="0" w:color="auto"/>
        <w:right w:val="none" w:sz="0" w:space="0" w:color="auto"/>
      </w:divBdr>
      <w:divsChild>
        <w:div w:id="30501347">
          <w:marLeft w:val="0"/>
          <w:marRight w:val="0"/>
          <w:marTop w:val="230"/>
          <w:marBottom w:val="230"/>
          <w:divBdr>
            <w:top w:val="none" w:sz="0" w:space="0" w:color="auto"/>
            <w:left w:val="none" w:sz="0" w:space="0" w:color="auto"/>
            <w:bottom w:val="none" w:sz="0" w:space="0" w:color="auto"/>
            <w:right w:val="none" w:sz="0" w:space="0" w:color="auto"/>
          </w:divBdr>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59033181">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473978956">
      <w:bodyDiv w:val="1"/>
      <w:marLeft w:val="0"/>
      <w:marRight w:val="0"/>
      <w:marTop w:val="0"/>
      <w:marBottom w:val="0"/>
      <w:divBdr>
        <w:top w:val="none" w:sz="0" w:space="0" w:color="auto"/>
        <w:left w:val="none" w:sz="0" w:space="0" w:color="auto"/>
        <w:bottom w:val="none" w:sz="0" w:space="0" w:color="auto"/>
        <w:right w:val="none" w:sz="0" w:space="0" w:color="auto"/>
      </w:divBdr>
      <w:divsChild>
        <w:div w:id="1694726291">
          <w:marLeft w:val="0"/>
          <w:marRight w:val="0"/>
          <w:marTop w:val="230"/>
          <w:marBottom w:val="230"/>
          <w:divBdr>
            <w:top w:val="none" w:sz="0" w:space="0" w:color="auto"/>
            <w:left w:val="none" w:sz="0" w:space="0" w:color="auto"/>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16797937">
      <w:bodyDiv w:val="1"/>
      <w:marLeft w:val="0"/>
      <w:marRight w:val="0"/>
      <w:marTop w:val="0"/>
      <w:marBottom w:val="0"/>
      <w:divBdr>
        <w:top w:val="none" w:sz="0" w:space="0" w:color="auto"/>
        <w:left w:val="none" w:sz="0" w:space="0" w:color="auto"/>
        <w:bottom w:val="none" w:sz="0" w:space="0" w:color="auto"/>
        <w:right w:val="none" w:sz="0" w:space="0" w:color="auto"/>
      </w:divBdr>
      <w:divsChild>
        <w:div w:id="646395564">
          <w:marLeft w:val="0"/>
          <w:marRight w:val="0"/>
          <w:marTop w:val="0"/>
          <w:marBottom w:val="0"/>
          <w:divBdr>
            <w:top w:val="none" w:sz="0" w:space="0" w:color="auto"/>
            <w:left w:val="none" w:sz="0" w:space="0" w:color="auto"/>
            <w:bottom w:val="none" w:sz="0" w:space="0" w:color="auto"/>
            <w:right w:val="none" w:sz="0" w:space="0" w:color="auto"/>
          </w:divBdr>
        </w:div>
        <w:div w:id="1657765119">
          <w:marLeft w:val="0"/>
          <w:marRight w:val="0"/>
          <w:marTop w:val="0"/>
          <w:marBottom w:val="0"/>
          <w:divBdr>
            <w:top w:val="none" w:sz="0" w:space="0" w:color="auto"/>
            <w:left w:val="single" w:sz="36" w:space="12" w:color="FFEB3B"/>
            <w:bottom w:val="none" w:sz="0" w:space="0" w:color="auto"/>
            <w:right w:val="none" w:sz="0" w:space="0" w:color="auto"/>
          </w:divBdr>
        </w:div>
        <w:div w:id="1698920755">
          <w:marLeft w:val="0"/>
          <w:marRight w:val="0"/>
          <w:marTop w:val="300"/>
          <w:marBottom w:val="300"/>
          <w:divBdr>
            <w:top w:val="none" w:sz="0" w:space="6" w:color="4CAF50"/>
            <w:left w:val="single" w:sz="24" w:space="9" w:color="4CAF50"/>
            <w:bottom w:val="none" w:sz="0" w:space="6" w:color="4CAF50"/>
            <w:right w:val="none" w:sz="0" w:space="9" w:color="4CAF50"/>
          </w:divBdr>
          <w:divsChild>
            <w:div w:id="2058814393">
              <w:marLeft w:val="0"/>
              <w:marRight w:val="0"/>
              <w:marTop w:val="0"/>
              <w:marBottom w:val="0"/>
              <w:divBdr>
                <w:top w:val="none" w:sz="0" w:space="0" w:color="auto"/>
                <w:left w:val="none" w:sz="0" w:space="0" w:color="auto"/>
                <w:bottom w:val="none" w:sz="0" w:space="0" w:color="auto"/>
                <w:right w:val="none" w:sz="0" w:space="0" w:color="auto"/>
              </w:divBdr>
            </w:div>
          </w:divsChild>
        </w:div>
        <w:div w:id="1211964467">
          <w:marLeft w:val="0"/>
          <w:marRight w:val="0"/>
          <w:marTop w:val="300"/>
          <w:marBottom w:val="300"/>
          <w:divBdr>
            <w:top w:val="none" w:sz="0" w:space="6" w:color="4CAF50"/>
            <w:left w:val="single" w:sz="24" w:space="9" w:color="4CAF50"/>
            <w:bottom w:val="none" w:sz="0" w:space="6" w:color="4CAF50"/>
            <w:right w:val="none" w:sz="0" w:space="9" w:color="4CAF50"/>
          </w:divBdr>
          <w:divsChild>
            <w:div w:id="145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40431120">
      <w:bodyDiv w:val="1"/>
      <w:marLeft w:val="0"/>
      <w:marRight w:val="0"/>
      <w:marTop w:val="0"/>
      <w:marBottom w:val="0"/>
      <w:divBdr>
        <w:top w:val="none" w:sz="0" w:space="0" w:color="auto"/>
        <w:left w:val="none" w:sz="0" w:space="0" w:color="auto"/>
        <w:bottom w:val="none" w:sz="0" w:space="0" w:color="auto"/>
        <w:right w:val="none" w:sz="0" w:space="0" w:color="auto"/>
      </w:divBdr>
      <w:divsChild>
        <w:div w:id="1957371051">
          <w:marLeft w:val="0"/>
          <w:marRight w:val="0"/>
          <w:marTop w:val="230"/>
          <w:marBottom w:val="230"/>
          <w:divBdr>
            <w:top w:val="none" w:sz="0" w:space="0" w:color="auto"/>
            <w:left w:val="single" w:sz="18" w:space="7" w:color="4CAF50"/>
            <w:bottom w:val="none" w:sz="0" w:space="0" w:color="auto"/>
            <w:right w:val="none" w:sz="0" w:space="0" w:color="auto"/>
          </w:divBdr>
          <w:divsChild>
            <w:div w:id="1379629688">
              <w:marLeft w:val="0"/>
              <w:marRight w:val="0"/>
              <w:marTop w:val="0"/>
              <w:marBottom w:val="0"/>
              <w:divBdr>
                <w:top w:val="none" w:sz="0" w:space="0" w:color="auto"/>
                <w:left w:val="none" w:sz="0" w:space="0" w:color="auto"/>
                <w:bottom w:val="none" w:sz="0" w:space="0" w:color="auto"/>
                <w:right w:val="none" w:sz="0" w:space="0" w:color="auto"/>
              </w:divBdr>
            </w:div>
          </w:divsChild>
        </w:div>
        <w:div w:id="1719820207">
          <w:marLeft w:val="0"/>
          <w:marRight w:val="0"/>
          <w:marTop w:val="230"/>
          <w:marBottom w:val="230"/>
          <w:divBdr>
            <w:top w:val="none" w:sz="0" w:space="0" w:color="auto"/>
            <w:left w:val="none" w:sz="0" w:space="0" w:color="auto"/>
            <w:bottom w:val="none" w:sz="0" w:space="0" w:color="auto"/>
            <w:right w:val="none" w:sz="0" w:space="0" w:color="auto"/>
          </w:divBdr>
        </w:div>
      </w:divsChild>
    </w:div>
    <w:div w:id="1544906919">
      <w:bodyDiv w:val="1"/>
      <w:marLeft w:val="0"/>
      <w:marRight w:val="0"/>
      <w:marTop w:val="0"/>
      <w:marBottom w:val="0"/>
      <w:divBdr>
        <w:top w:val="none" w:sz="0" w:space="0" w:color="auto"/>
        <w:left w:val="none" w:sz="0" w:space="0" w:color="auto"/>
        <w:bottom w:val="none" w:sz="0" w:space="0" w:color="auto"/>
        <w:right w:val="none" w:sz="0" w:space="0" w:color="auto"/>
      </w:divBdr>
      <w:divsChild>
        <w:div w:id="955526407">
          <w:marLeft w:val="0"/>
          <w:marRight w:val="0"/>
          <w:marTop w:val="250"/>
          <w:marBottom w:val="250"/>
          <w:divBdr>
            <w:top w:val="none" w:sz="0" w:space="0" w:color="auto"/>
            <w:left w:val="single" w:sz="18" w:space="8" w:color="4CAF50"/>
            <w:bottom w:val="none" w:sz="0" w:space="0" w:color="auto"/>
            <w:right w:val="none" w:sz="0" w:space="0" w:color="auto"/>
          </w:divBdr>
          <w:divsChild>
            <w:div w:id="858081236">
              <w:marLeft w:val="0"/>
              <w:marRight w:val="0"/>
              <w:marTop w:val="0"/>
              <w:marBottom w:val="0"/>
              <w:divBdr>
                <w:top w:val="none" w:sz="0" w:space="0" w:color="auto"/>
                <w:left w:val="none" w:sz="0" w:space="0" w:color="auto"/>
                <w:bottom w:val="none" w:sz="0" w:space="0" w:color="auto"/>
                <w:right w:val="none" w:sz="0" w:space="0" w:color="auto"/>
              </w:divBdr>
            </w:div>
          </w:divsChild>
        </w:div>
        <w:div w:id="148207717">
          <w:marLeft w:val="0"/>
          <w:marRight w:val="0"/>
          <w:marTop w:val="250"/>
          <w:marBottom w:val="250"/>
          <w:divBdr>
            <w:top w:val="none" w:sz="0" w:space="0" w:color="auto"/>
            <w:left w:val="none" w:sz="0" w:space="0" w:color="auto"/>
            <w:bottom w:val="none" w:sz="0" w:space="0" w:color="auto"/>
            <w:right w:val="none" w:sz="0" w:space="0" w:color="auto"/>
          </w:divBdr>
        </w:div>
      </w:divsChild>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59461600">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32918437">
      <w:bodyDiv w:val="1"/>
      <w:marLeft w:val="0"/>
      <w:marRight w:val="0"/>
      <w:marTop w:val="0"/>
      <w:marBottom w:val="0"/>
      <w:divBdr>
        <w:top w:val="none" w:sz="0" w:space="0" w:color="auto"/>
        <w:left w:val="none" w:sz="0" w:space="0" w:color="auto"/>
        <w:bottom w:val="none" w:sz="0" w:space="0" w:color="auto"/>
        <w:right w:val="none" w:sz="0" w:space="0" w:color="auto"/>
      </w:divBdr>
      <w:divsChild>
        <w:div w:id="210574684">
          <w:marLeft w:val="0"/>
          <w:marRight w:val="0"/>
          <w:marTop w:val="0"/>
          <w:marBottom w:val="0"/>
          <w:divBdr>
            <w:top w:val="none" w:sz="0" w:space="0" w:color="auto"/>
            <w:left w:val="none" w:sz="0" w:space="0" w:color="auto"/>
            <w:bottom w:val="none" w:sz="0" w:space="0" w:color="auto"/>
            <w:right w:val="none" w:sz="0" w:space="0" w:color="auto"/>
          </w:divBdr>
        </w:div>
        <w:div w:id="1581987959">
          <w:marLeft w:val="0"/>
          <w:marRight w:val="0"/>
          <w:marTop w:val="250"/>
          <w:marBottom w:val="250"/>
          <w:divBdr>
            <w:top w:val="none" w:sz="0" w:space="0" w:color="auto"/>
            <w:left w:val="single" w:sz="18" w:space="8" w:color="4CAF50"/>
            <w:bottom w:val="none" w:sz="0" w:space="0" w:color="auto"/>
            <w:right w:val="none" w:sz="0" w:space="0" w:color="auto"/>
          </w:divBdr>
          <w:divsChild>
            <w:div w:id="1913001024">
              <w:marLeft w:val="0"/>
              <w:marRight w:val="0"/>
              <w:marTop w:val="0"/>
              <w:marBottom w:val="0"/>
              <w:divBdr>
                <w:top w:val="none" w:sz="0" w:space="0" w:color="auto"/>
                <w:left w:val="none" w:sz="0" w:space="0" w:color="auto"/>
                <w:bottom w:val="none" w:sz="0" w:space="0" w:color="auto"/>
                <w:right w:val="none" w:sz="0" w:space="0" w:color="auto"/>
              </w:divBdr>
            </w:div>
          </w:divsChild>
        </w:div>
        <w:div w:id="1188838073">
          <w:marLeft w:val="0"/>
          <w:marRight w:val="0"/>
          <w:marTop w:val="250"/>
          <w:marBottom w:val="250"/>
          <w:divBdr>
            <w:top w:val="none" w:sz="0" w:space="0" w:color="auto"/>
            <w:left w:val="none" w:sz="0" w:space="0" w:color="auto"/>
            <w:bottom w:val="none" w:sz="0" w:space="0" w:color="auto"/>
            <w:right w:val="none" w:sz="0" w:space="0" w:color="auto"/>
          </w:divBdr>
        </w:div>
      </w:divsChild>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07551288">
      <w:bodyDiv w:val="1"/>
      <w:marLeft w:val="0"/>
      <w:marRight w:val="0"/>
      <w:marTop w:val="0"/>
      <w:marBottom w:val="0"/>
      <w:divBdr>
        <w:top w:val="none" w:sz="0" w:space="0" w:color="auto"/>
        <w:left w:val="none" w:sz="0" w:space="0" w:color="auto"/>
        <w:bottom w:val="none" w:sz="0" w:space="0" w:color="auto"/>
        <w:right w:val="none" w:sz="0" w:space="0" w:color="auto"/>
      </w:divBdr>
      <w:divsChild>
        <w:div w:id="2123911680">
          <w:marLeft w:val="0"/>
          <w:marRight w:val="0"/>
          <w:marTop w:val="250"/>
          <w:marBottom w:val="250"/>
          <w:divBdr>
            <w:top w:val="none" w:sz="0" w:space="0" w:color="auto"/>
            <w:left w:val="none" w:sz="0" w:space="0" w:color="auto"/>
            <w:bottom w:val="none" w:sz="0" w:space="0" w:color="auto"/>
            <w:right w:val="none" w:sz="0" w:space="0" w:color="auto"/>
          </w:divBdr>
        </w:div>
      </w:divsChild>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4822">
      <w:bodyDiv w:val="1"/>
      <w:marLeft w:val="0"/>
      <w:marRight w:val="0"/>
      <w:marTop w:val="0"/>
      <w:marBottom w:val="0"/>
      <w:divBdr>
        <w:top w:val="none" w:sz="0" w:space="0" w:color="auto"/>
        <w:left w:val="none" w:sz="0" w:space="0" w:color="auto"/>
        <w:bottom w:val="none" w:sz="0" w:space="0" w:color="auto"/>
        <w:right w:val="none" w:sz="0" w:space="0" w:color="auto"/>
      </w:divBdr>
    </w:div>
    <w:div w:id="1960378491">
      <w:bodyDiv w:val="1"/>
      <w:marLeft w:val="0"/>
      <w:marRight w:val="0"/>
      <w:marTop w:val="0"/>
      <w:marBottom w:val="0"/>
      <w:divBdr>
        <w:top w:val="none" w:sz="0" w:space="0" w:color="auto"/>
        <w:left w:val="none" w:sz="0" w:space="0" w:color="auto"/>
        <w:bottom w:val="none" w:sz="0" w:space="0" w:color="auto"/>
        <w:right w:val="none" w:sz="0" w:space="0" w:color="auto"/>
      </w:divBdr>
      <w:divsChild>
        <w:div w:id="1431587841">
          <w:marLeft w:val="0"/>
          <w:marRight w:val="0"/>
          <w:marTop w:val="250"/>
          <w:marBottom w:val="250"/>
          <w:divBdr>
            <w:top w:val="none" w:sz="0" w:space="0" w:color="auto"/>
            <w:left w:val="single" w:sz="18" w:space="8" w:color="4CAF50"/>
            <w:bottom w:val="none" w:sz="0" w:space="0" w:color="auto"/>
            <w:right w:val="none" w:sz="0" w:space="0" w:color="auto"/>
          </w:divBdr>
          <w:divsChild>
            <w:div w:id="171840479">
              <w:marLeft w:val="0"/>
              <w:marRight w:val="0"/>
              <w:marTop w:val="0"/>
              <w:marBottom w:val="0"/>
              <w:divBdr>
                <w:top w:val="none" w:sz="0" w:space="0" w:color="auto"/>
                <w:left w:val="none" w:sz="0" w:space="0" w:color="auto"/>
                <w:bottom w:val="none" w:sz="0" w:space="0" w:color="auto"/>
                <w:right w:val="none" w:sz="0" w:space="0" w:color="auto"/>
              </w:divBdr>
            </w:div>
          </w:divsChild>
        </w:div>
        <w:div w:id="1600141839">
          <w:marLeft w:val="0"/>
          <w:marRight w:val="0"/>
          <w:marTop w:val="250"/>
          <w:marBottom w:val="250"/>
          <w:divBdr>
            <w:top w:val="none" w:sz="0" w:space="0" w:color="auto"/>
            <w:left w:val="none" w:sz="0" w:space="0" w:color="auto"/>
            <w:bottom w:val="none" w:sz="0" w:space="0" w:color="auto"/>
            <w:right w:val="none" w:sz="0" w:space="0" w:color="auto"/>
          </w:divBdr>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21857430">
      <w:bodyDiv w:val="1"/>
      <w:marLeft w:val="0"/>
      <w:marRight w:val="0"/>
      <w:marTop w:val="0"/>
      <w:marBottom w:val="0"/>
      <w:divBdr>
        <w:top w:val="none" w:sz="0" w:space="0" w:color="auto"/>
        <w:left w:val="none" w:sz="0" w:space="0" w:color="auto"/>
        <w:bottom w:val="none" w:sz="0" w:space="0" w:color="auto"/>
        <w:right w:val="none" w:sz="0" w:space="0" w:color="auto"/>
      </w:divBdr>
      <w:divsChild>
        <w:div w:id="1504668105">
          <w:marLeft w:val="0"/>
          <w:marRight w:val="0"/>
          <w:marTop w:val="0"/>
          <w:marBottom w:val="0"/>
          <w:divBdr>
            <w:top w:val="none" w:sz="0" w:space="0" w:color="auto"/>
            <w:left w:val="none" w:sz="0" w:space="0" w:color="auto"/>
            <w:bottom w:val="none" w:sz="0" w:space="0" w:color="auto"/>
            <w:right w:val="none" w:sz="0" w:space="0" w:color="auto"/>
          </w:divBdr>
        </w:div>
        <w:div w:id="729307218">
          <w:marLeft w:val="0"/>
          <w:marRight w:val="0"/>
          <w:marTop w:val="0"/>
          <w:marBottom w:val="0"/>
          <w:divBdr>
            <w:top w:val="none" w:sz="0" w:space="0" w:color="auto"/>
            <w:left w:val="none" w:sz="0" w:space="0" w:color="auto"/>
            <w:bottom w:val="none" w:sz="0" w:space="0" w:color="auto"/>
            <w:right w:val="none" w:sz="0" w:space="0" w:color="auto"/>
          </w:divBdr>
        </w:div>
        <w:div w:id="697658127">
          <w:marLeft w:val="0"/>
          <w:marRight w:val="0"/>
          <w:marTop w:val="230"/>
          <w:marBottom w:val="230"/>
          <w:divBdr>
            <w:top w:val="none" w:sz="0" w:space="0" w:color="auto"/>
            <w:left w:val="single" w:sz="18" w:space="7" w:color="4CAF50"/>
            <w:bottom w:val="none" w:sz="0" w:space="0" w:color="auto"/>
            <w:right w:val="none" w:sz="0" w:space="0" w:color="auto"/>
          </w:divBdr>
          <w:divsChild>
            <w:div w:id="1443454413">
              <w:marLeft w:val="0"/>
              <w:marRight w:val="0"/>
              <w:marTop w:val="0"/>
              <w:marBottom w:val="0"/>
              <w:divBdr>
                <w:top w:val="none" w:sz="0" w:space="0" w:color="auto"/>
                <w:left w:val="none" w:sz="0" w:space="0" w:color="auto"/>
                <w:bottom w:val="none" w:sz="0" w:space="0" w:color="auto"/>
                <w:right w:val="none" w:sz="0" w:space="0" w:color="auto"/>
              </w:divBdr>
            </w:div>
          </w:divsChild>
        </w:div>
        <w:div w:id="487091256">
          <w:marLeft w:val="0"/>
          <w:marRight w:val="0"/>
          <w:marTop w:val="230"/>
          <w:marBottom w:val="230"/>
          <w:divBdr>
            <w:top w:val="none" w:sz="0" w:space="0" w:color="auto"/>
            <w:left w:val="single" w:sz="18" w:space="7" w:color="4CAF50"/>
            <w:bottom w:val="none" w:sz="0" w:space="0" w:color="auto"/>
            <w:right w:val="none" w:sz="0" w:space="0" w:color="auto"/>
          </w:divBdr>
          <w:divsChild>
            <w:div w:id="1177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258">
      <w:bodyDiv w:val="1"/>
      <w:marLeft w:val="0"/>
      <w:marRight w:val="0"/>
      <w:marTop w:val="0"/>
      <w:marBottom w:val="0"/>
      <w:divBdr>
        <w:top w:val="none" w:sz="0" w:space="0" w:color="auto"/>
        <w:left w:val="none" w:sz="0" w:space="0" w:color="auto"/>
        <w:bottom w:val="none" w:sz="0" w:space="0" w:color="auto"/>
        <w:right w:val="none" w:sz="0" w:space="0" w:color="auto"/>
      </w:divBdr>
      <w:divsChild>
        <w:div w:id="67460306">
          <w:marLeft w:val="0"/>
          <w:marRight w:val="0"/>
          <w:marTop w:val="230"/>
          <w:marBottom w:val="230"/>
          <w:divBdr>
            <w:top w:val="none" w:sz="0" w:space="0" w:color="auto"/>
            <w:left w:val="none" w:sz="0" w:space="0" w:color="auto"/>
            <w:bottom w:val="none" w:sz="0" w:space="0" w:color="auto"/>
            <w:right w:val="none" w:sz="0" w:space="0" w:color="auto"/>
          </w:divBdr>
        </w:div>
      </w:divsChild>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054881857">
      <w:bodyDiv w:val="1"/>
      <w:marLeft w:val="0"/>
      <w:marRight w:val="0"/>
      <w:marTop w:val="0"/>
      <w:marBottom w:val="0"/>
      <w:divBdr>
        <w:top w:val="none" w:sz="0" w:space="0" w:color="auto"/>
        <w:left w:val="none" w:sz="0" w:space="0" w:color="auto"/>
        <w:bottom w:val="none" w:sz="0" w:space="0" w:color="auto"/>
        <w:right w:val="none" w:sz="0" w:space="0" w:color="auto"/>
      </w:divBdr>
      <w:divsChild>
        <w:div w:id="276912326">
          <w:marLeft w:val="0"/>
          <w:marRight w:val="0"/>
          <w:marTop w:val="0"/>
          <w:marBottom w:val="0"/>
          <w:divBdr>
            <w:top w:val="none" w:sz="0" w:space="0" w:color="auto"/>
            <w:left w:val="none" w:sz="0" w:space="0" w:color="auto"/>
            <w:bottom w:val="none" w:sz="0" w:space="0" w:color="auto"/>
            <w:right w:val="none" w:sz="0" w:space="0" w:color="auto"/>
          </w:divBdr>
        </w:div>
        <w:div w:id="1062219628">
          <w:marLeft w:val="0"/>
          <w:marRight w:val="0"/>
          <w:marTop w:val="0"/>
          <w:marBottom w:val="0"/>
          <w:divBdr>
            <w:top w:val="single" w:sz="4" w:space="0" w:color="555555"/>
            <w:left w:val="single" w:sz="4" w:space="0" w:color="555555"/>
            <w:bottom w:val="single" w:sz="4" w:space="0" w:color="555555"/>
            <w:right w:val="single" w:sz="4" w:space="0" w:color="555555"/>
          </w:divBdr>
        </w:div>
        <w:div w:id="1432312376">
          <w:marLeft w:val="0"/>
          <w:marRight w:val="0"/>
          <w:marTop w:val="250"/>
          <w:marBottom w:val="250"/>
          <w:divBdr>
            <w:top w:val="none" w:sz="0" w:space="0" w:color="auto"/>
            <w:left w:val="single" w:sz="18" w:space="8" w:color="4CAF50"/>
            <w:bottom w:val="none" w:sz="0" w:space="0" w:color="auto"/>
            <w:right w:val="none" w:sz="0" w:space="0" w:color="auto"/>
          </w:divBdr>
          <w:divsChild>
            <w:div w:id="1677536311">
              <w:marLeft w:val="0"/>
              <w:marRight w:val="0"/>
              <w:marTop w:val="0"/>
              <w:marBottom w:val="0"/>
              <w:divBdr>
                <w:top w:val="none" w:sz="0" w:space="0" w:color="auto"/>
                <w:left w:val="none" w:sz="0" w:space="0" w:color="auto"/>
                <w:bottom w:val="none" w:sz="0" w:space="0" w:color="auto"/>
                <w:right w:val="none" w:sz="0" w:space="0" w:color="auto"/>
              </w:divBdr>
            </w:div>
          </w:divsChild>
        </w:div>
        <w:div w:id="868639804">
          <w:marLeft w:val="0"/>
          <w:marRight w:val="0"/>
          <w:marTop w:val="250"/>
          <w:marBottom w:val="250"/>
          <w:divBdr>
            <w:top w:val="none" w:sz="0" w:space="0" w:color="auto"/>
            <w:left w:val="none" w:sz="0" w:space="0" w:color="auto"/>
            <w:bottom w:val="none" w:sz="0" w:space="0" w:color="auto"/>
            <w:right w:val="none" w:sz="0" w:space="0" w:color="auto"/>
          </w:divBdr>
        </w:div>
      </w:divsChild>
    </w:div>
    <w:div w:id="2098136913">
      <w:bodyDiv w:val="1"/>
      <w:marLeft w:val="0"/>
      <w:marRight w:val="0"/>
      <w:marTop w:val="0"/>
      <w:marBottom w:val="0"/>
      <w:divBdr>
        <w:top w:val="none" w:sz="0" w:space="0" w:color="auto"/>
        <w:left w:val="none" w:sz="0" w:space="0" w:color="auto"/>
        <w:bottom w:val="none" w:sz="0" w:space="0" w:color="auto"/>
        <w:right w:val="none" w:sz="0" w:space="0" w:color="auto"/>
      </w:divBdr>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JQuery.Ani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JQuery.Anil</Template>
  <TotalTime>136</TotalTime>
  <Pages>58</Pages>
  <Words>5631</Words>
  <Characters>32100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8</cp:revision>
  <dcterms:created xsi:type="dcterms:W3CDTF">2016-10-19T15:48:00Z</dcterms:created>
  <dcterms:modified xsi:type="dcterms:W3CDTF">2016-10-26T16:10:00Z</dcterms:modified>
</cp:coreProperties>
</file>