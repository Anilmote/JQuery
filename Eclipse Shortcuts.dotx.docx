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2C5F2B" w:rsidRDefault="00F61CFD" w:rsidP="0084509D">
      <w:pPr>
        <w:rPr>
          <w:szCs w:val="24"/>
        </w:rPr>
      </w:pPr>
      <w:r>
        <w:rPr>
          <w:szCs w:val="24"/>
        </w:rPr>
        <w:t xml:space="preserve">1.Ctrl+D   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Deletes the current line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2.Ctrl+Delete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Deletes the next word after  the cursor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3.Ctrl+Shift+Delete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Deletes remaining after the cursor until the end of line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4.Ctrl+Backspace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Deletes the  previous word before the cursor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5.Shift+Ctrl+y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Changes the selected word from uppercase  to lowercase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6.Shift+Ctrl+x</w:t>
      </w:r>
    </w:p>
    <w:p w:rsidR="00F61CFD" w:rsidRDefault="00F61CFD" w:rsidP="0084509D">
      <w:pPr>
        <w:rPr>
          <w:szCs w:val="24"/>
        </w:rPr>
      </w:pPr>
      <w:r>
        <w:rPr>
          <w:szCs w:val="24"/>
        </w:rPr>
        <w:t>Changes the selected word from lowercase to uppercase.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7.</w:t>
      </w:r>
      <w:r w:rsidRPr="00CE7275">
        <w:rPr>
          <w:szCs w:val="24"/>
        </w:rPr>
        <w:t xml:space="preserve">Alt + Up Arrow: 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>Moves up current line (or a selected code block) by one line</w:t>
      </w:r>
      <w:r w:rsidR="00694D2A">
        <w:rPr>
          <w:szCs w:val="24"/>
        </w:rPr>
        <w:t>.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8.</w:t>
      </w:r>
      <w:r w:rsidRPr="00CE7275">
        <w:rPr>
          <w:szCs w:val="24"/>
        </w:rPr>
        <w:t>Alt + Down Arrow: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 xml:space="preserve"> Moves down current line (or a selected code block) by one line</w:t>
      </w:r>
      <w:r w:rsidR="00694D2A">
        <w:rPr>
          <w:szCs w:val="24"/>
        </w:rPr>
        <w:t>.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9.</w:t>
      </w:r>
      <w:r w:rsidRPr="00CE7275">
        <w:rPr>
          <w:szCs w:val="24"/>
        </w:rPr>
        <w:t>Ctrl + Alt + Up Arrow: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 xml:space="preserve"> Copies and moves up current line (or a selected code block) by one line: Copy and move up a line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10.</w:t>
      </w:r>
      <w:r w:rsidRPr="00CE7275">
        <w:rPr>
          <w:szCs w:val="24"/>
        </w:rPr>
        <w:t xml:space="preserve">Ctrl + Alt + Down Arrow: 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>Copies and moves down current line (or a selected code block) by one line: Copy and move down a line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11.</w:t>
      </w:r>
      <w:r w:rsidRPr="00CE7275">
        <w:rPr>
          <w:szCs w:val="24"/>
        </w:rPr>
        <w:t xml:space="preserve">Shift + Enter: 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>Inserts a blank line after current line, regardless where the cursor is at the current line (very different from press Enter key alone): insert a blank line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12.</w:t>
      </w:r>
      <w:r w:rsidRPr="00CE7275">
        <w:rPr>
          <w:szCs w:val="24"/>
        </w:rPr>
        <w:t xml:space="preserve">Ctrl + Shift + Enter: 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>works similar to the Shift + Enter, but inserts a blank line just before the current line.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13.</w:t>
      </w:r>
      <w:r w:rsidRPr="00CE7275">
        <w:rPr>
          <w:szCs w:val="24"/>
        </w:rPr>
        <w:t xml:space="preserve">Ctrl + Shift + O: 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>Organizes import statements by removing unused imports and sorts the used ones alphabetically. This shortcut also adds missing imports. organize imports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lastRenderedPageBreak/>
        <w:t>14.</w:t>
      </w:r>
      <w:r w:rsidRPr="00CE7275">
        <w:rPr>
          <w:szCs w:val="24"/>
        </w:rPr>
        <w:t>Ctrl + Shift + M: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 xml:space="preserve"> Adds a single import statement for the current error due to missing import. You need to place the cursor inside the error and press this shortcut: add single import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15.</w:t>
      </w:r>
      <w:r w:rsidRPr="00CE7275">
        <w:rPr>
          <w:szCs w:val="24"/>
        </w:rPr>
        <w:t xml:space="preserve">Ctrl + Shift + F: </w:t>
      </w:r>
    </w:p>
    <w:p w:rsidR="00CE7275" w:rsidRPr="00CE7275" w:rsidRDefault="00CE7275" w:rsidP="00CE7275">
      <w:pPr>
        <w:rPr>
          <w:szCs w:val="24"/>
        </w:rPr>
      </w:pPr>
      <w:r w:rsidRPr="00CE7275">
        <w:rPr>
          <w:szCs w:val="24"/>
        </w:rPr>
        <w:t>Formats a selected block of code or a whole source file. This shortcut is very useful when you want to format messy code to Java-standard code. Note that, if nothing is selected in the editor, Eclipse applies formatting for the whole file:</w:t>
      </w:r>
    </w:p>
    <w:p w:rsidR="00CE7275" w:rsidRDefault="00CE7275" w:rsidP="00CE7275">
      <w:pPr>
        <w:rPr>
          <w:szCs w:val="24"/>
        </w:rPr>
      </w:pPr>
      <w:r>
        <w:rPr>
          <w:szCs w:val="24"/>
        </w:rPr>
        <w:t>16.</w:t>
      </w:r>
      <w:r w:rsidRPr="00CE7275">
        <w:rPr>
          <w:szCs w:val="24"/>
        </w:rPr>
        <w:t>Ctrl + I:</w:t>
      </w:r>
    </w:p>
    <w:p w:rsidR="00CE7275" w:rsidRDefault="00CE7275" w:rsidP="00CE7275">
      <w:pPr>
        <w:rPr>
          <w:szCs w:val="24"/>
        </w:rPr>
      </w:pPr>
      <w:r w:rsidRPr="00CE7275">
        <w:rPr>
          <w:szCs w:val="24"/>
        </w:rPr>
        <w:t xml:space="preserve"> Corrects indentation for current line or a selected code block. This is useful as it helps you avoid manually using Tab key to correct the indentation:</w:t>
      </w:r>
    </w:p>
    <w:p w:rsidR="00CB2D67" w:rsidRDefault="00CB2D67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17.Ctrl + / or Ctrl + 7 :</w:t>
      </w:r>
    </w:p>
    <w:p w:rsidR="00CB2D67" w:rsidRDefault="00CB2D67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It is used to create comment lines.</w:t>
      </w:r>
    </w:p>
    <w:p w:rsidR="00CB2D67" w:rsidRDefault="00CB2D67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18.</w:t>
      </w:r>
      <w:r w:rsidRPr="00CB2D67">
        <w:t xml:space="preserve"> </w:t>
      </w:r>
      <w:r w:rsidRPr="00CB2D67">
        <w:rPr>
          <w:szCs w:val="24"/>
        </w:rPr>
        <w:t>Ctrl + Shift + /:</w:t>
      </w:r>
    </w:p>
    <w:p w:rsidR="00CB2D67" w:rsidRDefault="00CB2D67" w:rsidP="00CB2D67">
      <w:pPr>
        <w:tabs>
          <w:tab w:val="left" w:pos="2250"/>
        </w:tabs>
        <w:rPr>
          <w:szCs w:val="24"/>
        </w:rPr>
      </w:pPr>
      <w:r w:rsidRPr="00CB2D67">
        <w:rPr>
          <w:szCs w:val="24"/>
        </w:rPr>
        <w:t xml:space="preserve"> Adds block comment to a selection.</w:t>
      </w:r>
    </w:p>
    <w:p w:rsidR="00CB2D67" w:rsidRDefault="00CB2D67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19.</w:t>
      </w:r>
      <w:r w:rsidRPr="00CB2D67">
        <w:t xml:space="preserve"> </w:t>
      </w:r>
      <w:r w:rsidRPr="00CB2D67">
        <w:rPr>
          <w:szCs w:val="24"/>
        </w:rPr>
        <w:t xml:space="preserve">Ctrl + Shift + \: </w:t>
      </w:r>
    </w:p>
    <w:p w:rsidR="00CB2D67" w:rsidRDefault="00CB2D67" w:rsidP="00CB2D67">
      <w:pPr>
        <w:tabs>
          <w:tab w:val="left" w:pos="2250"/>
        </w:tabs>
        <w:rPr>
          <w:szCs w:val="24"/>
        </w:rPr>
      </w:pPr>
      <w:r w:rsidRPr="00CB2D67">
        <w:rPr>
          <w:szCs w:val="24"/>
        </w:rPr>
        <w:t xml:space="preserve">Removes block comment.  </w:t>
      </w:r>
    </w:p>
    <w:p w:rsidR="006B4FA8" w:rsidRDefault="00CB2D67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20.</w:t>
      </w:r>
      <w:r w:rsidR="006B4FA8" w:rsidRPr="006B4FA8">
        <w:t xml:space="preserve"> </w:t>
      </w:r>
      <w:r w:rsidR="006B4FA8" w:rsidRPr="006B4FA8">
        <w:rPr>
          <w:szCs w:val="24"/>
        </w:rPr>
        <w:t>Alt + Shift + S:</w:t>
      </w:r>
    </w:p>
    <w:p w:rsidR="00CB2D67" w:rsidRDefault="006B4FA8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 xml:space="preserve"> Shows context menu to change the code in possible ways.</w:t>
      </w:r>
    </w:p>
    <w:p w:rsidR="006B4FA8" w:rsidRDefault="006B4FA8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21.</w:t>
      </w:r>
      <w:r w:rsidRPr="006B4FA8">
        <w:t xml:space="preserve"> </w:t>
      </w:r>
      <w:r w:rsidRPr="006B4FA8">
        <w:rPr>
          <w:szCs w:val="24"/>
        </w:rPr>
        <w:t>Alt + Shift + S, R:</w:t>
      </w:r>
    </w:p>
    <w:p w:rsidR="006B4FA8" w:rsidRDefault="006B4FA8" w:rsidP="00CB2D67">
      <w:pPr>
        <w:tabs>
          <w:tab w:val="left" w:pos="2250"/>
        </w:tabs>
        <w:rPr>
          <w:szCs w:val="24"/>
        </w:rPr>
      </w:pPr>
      <w:r w:rsidRPr="006B4FA8">
        <w:rPr>
          <w:szCs w:val="24"/>
        </w:rPr>
        <w:t xml:space="preserve"> Generates getters and setters for fields of a class.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22.</w:t>
      </w:r>
      <w:r w:rsidRPr="00CF722B">
        <w:t xml:space="preserve"> </w:t>
      </w:r>
      <w:r w:rsidRPr="00CF722B">
        <w:rPr>
          <w:szCs w:val="24"/>
        </w:rPr>
        <w:t>Alt + Shift + S, O: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 w:rsidRPr="00CF722B">
        <w:rPr>
          <w:szCs w:val="24"/>
        </w:rPr>
        <w:t xml:space="preserve"> Generates constructor using fields.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23.</w:t>
      </w:r>
      <w:r w:rsidRPr="00CF722B">
        <w:rPr>
          <w:szCs w:val="24"/>
        </w:rPr>
        <w:t xml:space="preserve">Alt + Shift + S, C: 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 w:rsidRPr="00CF722B">
        <w:rPr>
          <w:szCs w:val="24"/>
        </w:rPr>
        <w:t>Generates Constructors from Superclass.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24.</w:t>
      </w:r>
      <w:r w:rsidRPr="00CF722B">
        <w:t xml:space="preserve"> </w:t>
      </w:r>
      <w:r w:rsidRPr="00CF722B">
        <w:rPr>
          <w:szCs w:val="24"/>
        </w:rPr>
        <w:t xml:space="preserve">Alt + Shift + S, H: 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 w:rsidRPr="00CF722B">
        <w:rPr>
          <w:szCs w:val="24"/>
        </w:rPr>
        <w:t>Generates hashCode() and equals() methods, typically for a JavaBean/POJO class. The class must have non-static fields.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>
        <w:rPr>
          <w:szCs w:val="24"/>
        </w:rPr>
        <w:t>25.</w:t>
      </w:r>
      <w:r w:rsidRPr="00CF722B">
        <w:t xml:space="preserve"> </w:t>
      </w:r>
      <w:r>
        <w:rPr>
          <w:szCs w:val="24"/>
        </w:rPr>
        <w:t>Alt + Shift + S, S:</w:t>
      </w:r>
    </w:p>
    <w:p w:rsidR="00CF722B" w:rsidRDefault="00CF722B" w:rsidP="00CB2D67">
      <w:pPr>
        <w:tabs>
          <w:tab w:val="left" w:pos="2250"/>
        </w:tabs>
        <w:rPr>
          <w:szCs w:val="24"/>
        </w:rPr>
      </w:pPr>
      <w:r w:rsidRPr="00CF722B">
        <w:rPr>
          <w:szCs w:val="24"/>
        </w:rPr>
        <w:t>Generates toString() method.</w:t>
      </w:r>
    </w:p>
    <w:p w:rsidR="00CB2D67" w:rsidRDefault="00CB2D67" w:rsidP="00CB2D67">
      <w:pPr>
        <w:tabs>
          <w:tab w:val="left" w:pos="2250"/>
        </w:tabs>
        <w:rPr>
          <w:szCs w:val="24"/>
        </w:rPr>
      </w:pPr>
    </w:p>
    <w:p w:rsidR="00CB2D67" w:rsidRPr="0084509D" w:rsidRDefault="00CB2D67" w:rsidP="00CE7275">
      <w:pPr>
        <w:rPr>
          <w:szCs w:val="24"/>
        </w:rPr>
      </w:pPr>
    </w:p>
    <w:sectPr w:rsidR="00CB2D67" w:rsidRPr="0084509D" w:rsidSect="00092702">
      <w:headerReference w:type="default" r:id="rId7"/>
      <w:footerReference w:type="default" r:id="rId8"/>
      <w:pgSz w:w="11906" w:h="16838"/>
      <w:pgMar w:top="1440" w:right="1440" w:bottom="1440" w:left="1440" w:header="73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CE8" w:rsidRDefault="00AD5CE8" w:rsidP="006520C8">
      <w:pPr>
        <w:spacing w:after="0" w:line="240" w:lineRule="auto"/>
      </w:pPr>
      <w:r>
        <w:separator/>
      </w:r>
    </w:p>
  </w:endnote>
  <w:endnote w:type="continuationSeparator" w:id="1">
    <w:p w:rsidR="00AD5CE8" w:rsidRDefault="00AD5CE8" w:rsidP="0065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A05075">
    <w:pPr>
      <w:pStyle w:val="Footer"/>
      <w:rPr>
        <w:rFonts w:ascii="Goudy Old Style" w:hAnsi="Goudy Old Style"/>
        <w:b/>
        <w:i/>
        <w:color w:val="000000" w:themeColor="text1"/>
        <w:sz w:val="32"/>
        <w:szCs w:val="32"/>
      </w:rPr>
    </w:pPr>
    <w:r w:rsidRPr="00052819">
      <w:rPr>
        <w:rFonts w:ascii="Goudy Old Style" w:hAnsi="Goudy Old Style"/>
        <w:color w:val="000000" w:themeColor="text1"/>
      </w:rPr>
      <w:t xml:space="preserve">                                       </w:t>
    </w:r>
    <w:r w:rsidR="00027346">
      <w:rPr>
        <w:rFonts w:ascii="Goudy Old Style" w:hAnsi="Goudy Old Style"/>
        <w:b/>
        <w:i/>
        <w:color w:val="000000" w:themeColor="text1"/>
        <w:sz w:val="32"/>
        <w:szCs w:val="32"/>
      </w:rPr>
      <w:t>Mankraft Techno Solutions,Hyderabad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CE8" w:rsidRDefault="00AD5CE8" w:rsidP="006520C8">
      <w:pPr>
        <w:spacing w:after="0" w:line="240" w:lineRule="auto"/>
      </w:pPr>
      <w:r>
        <w:separator/>
      </w:r>
    </w:p>
  </w:footnote>
  <w:footnote w:type="continuationSeparator" w:id="1">
    <w:p w:rsidR="00AD5CE8" w:rsidRDefault="00AD5CE8" w:rsidP="00652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8A7956">
    <w:pPr>
      <w:pStyle w:val="Header"/>
      <w:rPr>
        <w:b/>
        <w:sz w:val="28"/>
        <w:szCs w:val="28"/>
      </w:rPr>
    </w:pPr>
    <w:sdt>
      <w:sdtPr>
        <w:rPr>
          <w:rFonts w:ascii="Goudy Old Style" w:hAnsi="Goudy Old Style"/>
          <w:b/>
          <w:i/>
          <w:color w:val="FF0000"/>
        </w:rPr>
        <w:id w:val="148696657"/>
        <w:docPartObj>
          <w:docPartGallery w:val="Watermarks"/>
          <w:docPartUnique/>
        </w:docPartObj>
      </w:sdtPr>
      <w:sdtContent>
        <w:r w:rsidRPr="008A7956">
          <w:rPr>
            <w:rFonts w:ascii="Goudy Old Style" w:hAnsi="Goudy Old Style"/>
            <w:b/>
            <w:i/>
            <w:noProof/>
            <w:color w:val="FF0000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4505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A05075" w:rsidRPr="00966528">
      <w:rPr>
        <w:rFonts w:ascii="Goudy Old Style" w:hAnsi="Goudy Old Style"/>
        <w:b/>
        <w:i/>
        <w:color w:val="FF0000"/>
      </w:rPr>
      <w:t xml:space="preserve">                               </w:t>
    </w:r>
    <w:r w:rsidR="00ED0C94">
      <w:rPr>
        <w:rFonts w:ascii="Goudy Old Style" w:hAnsi="Goudy Old Style"/>
        <w:b/>
        <w:i/>
        <w:color w:val="FF0000"/>
      </w:rPr>
      <w:t xml:space="preserve">                             </w:t>
    </w:r>
    <w:r w:rsidR="00A05075" w:rsidRPr="00966528">
      <w:rPr>
        <w:rFonts w:ascii="Goudy Old Style" w:hAnsi="Goudy Old Style"/>
        <w:b/>
        <w:i/>
        <w:color w:val="FF0000"/>
      </w:rPr>
      <w:t xml:space="preserve"> </w:t>
    </w:r>
    <w:r w:rsidR="00ED0C94">
      <w:rPr>
        <w:rFonts w:ascii="Goudy Old Style" w:hAnsi="Goudy Old Style"/>
        <w:b/>
        <w:i/>
        <w:sz w:val="28"/>
        <w:szCs w:val="28"/>
      </w:rPr>
      <w:t>Eclipse Coding Short</w:t>
    </w:r>
    <w:r w:rsidR="00F61CFD">
      <w:rPr>
        <w:rFonts w:ascii="Goudy Old Style" w:hAnsi="Goudy Old Style"/>
        <w:b/>
        <w:i/>
        <w:sz w:val="28"/>
        <w:szCs w:val="28"/>
      </w:rPr>
      <w:t>cut Keys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BEA"/>
    <w:multiLevelType w:val="multilevel"/>
    <w:tmpl w:val="5AEA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D24B7"/>
    <w:multiLevelType w:val="multilevel"/>
    <w:tmpl w:val="7534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937EF"/>
    <w:multiLevelType w:val="multilevel"/>
    <w:tmpl w:val="F3E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E0605"/>
    <w:multiLevelType w:val="multilevel"/>
    <w:tmpl w:val="60E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B6000A"/>
    <w:multiLevelType w:val="multilevel"/>
    <w:tmpl w:val="498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485302"/>
    <w:multiLevelType w:val="multilevel"/>
    <w:tmpl w:val="6DF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E4189"/>
    <w:multiLevelType w:val="multilevel"/>
    <w:tmpl w:val="D79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713BD5"/>
    <w:multiLevelType w:val="multilevel"/>
    <w:tmpl w:val="41FC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896022"/>
    <w:multiLevelType w:val="multilevel"/>
    <w:tmpl w:val="9F64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90BB9"/>
    <w:multiLevelType w:val="multilevel"/>
    <w:tmpl w:val="D966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6C2314"/>
    <w:multiLevelType w:val="multilevel"/>
    <w:tmpl w:val="BBCE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83273B"/>
    <w:multiLevelType w:val="multilevel"/>
    <w:tmpl w:val="7208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E00A55"/>
    <w:multiLevelType w:val="multilevel"/>
    <w:tmpl w:val="1AC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996729"/>
    <w:multiLevelType w:val="multilevel"/>
    <w:tmpl w:val="BF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AB72B6"/>
    <w:multiLevelType w:val="multilevel"/>
    <w:tmpl w:val="FD6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DE1C4C"/>
    <w:multiLevelType w:val="multilevel"/>
    <w:tmpl w:val="78E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D3CC2"/>
    <w:multiLevelType w:val="multilevel"/>
    <w:tmpl w:val="32A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2875D6"/>
    <w:multiLevelType w:val="multilevel"/>
    <w:tmpl w:val="C0FC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995AAA"/>
    <w:multiLevelType w:val="multilevel"/>
    <w:tmpl w:val="E29A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144BA7"/>
    <w:multiLevelType w:val="multilevel"/>
    <w:tmpl w:val="F30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98009BA"/>
    <w:multiLevelType w:val="multilevel"/>
    <w:tmpl w:val="A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A45033"/>
    <w:multiLevelType w:val="multilevel"/>
    <w:tmpl w:val="FC2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0558BD"/>
    <w:multiLevelType w:val="multilevel"/>
    <w:tmpl w:val="31B0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E2F2F7B"/>
    <w:multiLevelType w:val="multilevel"/>
    <w:tmpl w:val="643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E392AB1"/>
    <w:multiLevelType w:val="multilevel"/>
    <w:tmpl w:val="E728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E3C27C6"/>
    <w:multiLevelType w:val="multilevel"/>
    <w:tmpl w:val="2C5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FEE1772"/>
    <w:multiLevelType w:val="multilevel"/>
    <w:tmpl w:val="5F9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00216BD"/>
    <w:multiLevelType w:val="multilevel"/>
    <w:tmpl w:val="1814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1F02C2C"/>
    <w:multiLevelType w:val="multilevel"/>
    <w:tmpl w:val="7EBC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252AE2"/>
    <w:multiLevelType w:val="multilevel"/>
    <w:tmpl w:val="B8A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81263F3"/>
    <w:multiLevelType w:val="multilevel"/>
    <w:tmpl w:val="3A5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9F723D6"/>
    <w:multiLevelType w:val="multilevel"/>
    <w:tmpl w:val="FE8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CA908F4"/>
    <w:multiLevelType w:val="multilevel"/>
    <w:tmpl w:val="45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D5D04A7"/>
    <w:multiLevelType w:val="multilevel"/>
    <w:tmpl w:val="59F8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EE71460"/>
    <w:multiLevelType w:val="multilevel"/>
    <w:tmpl w:val="B6B4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0D22DD7"/>
    <w:multiLevelType w:val="multilevel"/>
    <w:tmpl w:val="BB1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14D0892"/>
    <w:multiLevelType w:val="multilevel"/>
    <w:tmpl w:val="01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1D90AAF"/>
    <w:multiLevelType w:val="multilevel"/>
    <w:tmpl w:val="FEC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704237"/>
    <w:multiLevelType w:val="multilevel"/>
    <w:tmpl w:val="E09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37683"/>
    <w:multiLevelType w:val="multilevel"/>
    <w:tmpl w:val="8D8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3D24985"/>
    <w:multiLevelType w:val="multilevel"/>
    <w:tmpl w:val="548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5E316F3"/>
    <w:multiLevelType w:val="multilevel"/>
    <w:tmpl w:val="59D4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670336E"/>
    <w:multiLevelType w:val="multilevel"/>
    <w:tmpl w:val="8B88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7294E50"/>
    <w:multiLevelType w:val="multilevel"/>
    <w:tmpl w:val="0C70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7545BDF"/>
    <w:multiLevelType w:val="multilevel"/>
    <w:tmpl w:val="6E9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7B278C9"/>
    <w:multiLevelType w:val="multilevel"/>
    <w:tmpl w:val="1F7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818322E"/>
    <w:multiLevelType w:val="multilevel"/>
    <w:tmpl w:val="7810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ADF3822"/>
    <w:multiLevelType w:val="multilevel"/>
    <w:tmpl w:val="7B0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B39356F"/>
    <w:multiLevelType w:val="multilevel"/>
    <w:tmpl w:val="43F8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BBC5ECF"/>
    <w:multiLevelType w:val="multilevel"/>
    <w:tmpl w:val="DF7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BE17836"/>
    <w:multiLevelType w:val="multilevel"/>
    <w:tmpl w:val="1D0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C041B2C"/>
    <w:multiLevelType w:val="multilevel"/>
    <w:tmpl w:val="5E30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C7C1296"/>
    <w:multiLevelType w:val="multilevel"/>
    <w:tmpl w:val="692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CAE22D3"/>
    <w:multiLevelType w:val="multilevel"/>
    <w:tmpl w:val="768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D117C92"/>
    <w:multiLevelType w:val="multilevel"/>
    <w:tmpl w:val="A3D6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D2A299E"/>
    <w:multiLevelType w:val="multilevel"/>
    <w:tmpl w:val="9F64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DA76CAE"/>
    <w:multiLevelType w:val="multilevel"/>
    <w:tmpl w:val="16A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F822B5F"/>
    <w:multiLevelType w:val="multilevel"/>
    <w:tmpl w:val="24B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08B4402"/>
    <w:multiLevelType w:val="hybridMultilevel"/>
    <w:tmpl w:val="F8686D64"/>
    <w:lvl w:ilvl="0" w:tplc="AE488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1051A3A"/>
    <w:multiLevelType w:val="multilevel"/>
    <w:tmpl w:val="9AD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10B0082"/>
    <w:multiLevelType w:val="multilevel"/>
    <w:tmpl w:val="779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1AA5F79"/>
    <w:multiLevelType w:val="multilevel"/>
    <w:tmpl w:val="C93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3C05FF0"/>
    <w:multiLevelType w:val="multilevel"/>
    <w:tmpl w:val="98D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57E299D"/>
    <w:multiLevelType w:val="multilevel"/>
    <w:tmpl w:val="5C6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67D6CB0"/>
    <w:multiLevelType w:val="multilevel"/>
    <w:tmpl w:val="C496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70F5D65"/>
    <w:multiLevelType w:val="multilevel"/>
    <w:tmpl w:val="7E6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CB76AF"/>
    <w:multiLevelType w:val="multilevel"/>
    <w:tmpl w:val="DFF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A643232"/>
    <w:multiLevelType w:val="multilevel"/>
    <w:tmpl w:val="A534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740F34"/>
    <w:multiLevelType w:val="multilevel"/>
    <w:tmpl w:val="BC8E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DE58BD"/>
    <w:multiLevelType w:val="multilevel"/>
    <w:tmpl w:val="440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C1F04D6"/>
    <w:multiLevelType w:val="hybridMultilevel"/>
    <w:tmpl w:val="7CF8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C495B2A"/>
    <w:multiLevelType w:val="multilevel"/>
    <w:tmpl w:val="4894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D557FDD"/>
    <w:multiLevelType w:val="multilevel"/>
    <w:tmpl w:val="26B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F7A4607"/>
    <w:multiLevelType w:val="multilevel"/>
    <w:tmpl w:val="7F2E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08F55C1"/>
    <w:multiLevelType w:val="multilevel"/>
    <w:tmpl w:val="423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1863846"/>
    <w:multiLevelType w:val="multilevel"/>
    <w:tmpl w:val="15BE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5A30DC7"/>
    <w:multiLevelType w:val="multilevel"/>
    <w:tmpl w:val="90B0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5FF6C26"/>
    <w:multiLevelType w:val="multilevel"/>
    <w:tmpl w:val="6CD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4F5EC8"/>
    <w:multiLevelType w:val="multilevel"/>
    <w:tmpl w:val="D93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7D42852"/>
    <w:multiLevelType w:val="multilevel"/>
    <w:tmpl w:val="1384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9D87F10"/>
    <w:multiLevelType w:val="multilevel"/>
    <w:tmpl w:val="D7F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B174384"/>
    <w:multiLevelType w:val="hybridMultilevel"/>
    <w:tmpl w:val="4CCC9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C5C719B"/>
    <w:multiLevelType w:val="multilevel"/>
    <w:tmpl w:val="23A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D68332A"/>
    <w:multiLevelType w:val="multilevel"/>
    <w:tmpl w:val="382C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E8C6EF8"/>
    <w:multiLevelType w:val="multilevel"/>
    <w:tmpl w:val="CA0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EDF5116"/>
    <w:multiLevelType w:val="multilevel"/>
    <w:tmpl w:val="EA9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02D6364"/>
    <w:multiLevelType w:val="multilevel"/>
    <w:tmpl w:val="969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0392DDE"/>
    <w:multiLevelType w:val="multilevel"/>
    <w:tmpl w:val="B30A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1ED7DFD"/>
    <w:multiLevelType w:val="multilevel"/>
    <w:tmpl w:val="28D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2C9775B"/>
    <w:multiLevelType w:val="multilevel"/>
    <w:tmpl w:val="864A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6081845"/>
    <w:multiLevelType w:val="multilevel"/>
    <w:tmpl w:val="82F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61164C2"/>
    <w:multiLevelType w:val="multilevel"/>
    <w:tmpl w:val="736A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7BF5F2B"/>
    <w:multiLevelType w:val="multilevel"/>
    <w:tmpl w:val="93FA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9A072B3"/>
    <w:multiLevelType w:val="multilevel"/>
    <w:tmpl w:val="036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A2609B5"/>
    <w:multiLevelType w:val="multilevel"/>
    <w:tmpl w:val="4AE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B4F146A"/>
    <w:multiLevelType w:val="multilevel"/>
    <w:tmpl w:val="A1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C0425EB"/>
    <w:multiLevelType w:val="multilevel"/>
    <w:tmpl w:val="D23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C5E1577"/>
    <w:multiLevelType w:val="multilevel"/>
    <w:tmpl w:val="71D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D9C3FD2"/>
    <w:multiLevelType w:val="multilevel"/>
    <w:tmpl w:val="505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E9B0ABD"/>
    <w:multiLevelType w:val="multilevel"/>
    <w:tmpl w:val="29F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0857984"/>
    <w:multiLevelType w:val="multilevel"/>
    <w:tmpl w:val="23E6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41403F7"/>
    <w:multiLevelType w:val="multilevel"/>
    <w:tmpl w:val="89D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4FD4DA6"/>
    <w:multiLevelType w:val="multilevel"/>
    <w:tmpl w:val="22C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62D5D22"/>
    <w:multiLevelType w:val="multilevel"/>
    <w:tmpl w:val="4D2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63C1CCC"/>
    <w:multiLevelType w:val="multilevel"/>
    <w:tmpl w:val="FBAE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6671C4F"/>
    <w:multiLevelType w:val="multilevel"/>
    <w:tmpl w:val="F9C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BA7E8D"/>
    <w:multiLevelType w:val="hybridMultilevel"/>
    <w:tmpl w:val="964A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5446F"/>
    <w:multiLevelType w:val="multilevel"/>
    <w:tmpl w:val="3A1C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99D5FF3"/>
    <w:multiLevelType w:val="hybridMultilevel"/>
    <w:tmpl w:val="EBD2602A"/>
    <w:lvl w:ilvl="0" w:tplc="180E295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696523"/>
    <w:multiLevelType w:val="multilevel"/>
    <w:tmpl w:val="5726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AA7345B"/>
    <w:multiLevelType w:val="multilevel"/>
    <w:tmpl w:val="6760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D25495D"/>
    <w:multiLevelType w:val="multilevel"/>
    <w:tmpl w:val="8C8C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D4A616B"/>
    <w:multiLevelType w:val="multilevel"/>
    <w:tmpl w:val="051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E4C7C9A"/>
    <w:multiLevelType w:val="multilevel"/>
    <w:tmpl w:val="DEC4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E6F40B0"/>
    <w:multiLevelType w:val="multilevel"/>
    <w:tmpl w:val="BC0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E72325A"/>
    <w:multiLevelType w:val="multilevel"/>
    <w:tmpl w:val="AD8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F123885"/>
    <w:multiLevelType w:val="multilevel"/>
    <w:tmpl w:val="F41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F2E534A"/>
    <w:multiLevelType w:val="multilevel"/>
    <w:tmpl w:val="2662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FA82B0F"/>
    <w:multiLevelType w:val="multilevel"/>
    <w:tmpl w:val="4708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FF05BA1"/>
    <w:multiLevelType w:val="multilevel"/>
    <w:tmpl w:val="F5A4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5"/>
  </w:num>
  <w:num w:numId="2">
    <w:abstractNumId w:val="93"/>
  </w:num>
  <w:num w:numId="3">
    <w:abstractNumId w:val="53"/>
  </w:num>
  <w:num w:numId="4">
    <w:abstractNumId w:val="78"/>
  </w:num>
  <w:num w:numId="5">
    <w:abstractNumId w:val="5"/>
  </w:num>
  <w:num w:numId="6">
    <w:abstractNumId w:val="107"/>
  </w:num>
  <w:num w:numId="7">
    <w:abstractNumId w:val="62"/>
  </w:num>
  <w:num w:numId="8">
    <w:abstractNumId w:val="103"/>
  </w:num>
  <w:num w:numId="9">
    <w:abstractNumId w:val="48"/>
  </w:num>
  <w:num w:numId="10">
    <w:abstractNumId w:val="102"/>
  </w:num>
  <w:num w:numId="11">
    <w:abstractNumId w:val="110"/>
  </w:num>
  <w:num w:numId="12">
    <w:abstractNumId w:val="101"/>
  </w:num>
  <w:num w:numId="13">
    <w:abstractNumId w:val="56"/>
  </w:num>
  <w:num w:numId="14">
    <w:abstractNumId w:val="98"/>
  </w:num>
  <w:num w:numId="15">
    <w:abstractNumId w:val="28"/>
  </w:num>
  <w:num w:numId="16">
    <w:abstractNumId w:val="21"/>
  </w:num>
  <w:num w:numId="17">
    <w:abstractNumId w:val="55"/>
  </w:num>
  <w:num w:numId="18">
    <w:abstractNumId w:val="6"/>
  </w:num>
  <w:num w:numId="19">
    <w:abstractNumId w:val="68"/>
  </w:num>
  <w:num w:numId="20">
    <w:abstractNumId w:val="99"/>
  </w:num>
  <w:num w:numId="21">
    <w:abstractNumId w:val="80"/>
  </w:num>
  <w:num w:numId="22">
    <w:abstractNumId w:val="92"/>
  </w:num>
  <w:num w:numId="23">
    <w:abstractNumId w:val="13"/>
  </w:num>
  <w:num w:numId="24">
    <w:abstractNumId w:val="77"/>
  </w:num>
  <w:num w:numId="25">
    <w:abstractNumId w:val="73"/>
  </w:num>
  <w:num w:numId="26">
    <w:abstractNumId w:val="90"/>
  </w:num>
  <w:num w:numId="27">
    <w:abstractNumId w:val="17"/>
  </w:num>
  <w:num w:numId="28">
    <w:abstractNumId w:val="81"/>
  </w:num>
  <w:num w:numId="29">
    <w:abstractNumId w:val="59"/>
  </w:num>
  <w:num w:numId="30">
    <w:abstractNumId w:val="113"/>
  </w:num>
  <w:num w:numId="31">
    <w:abstractNumId w:val="29"/>
  </w:num>
  <w:num w:numId="32">
    <w:abstractNumId w:val="61"/>
  </w:num>
  <w:num w:numId="33">
    <w:abstractNumId w:val="33"/>
  </w:num>
  <w:num w:numId="34">
    <w:abstractNumId w:val="86"/>
  </w:num>
  <w:num w:numId="35">
    <w:abstractNumId w:val="31"/>
  </w:num>
  <w:num w:numId="36">
    <w:abstractNumId w:val="15"/>
  </w:num>
  <w:num w:numId="37">
    <w:abstractNumId w:val="64"/>
  </w:num>
  <w:num w:numId="38">
    <w:abstractNumId w:val="2"/>
  </w:num>
  <w:num w:numId="39">
    <w:abstractNumId w:val="25"/>
  </w:num>
  <w:num w:numId="40">
    <w:abstractNumId w:val="26"/>
  </w:num>
  <w:num w:numId="41">
    <w:abstractNumId w:val="69"/>
  </w:num>
  <w:num w:numId="42">
    <w:abstractNumId w:val="104"/>
  </w:num>
  <w:num w:numId="43">
    <w:abstractNumId w:val="84"/>
  </w:num>
  <w:num w:numId="44">
    <w:abstractNumId w:val="65"/>
  </w:num>
  <w:num w:numId="45">
    <w:abstractNumId w:val="4"/>
  </w:num>
  <w:num w:numId="46">
    <w:abstractNumId w:val="85"/>
  </w:num>
  <w:num w:numId="47">
    <w:abstractNumId w:val="20"/>
  </w:num>
  <w:num w:numId="48">
    <w:abstractNumId w:val="112"/>
  </w:num>
  <w:num w:numId="49">
    <w:abstractNumId w:val="44"/>
  </w:num>
  <w:num w:numId="50">
    <w:abstractNumId w:val="30"/>
  </w:num>
  <w:num w:numId="51">
    <w:abstractNumId w:val="19"/>
  </w:num>
  <w:num w:numId="52">
    <w:abstractNumId w:val="0"/>
  </w:num>
  <w:num w:numId="53">
    <w:abstractNumId w:val="32"/>
  </w:num>
  <w:num w:numId="54">
    <w:abstractNumId w:val="91"/>
  </w:num>
  <w:num w:numId="55">
    <w:abstractNumId w:val="7"/>
  </w:num>
  <w:num w:numId="56">
    <w:abstractNumId w:val="8"/>
  </w:num>
  <w:num w:numId="57">
    <w:abstractNumId w:val="42"/>
  </w:num>
  <w:num w:numId="58">
    <w:abstractNumId w:val="11"/>
  </w:num>
  <w:num w:numId="59">
    <w:abstractNumId w:val="16"/>
  </w:num>
  <w:num w:numId="60">
    <w:abstractNumId w:val="89"/>
  </w:num>
  <w:num w:numId="61">
    <w:abstractNumId w:val="36"/>
  </w:num>
  <w:num w:numId="62">
    <w:abstractNumId w:val="63"/>
  </w:num>
  <w:num w:numId="63">
    <w:abstractNumId w:val="114"/>
  </w:num>
  <w:num w:numId="64">
    <w:abstractNumId w:val="71"/>
  </w:num>
  <w:num w:numId="65">
    <w:abstractNumId w:val="97"/>
  </w:num>
  <w:num w:numId="66">
    <w:abstractNumId w:val="10"/>
  </w:num>
  <w:num w:numId="67">
    <w:abstractNumId w:val="94"/>
  </w:num>
  <w:num w:numId="68">
    <w:abstractNumId w:val="34"/>
  </w:num>
  <w:num w:numId="69">
    <w:abstractNumId w:val="87"/>
  </w:num>
  <w:num w:numId="70">
    <w:abstractNumId w:val="79"/>
  </w:num>
  <w:num w:numId="71">
    <w:abstractNumId w:val="76"/>
  </w:num>
  <w:num w:numId="72">
    <w:abstractNumId w:val="18"/>
  </w:num>
  <w:num w:numId="73">
    <w:abstractNumId w:val="67"/>
  </w:num>
  <w:num w:numId="74">
    <w:abstractNumId w:val="41"/>
  </w:num>
  <w:num w:numId="75">
    <w:abstractNumId w:val="3"/>
  </w:num>
  <w:num w:numId="76">
    <w:abstractNumId w:val="50"/>
  </w:num>
  <w:num w:numId="77">
    <w:abstractNumId w:val="117"/>
  </w:num>
  <w:num w:numId="78">
    <w:abstractNumId w:val="27"/>
  </w:num>
  <w:num w:numId="79">
    <w:abstractNumId w:val="54"/>
  </w:num>
  <w:num w:numId="80">
    <w:abstractNumId w:val="38"/>
  </w:num>
  <w:num w:numId="81">
    <w:abstractNumId w:val="74"/>
  </w:num>
  <w:num w:numId="82">
    <w:abstractNumId w:val="52"/>
  </w:num>
  <w:num w:numId="83">
    <w:abstractNumId w:val="23"/>
  </w:num>
  <w:num w:numId="84">
    <w:abstractNumId w:val="45"/>
  </w:num>
  <w:num w:numId="85">
    <w:abstractNumId w:val="95"/>
  </w:num>
  <w:num w:numId="86">
    <w:abstractNumId w:val="119"/>
  </w:num>
  <w:num w:numId="87">
    <w:abstractNumId w:val="47"/>
  </w:num>
  <w:num w:numId="88">
    <w:abstractNumId w:val="96"/>
  </w:num>
  <w:num w:numId="89">
    <w:abstractNumId w:val="51"/>
  </w:num>
  <w:num w:numId="90">
    <w:abstractNumId w:val="1"/>
  </w:num>
  <w:num w:numId="91">
    <w:abstractNumId w:val="118"/>
  </w:num>
  <w:num w:numId="92">
    <w:abstractNumId w:val="43"/>
  </w:num>
  <w:num w:numId="93">
    <w:abstractNumId w:val="66"/>
  </w:num>
  <w:num w:numId="94">
    <w:abstractNumId w:val="72"/>
  </w:num>
  <w:num w:numId="95">
    <w:abstractNumId w:val="115"/>
  </w:num>
  <w:num w:numId="96">
    <w:abstractNumId w:val="75"/>
  </w:num>
  <w:num w:numId="97">
    <w:abstractNumId w:val="37"/>
  </w:num>
  <w:num w:numId="98">
    <w:abstractNumId w:val="83"/>
  </w:num>
  <w:num w:numId="99">
    <w:abstractNumId w:val="12"/>
  </w:num>
  <w:num w:numId="100">
    <w:abstractNumId w:val="111"/>
  </w:num>
  <w:num w:numId="101">
    <w:abstractNumId w:val="35"/>
  </w:num>
  <w:num w:numId="102">
    <w:abstractNumId w:val="14"/>
  </w:num>
  <w:num w:numId="103">
    <w:abstractNumId w:val="46"/>
  </w:num>
  <w:num w:numId="104">
    <w:abstractNumId w:val="22"/>
  </w:num>
  <w:num w:numId="105">
    <w:abstractNumId w:val="9"/>
  </w:num>
  <w:num w:numId="106">
    <w:abstractNumId w:val="57"/>
  </w:num>
  <w:num w:numId="107">
    <w:abstractNumId w:val="40"/>
  </w:num>
  <w:num w:numId="108">
    <w:abstractNumId w:val="24"/>
  </w:num>
  <w:num w:numId="109">
    <w:abstractNumId w:val="100"/>
  </w:num>
  <w:num w:numId="110">
    <w:abstractNumId w:val="82"/>
  </w:num>
  <w:num w:numId="111">
    <w:abstractNumId w:val="109"/>
  </w:num>
  <w:num w:numId="112">
    <w:abstractNumId w:val="49"/>
  </w:num>
  <w:num w:numId="113">
    <w:abstractNumId w:val="60"/>
  </w:num>
  <w:num w:numId="114">
    <w:abstractNumId w:val="88"/>
  </w:num>
  <w:num w:numId="115">
    <w:abstractNumId w:val="116"/>
  </w:num>
  <w:num w:numId="116">
    <w:abstractNumId w:val="106"/>
  </w:num>
  <w:num w:numId="117">
    <w:abstractNumId w:val="58"/>
  </w:num>
  <w:num w:numId="118">
    <w:abstractNumId w:val="39"/>
  </w:num>
  <w:num w:numId="119">
    <w:abstractNumId w:val="108"/>
  </w:num>
  <w:num w:numId="120">
    <w:abstractNumId w:val="70"/>
  </w:num>
  <w:numIdMacAtCleanup w:val="1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4514">
      <o:colormenu v:ext="edit" fillcolor="none [2414]"/>
    </o:shapedefaults>
    <o:shapelayout v:ext="edit">
      <o:idmap v:ext="edit" data="4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1565"/>
    <w:rsid w:val="000002B6"/>
    <w:rsid w:val="000013B7"/>
    <w:rsid w:val="00015CF3"/>
    <w:rsid w:val="0002172C"/>
    <w:rsid w:val="00023EB8"/>
    <w:rsid w:val="00025394"/>
    <w:rsid w:val="00027346"/>
    <w:rsid w:val="00037B68"/>
    <w:rsid w:val="00047CD6"/>
    <w:rsid w:val="00052819"/>
    <w:rsid w:val="00053B38"/>
    <w:rsid w:val="00061BE9"/>
    <w:rsid w:val="00065359"/>
    <w:rsid w:val="00070651"/>
    <w:rsid w:val="0007156C"/>
    <w:rsid w:val="0007309B"/>
    <w:rsid w:val="00073D26"/>
    <w:rsid w:val="00077BE0"/>
    <w:rsid w:val="000812FB"/>
    <w:rsid w:val="00092702"/>
    <w:rsid w:val="00097CDC"/>
    <w:rsid w:val="00097E33"/>
    <w:rsid w:val="000A112F"/>
    <w:rsid w:val="000A1D0B"/>
    <w:rsid w:val="000B25C4"/>
    <w:rsid w:val="000B50C8"/>
    <w:rsid w:val="000B60D2"/>
    <w:rsid w:val="000B69F8"/>
    <w:rsid w:val="000D4AA7"/>
    <w:rsid w:val="000E4934"/>
    <w:rsid w:val="000E57A7"/>
    <w:rsid w:val="000F4BD9"/>
    <w:rsid w:val="00104593"/>
    <w:rsid w:val="00106458"/>
    <w:rsid w:val="001122F5"/>
    <w:rsid w:val="00114E40"/>
    <w:rsid w:val="00115AC3"/>
    <w:rsid w:val="00124B64"/>
    <w:rsid w:val="00127D6A"/>
    <w:rsid w:val="00133F45"/>
    <w:rsid w:val="0013567B"/>
    <w:rsid w:val="00135CFB"/>
    <w:rsid w:val="001519F6"/>
    <w:rsid w:val="00180BD7"/>
    <w:rsid w:val="00190A41"/>
    <w:rsid w:val="001B68D3"/>
    <w:rsid w:val="001C0AA3"/>
    <w:rsid w:val="001C4B7F"/>
    <w:rsid w:val="001C790B"/>
    <w:rsid w:val="001D60E8"/>
    <w:rsid w:val="001E6D14"/>
    <w:rsid w:val="001F4153"/>
    <w:rsid w:val="001F69D7"/>
    <w:rsid w:val="002050C5"/>
    <w:rsid w:val="002053FC"/>
    <w:rsid w:val="002120E0"/>
    <w:rsid w:val="00222AB3"/>
    <w:rsid w:val="00224535"/>
    <w:rsid w:val="00225D34"/>
    <w:rsid w:val="00233AAB"/>
    <w:rsid w:val="00235A32"/>
    <w:rsid w:val="002431DF"/>
    <w:rsid w:val="0024676B"/>
    <w:rsid w:val="00247B3B"/>
    <w:rsid w:val="00247BBF"/>
    <w:rsid w:val="00252CB0"/>
    <w:rsid w:val="00254EEE"/>
    <w:rsid w:val="002566E7"/>
    <w:rsid w:val="00260A29"/>
    <w:rsid w:val="00261ED9"/>
    <w:rsid w:val="00265C0B"/>
    <w:rsid w:val="00270B0A"/>
    <w:rsid w:val="00272B70"/>
    <w:rsid w:val="00277134"/>
    <w:rsid w:val="00281D10"/>
    <w:rsid w:val="0029156B"/>
    <w:rsid w:val="002A4A20"/>
    <w:rsid w:val="002A52E0"/>
    <w:rsid w:val="002C09F3"/>
    <w:rsid w:val="002C5F2B"/>
    <w:rsid w:val="002D0A7D"/>
    <w:rsid w:val="002D485B"/>
    <w:rsid w:val="002E045A"/>
    <w:rsid w:val="002E35D7"/>
    <w:rsid w:val="002E5CA2"/>
    <w:rsid w:val="002E7B00"/>
    <w:rsid w:val="003147C2"/>
    <w:rsid w:val="00320AF0"/>
    <w:rsid w:val="00335F0D"/>
    <w:rsid w:val="00337AEB"/>
    <w:rsid w:val="00366C73"/>
    <w:rsid w:val="00374168"/>
    <w:rsid w:val="00374674"/>
    <w:rsid w:val="003749E3"/>
    <w:rsid w:val="00396761"/>
    <w:rsid w:val="003A0E41"/>
    <w:rsid w:val="003A4A00"/>
    <w:rsid w:val="003A6EB5"/>
    <w:rsid w:val="003A74EC"/>
    <w:rsid w:val="003B080E"/>
    <w:rsid w:val="003B1457"/>
    <w:rsid w:val="003B66F1"/>
    <w:rsid w:val="003C2020"/>
    <w:rsid w:val="003C7980"/>
    <w:rsid w:val="003D4491"/>
    <w:rsid w:val="003D5D50"/>
    <w:rsid w:val="003D7FCD"/>
    <w:rsid w:val="003E7B7A"/>
    <w:rsid w:val="003F095E"/>
    <w:rsid w:val="003F1025"/>
    <w:rsid w:val="004015CB"/>
    <w:rsid w:val="004042DA"/>
    <w:rsid w:val="00407854"/>
    <w:rsid w:val="0042714D"/>
    <w:rsid w:val="00450065"/>
    <w:rsid w:val="004A4B2E"/>
    <w:rsid w:val="004B200D"/>
    <w:rsid w:val="004B23AD"/>
    <w:rsid w:val="004B3C45"/>
    <w:rsid w:val="004B7940"/>
    <w:rsid w:val="004D15BB"/>
    <w:rsid w:val="004E1825"/>
    <w:rsid w:val="00510BF9"/>
    <w:rsid w:val="00513DDE"/>
    <w:rsid w:val="005159D0"/>
    <w:rsid w:val="005257E3"/>
    <w:rsid w:val="0052615D"/>
    <w:rsid w:val="005330F1"/>
    <w:rsid w:val="005456A5"/>
    <w:rsid w:val="005562A9"/>
    <w:rsid w:val="0055657D"/>
    <w:rsid w:val="005643DF"/>
    <w:rsid w:val="005743A9"/>
    <w:rsid w:val="0057797A"/>
    <w:rsid w:val="005900AF"/>
    <w:rsid w:val="0059428D"/>
    <w:rsid w:val="00594EC1"/>
    <w:rsid w:val="005A606F"/>
    <w:rsid w:val="005D17E0"/>
    <w:rsid w:val="005F1693"/>
    <w:rsid w:val="005F350E"/>
    <w:rsid w:val="00601595"/>
    <w:rsid w:val="0060312E"/>
    <w:rsid w:val="006044E9"/>
    <w:rsid w:val="00607E2E"/>
    <w:rsid w:val="00632316"/>
    <w:rsid w:val="00634308"/>
    <w:rsid w:val="00640665"/>
    <w:rsid w:val="00642997"/>
    <w:rsid w:val="00651F85"/>
    <w:rsid w:val="006520C8"/>
    <w:rsid w:val="006675E4"/>
    <w:rsid w:val="0067121F"/>
    <w:rsid w:val="006819FC"/>
    <w:rsid w:val="00693737"/>
    <w:rsid w:val="00694D2A"/>
    <w:rsid w:val="006959B3"/>
    <w:rsid w:val="006A7445"/>
    <w:rsid w:val="006B2BEC"/>
    <w:rsid w:val="006B4FA8"/>
    <w:rsid w:val="006C3723"/>
    <w:rsid w:val="006C65F8"/>
    <w:rsid w:val="006C6DA6"/>
    <w:rsid w:val="006D2691"/>
    <w:rsid w:val="006D2FE8"/>
    <w:rsid w:val="006E4A19"/>
    <w:rsid w:val="006F0B26"/>
    <w:rsid w:val="007078B5"/>
    <w:rsid w:val="0071699A"/>
    <w:rsid w:val="00724159"/>
    <w:rsid w:val="00760902"/>
    <w:rsid w:val="0077687D"/>
    <w:rsid w:val="007825B0"/>
    <w:rsid w:val="00783B69"/>
    <w:rsid w:val="0078731A"/>
    <w:rsid w:val="00793911"/>
    <w:rsid w:val="00796380"/>
    <w:rsid w:val="007A47C3"/>
    <w:rsid w:val="007A5E3C"/>
    <w:rsid w:val="007B0F6F"/>
    <w:rsid w:val="007B3CEC"/>
    <w:rsid w:val="007C65A8"/>
    <w:rsid w:val="007C7C66"/>
    <w:rsid w:val="007D4F36"/>
    <w:rsid w:val="007E02EC"/>
    <w:rsid w:val="00804A1F"/>
    <w:rsid w:val="0081295B"/>
    <w:rsid w:val="0081335D"/>
    <w:rsid w:val="00817B90"/>
    <w:rsid w:val="00820F0F"/>
    <w:rsid w:val="00823D1D"/>
    <w:rsid w:val="00825FA2"/>
    <w:rsid w:val="0083099F"/>
    <w:rsid w:val="00831869"/>
    <w:rsid w:val="008350D4"/>
    <w:rsid w:val="008417EF"/>
    <w:rsid w:val="008423D7"/>
    <w:rsid w:val="00842663"/>
    <w:rsid w:val="00843C66"/>
    <w:rsid w:val="00844B52"/>
    <w:rsid w:val="0084509D"/>
    <w:rsid w:val="008618F0"/>
    <w:rsid w:val="00865B99"/>
    <w:rsid w:val="00877751"/>
    <w:rsid w:val="00884FF0"/>
    <w:rsid w:val="00887737"/>
    <w:rsid w:val="008905C1"/>
    <w:rsid w:val="00890B39"/>
    <w:rsid w:val="00894D84"/>
    <w:rsid w:val="008962BE"/>
    <w:rsid w:val="008A7956"/>
    <w:rsid w:val="008B3D5C"/>
    <w:rsid w:val="008C0F21"/>
    <w:rsid w:val="008C3573"/>
    <w:rsid w:val="008C7D26"/>
    <w:rsid w:val="008D2356"/>
    <w:rsid w:val="008D4C8A"/>
    <w:rsid w:val="008E5144"/>
    <w:rsid w:val="00900FF6"/>
    <w:rsid w:val="0090103A"/>
    <w:rsid w:val="00906309"/>
    <w:rsid w:val="00926F6D"/>
    <w:rsid w:val="00933023"/>
    <w:rsid w:val="009357BD"/>
    <w:rsid w:val="009410C7"/>
    <w:rsid w:val="00941AE3"/>
    <w:rsid w:val="00960ECD"/>
    <w:rsid w:val="00966528"/>
    <w:rsid w:val="009734E5"/>
    <w:rsid w:val="00974BCA"/>
    <w:rsid w:val="00975B52"/>
    <w:rsid w:val="00982305"/>
    <w:rsid w:val="00984BE0"/>
    <w:rsid w:val="009851B9"/>
    <w:rsid w:val="0099066B"/>
    <w:rsid w:val="009973C0"/>
    <w:rsid w:val="009A5A2E"/>
    <w:rsid w:val="009A7CE5"/>
    <w:rsid w:val="009B208F"/>
    <w:rsid w:val="009B4335"/>
    <w:rsid w:val="009C13BB"/>
    <w:rsid w:val="009C3FB8"/>
    <w:rsid w:val="009C720E"/>
    <w:rsid w:val="009D10C8"/>
    <w:rsid w:val="009D71D0"/>
    <w:rsid w:val="009E2C91"/>
    <w:rsid w:val="009F42DC"/>
    <w:rsid w:val="009F7028"/>
    <w:rsid w:val="00A01565"/>
    <w:rsid w:val="00A017D3"/>
    <w:rsid w:val="00A01841"/>
    <w:rsid w:val="00A05075"/>
    <w:rsid w:val="00A12024"/>
    <w:rsid w:val="00A3651D"/>
    <w:rsid w:val="00A468F5"/>
    <w:rsid w:val="00A5022D"/>
    <w:rsid w:val="00A5285C"/>
    <w:rsid w:val="00A6125C"/>
    <w:rsid w:val="00A639FA"/>
    <w:rsid w:val="00A6686F"/>
    <w:rsid w:val="00A709BA"/>
    <w:rsid w:val="00A7409F"/>
    <w:rsid w:val="00A76BA9"/>
    <w:rsid w:val="00A8522C"/>
    <w:rsid w:val="00A87165"/>
    <w:rsid w:val="00A91F0B"/>
    <w:rsid w:val="00A93687"/>
    <w:rsid w:val="00A938DA"/>
    <w:rsid w:val="00A95E72"/>
    <w:rsid w:val="00AA3B48"/>
    <w:rsid w:val="00AA678C"/>
    <w:rsid w:val="00AB24B4"/>
    <w:rsid w:val="00AB3273"/>
    <w:rsid w:val="00AB5688"/>
    <w:rsid w:val="00AB6A16"/>
    <w:rsid w:val="00AB72AC"/>
    <w:rsid w:val="00AD4A40"/>
    <w:rsid w:val="00AD52F3"/>
    <w:rsid w:val="00AD5CE8"/>
    <w:rsid w:val="00AE4458"/>
    <w:rsid w:val="00AE4BA0"/>
    <w:rsid w:val="00B0210E"/>
    <w:rsid w:val="00B030B8"/>
    <w:rsid w:val="00B12EB0"/>
    <w:rsid w:val="00B34142"/>
    <w:rsid w:val="00B4201A"/>
    <w:rsid w:val="00B54DCE"/>
    <w:rsid w:val="00B62927"/>
    <w:rsid w:val="00B73BCF"/>
    <w:rsid w:val="00B914DF"/>
    <w:rsid w:val="00B92D68"/>
    <w:rsid w:val="00BA0CCD"/>
    <w:rsid w:val="00BA2EAD"/>
    <w:rsid w:val="00BA3DCE"/>
    <w:rsid w:val="00BA5DAB"/>
    <w:rsid w:val="00BA7512"/>
    <w:rsid w:val="00BB7045"/>
    <w:rsid w:val="00BC1496"/>
    <w:rsid w:val="00BC5162"/>
    <w:rsid w:val="00BE44ED"/>
    <w:rsid w:val="00BE4681"/>
    <w:rsid w:val="00BF1EEA"/>
    <w:rsid w:val="00C01810"/>
    <w:rsid w:val="00C0428A"/>
    <w:rsid w:val="00C24739"/>
    <w:rsid w:val="00C56B59"/>
    <w:rsid w:val="00C61526"/>
    <w:rsid w:val="00C61FAB"/>
    <w:rsid w:val="00C63042"/>
    <w:rsid w:val="00C7178B"/>
    <w:rsid w:val="00C73FDA"/>
    <w:rsid w:val="00C73FEC"/>
    <w:rsid w:val="00C77B9B"/>
    <w:rsid w:val="00C80DAD"/>
    <w:rsid w:val="00C8642A"/>
    <w:rsid w:val="00C9393C"/>
    <w:rsid w:val="00CA0906"/>
    <w:rsid w:val="00CA2E4F"/>
    <w:rsid w:val="00CA42CD"/>
    <w:rsid w:val="00CA744A"/>
    <w:rsid w:val="00CB1DA0"/>
    <w:rsid w:val="00CB2C6E"/>
    <w:rsid w:val="00CB2D67"/>
    <w:rsid w:val="00CC0FDF"/>
    <w:rsid w:val="00CC1845"/>
    <w:rsid w:val="00CC2575"/>
    <w:rsid w:val="00CD26A2"/>
    <w:rsid w:val="00CD660C"/>
    <w:rsid w:val="00CE0F96"/>
    <w:rsid w:val="00CE27D2"/>
    <w:rsid w:val="00CE315E"/>
    <w:rsid w:val="00CE6527"/>
    <w:rsid w:val="00CE7275"/>
    <w:rsid w:val="00CE72C7"/>
    <w:rsid w:val="00CF686F"/>
    <w:rsid w:val="00CF722B"/>
    <w:rsid w:val="00D04BBC"/>
    <w:rsid w:val="00D05B16"/>
    <w:rsid w:val="00D07AAC"/>
    <w:rsid w:val="00D1273F"/>
    <w:rsid w:val="00D148D4"/>
    <w:rsid w:val="00D164FF"/>
    <w:rsid w:val="00D31BD7"/>
    <w:rsid w:val="00D3682F"/>
    <w:rsid w:val="00D4056A"/>
    <w:rsid w:val="00D468D4"/>
    <w:rsid w:val="00D60760"/>
    <w:rsid w:val="00D63142"/>
    <w:rsid w:val="00D70759"/>
    <w:rsid w:val="00D73096"/>
    <w:rsid w:val="00D73A37"/>
    <w:rsid w:val="00D74C2D"/>
    <w:rsid w:val="00D76B6D"/>
    <w:rsid w:val="00D8087B"/>
    <w:rsid w:val="00DA1C0D"/>
    <w:rsid w:val="00DB2995"/>
    <w:rsid w:val="00DB7947"/>
    <w:rsid w:val="00DB79D4"/>
    <w:rsid w:val="00DC2E97"/>
    <w:rsid w:val="00DC72CB"/>
    <w:rsid w:val="00DC7F78"/>
    <w:rsid w:val="00DD167D"/>
    <w:rsid w:val="00DE14C8"/>
    <w:rsid w:val="00DE4C61"/>
    <w:rsid w:val="00E10890"/>
    <w:rsid w:val="00E21B40"/>
    <w:rsid w:val="00E33C93"/>
    <w:rsid w:val="00E35769"/>
    <w:rsid w:val="00E35EAD"/>
    <w:rsid w:val="00E3602D"/>
    <w:rsid w:val="00E37342"/>
    <w:rsid w:val="00E50379"/>
    <w:rsid w:val="00E510FF"/>
    <w:rsid w:val="00E61F82"/>
    <w:rsid w:val="00E62CD1"/>
    <w:rsid w:val="00E645CB"/>
    <w:rsid w:val="00E71355"/>
    <w:rsid w:val="00E827CF"/>
    <w:rsid w:val="00E91D25"/>
    <w:rsid w:val="00E94C59"/>
    <w:rsid w:val="00EA580A"/>
    <w:rsid w:val="00EB0114"/>
    <w:rsid w:val="00EB24C4"/>
    <w:rsid w:val="00EC1E01"/>
    <w:rsid w:val="00EC3896"/>
    <w:rsid w:val="00ED0C94"/>
    <w:rsid w:val="00ED3C85"/>
    <w:rsid w:val="00ED3D2B"/>
    <w:rsid w:val="00ED4BDE"/>
    <w:rsid w:val="00ED7D1C"/>
    <w:rsid w:val="00EE63E6"/>
    <w:rsid w:val="00EF4329"/>
    <w:rsid w:val="00F06CD4"/>
    <w:rsid w:val="00F230F0"/>
    <w:rsid w:val="00F409C3"/>
    <w:rsid w:val="00F478BE"/>
    <w:rsid w:val="00F61CFD"/>
    <w:rsid w:val="00F718F1"/>
    <w:rsid w:val="00F855AA"/>
    <w:rsid w:val="00F90CA9"/>
    <w:rsid w:val="00FA2145"/>
    <w:rsid w:val="00FB1E26"/>
    <w:rsid w:val="00FB52C1"/>
    <w:rsid w:val="00FB748F"/>
    <w:rsid w:val="00FC41CE"/>
    <w:rsid w:val="00FC7FF3"/>
    <w:rsid w:val="00FD0F9C"/>
    <w:rsid w:val="00FD1499"/>
    <w:rsid w:val="00FE4F4E"/>
    <w:rsid w:val="00FF3B92"/>
    <w:rsid w:val="00FF478A"/>
    <w:rsid w:val="00FF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73"/>
  </w:style>
  <w:style w:type="paragraph" w:styleId="Heading1">
    <w:name w:val="heading 1"/>
    <w:basedOn w:val="Normal"/>
    <w:link w:val="Heading1Char"/>
    <w:uiPriority w:val="9"/>
    <w:qFormat/>
    <w:rsid w:val="00D60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7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768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3D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1D"/>
    <w:rPr>
      <w:rFonts w:ascii="Courier New" w:eastAsia="Times New Roman" w:hAnsi="Courier New" w:cs="Courier New"/>
      <w:sz w:val="20"/>
      <w:szCs w:val="20"/>
    </w:rPr>
  </w:style>
  <w:style w:type="paragraph" w:customStyle="1" w:styleId="headline">
    <w:name w:val="headline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list">
    <w:name w:val="medlist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823D1D"/>
  </w:style>
  <w:style w:type="character" w:customStyle="1" w:styleId="Heading4Char">
    <w:name w:val="Heading 4 Char"/>
    <w:basedOn w:val="DefaultParagraphFont"/>
    <w:link w:val="Heading4"/>
    <w:uiPriority w:val="9"/>
    <w:semiHidden/>
    <w:rsid w:val="00716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71699A"/>
  </w:style>
  <w:style w:type="character" w:customStyle="1" w:styleId="comment">
    <w:name w:val="comment"/>
    <w:basedOn w:val="DefaultParagraphFont"/>
    <w:rsid w:val="0071699A"/>
  </w:style>
  <w:style w:type="character" w:customStyle="1" w:styleId="string">
    <w:name w:val="string"/>
    <w:basedOn w:val="DefaultParagraphFont"/>
    <w:rsid w:val="0071699A"/>
  </w:style>
  <w:style w:type="character" w:customStyle="1" w:styleId="tag">
    <w:name w:val="tag"/>
    <w:basedOn w:val="DefaultParagraphFont"/>
    <w:rsid w:val="00A639FA"/>
  </w:style>
  <w:style w:type="character" w:customStyle="1" w:styleId="tag-name">
    <w:name w:val="tag-name"/>
    <w:basedOn w:val="DefaultParagraphFont"/>
    <w:rsid w:val="00A639FA"/>
  </w:style>
  <w:style w:type="paragraph" w:styleId="Header">
    <w:name w:val="header"/>
    <w:basedOn w:val="Normal"/>
    <w:link w:val="Head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0C8"/>
  </w:style>
  <w:style w:type="paragraph" w:styleId="Footer">
    <w:name w:val="footer"/>
    <w:basedOn w:val="Normal"/>
    <w:link w:val="Foot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0C8"/>
  </w:style>
  <w:style w:type="paragraph" w:styleId="ListParagraph">
    <w:name w:val="List Paragraph"/>
    <w:basedOn w:val="Normal"/>
    <w:uiPriority w:val="34"/>
    <w:qFormat/>
    <w:rsid w:val="003B080E"/>
    <w:pPr>
      <w:ind w:left="720"/>
      <w:contextualSpacing/>
    </w:pPr>
  </w:style>
  <w:style w:type="character" w:customStyle="1" w:styleId="spanh2">
    <w:name w:val="spanh2"/>
    <w:basedOn w:val="DefaultParagraphFont"/>
    <w:rsid w:val="00DE14C8"/>
  </w:style>
  <w:style w:type="character" w:customStyle="1" w:styleId="number">
    <w:name w:val="number"/>
    <w:basedOn w:val="DefaultParagraphFont"/>
    <w:rsid w:val="003B1457"/>
  </w:style>
  <w:style w:type="character" w:customStyle="1" w:styleId="filename">
    <w:name w:val="filename"/>
    <w:basedOn w:val="DefaultParagraphFont"/>
    <w:rsid w:val="00FB1E26"/>
  </w:style>
  <w:style w:type="character" w:customStyle="1" w:styleId="attribute">
    <w:name w:val="attribute"/>
    <w:basedOn w:val="DefaultParagraphFont"/>
    <w:rsid w:val="00FB1E26"/>
  </w:style>
  <w:style w:type="character" w:customStyle="1" w:styleId="attribute-value">
    <w:name w:val="attribute-value"/>
    <w:basedOn w:val="DefaultParagraphFont"/>
    <w:rsid w:val="00FB1E26"/>
  </w:style>
  <w:style w:type="character" w:styleId="Emphasis">
    <w:name w:val="Emphasis"/>
    <w:basedOn w:val="DefaultParagraphFont"/>
    <w:uiPriority w:val="20"/>
    <w:qFormat/>
    <w:rsid w:val="0067121F"/>
    <w:rPr>
      <w:i/>
      <w:iCs/>
    </w:rPr>
  </w:style>
  <w:style w:type="character" w:customStyle="1" w:styleId="vote-count-post">
    <w:name w:val="vote-count-post"/>
    <w:basedOn w:val="DefaultParagraphFont"/>
    <w:rsid w:val="003C2020"/>
  </w:style>
  <w:style w:type="character" w:customStyle="1" w:styleId="typ">
    <w:name w:val="typ"/>
    <w:basedOn w:val="DefaultParagraphFont"/>
    <w:rsid w:val="00B030B8"/>
  </w:style>
  <w:style w:type="character" w:customStyle="1" w:styleId="pln">
    <w:name w:val="pln"/>
    <w:basedOn w:val="DefaultParagraphFont"/>
    <w:rsid w:val="00B030B8"/>
  </w:style>
  <w:style w:type="character" w:customStyle="1" w:styleId="pun">
    <w:name w:val="pun"/>
    <w:basedOn w:val="DefaultParagraphFont"/>
    <w:rsid w:val="00B030B8"/>
  </w:style>
  <w:style w:type="character" w:customStyle="1" w:styleId="str">
    <w:name w:val="str"/>
    <w:basedOn w:val="DefaultParagraphFont"/>
    <w:rsid w:val="00B030B8"/>
  </w:style>
  <w:style w:type="character" w:customStyle="1" w:styleId="kwd">
    <w:name w:val="kwd"/>
    <w:basedOn w:val="DefaultParagraphFont"/>
    <w:rsid w:val="00B030B8"/>
  </w:style>
  <w:style w:type="character" w:customStyle="1" w:styleId="com">
    <w:name w:val="com"/>
    <w:basedOn w:val="DefaultParagraphFont"/>
    <w:rsid w:val="006C3723"/>
  </w:style>
  <w:style w:type="character" w:styleId="HTMLTypewriter">
    <w:name w:val="HTML Typewriter"/>
    <w:basedOn w:val="DefaultParagraphFont"/>
    <w:uiPriority w:val="99"/>
    <w:semiHidden/>
    <w:unhideWhenUsed/>
    <w:rsid w:val="00ED3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3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1516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ath\Desktop\Eclipse%20Shortcu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Eclipse Shortcuts</Template>
  <TotalTime>62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srinath</cp:lastModifiedBy>
  <cp:revision>6</cp:revision>
  <dcterms:created xsi:type="dcterms:W3CDTF">2016-09-27T17:07:00Z</dcterms:created>
  <dcterms:modified xsi:type="dcterms:W3CDTF">2016-10-20T03:56:00Z</dcterms:modified>
</cp:coreProperties>
</file>